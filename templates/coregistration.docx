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4130" w14:textId="6DF4B642" w:rsidR="007A76E2" w:rsidRDefault="00674439" w:rsidP="00155F9B">
      <w:pPr>
        <w:pStyle w:val="affffc"/>
        <w:spacing w:before="240" w:after="0" w:line="240" w:lineRule="auto"/>
        <w:outlineLvl w:val="0"/>
        <w:rPr>
          <w:rFonts w:cs="Times New Roman"/>
        </w:rPr>
      </w:pPr>
      <w:r w:rsidRPr="00182394">
        <w:rPr>
          <w:rFonts w:cs="Times New Roman"/>
        </w:rPr>
        <w:t>附錄</w:t>
      </w:r>
      <w:r w:rsidR="00AE064F">
        <w:rPr>
          <w:rFonts w:cs="Times New Roman" w:hint="eastAsia"/>
        </w:rPr>
        <w:t>五</w:t>
      </w:r>
      <w:r w:rsidR="00E648BD">
        <w:rPr>
          <w:rFonts w:cs="Times New Roman" w:hint="eastAsia"/>
        </w:rPr>
        <w:t>、</w:t>
      </w:r>
      <w:r w:rsidR="00606204">
        <w:rPr>
          <w:rFonts w:cs="Times New Roman" w:hint="eastAsia"/>
          <w:color w:val="000000" w:themeColor="text1"/>
        </w:rPr>
        <w:t>計畫圖幅</w:t>
      </w:r>
      <w:r w:rsidR="002F63F1" w:rsidRPr="002F63F1">
        <w:rPr>
          <w:rFonts w:cs="Times New Roman" w:hint="eastAsia"/>
          <w:color w:val="000000" w:themeColor="text1"/>
        </w:rPr>
        <w:t>之雷達影像匹配誤差分析</w:t>
      </w:r>
    </w:p>
    <w:tbl>
      <w:tblPr>
        <w:tblStyle w:val="1f1"/>
        <w:tblW w:w="92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540FEA" w:rsidRPr="00155F9B" w14:paraId="11114736" w14:textId="77777777" w:rsidTr="00540FEA">
        <w:trPr>
          <w:trHeight w:val="283"/>
          <w:jc w:val="center"/>
        </w:trPr>
        <w:tc>
          <w:tcPr>
            <w:tcW w:w="9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6EC39" w14:textId="77777777" w:rsidR="00540FEA" w:rsidRPr="00155F9B" w:rsidRDefault="00540FEA" w:rsidP="00540FEA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  <w:r w:rsidRPr="00155F9B">
              <w:rPr>
                <w:rFonts w:ascii="Times New Roman" w:eastAsia="標楷體" w:hAnsi="Times New Roman" w:cs="Times New Roman" w:hint="eastAsia"/>
                <w:b/>
                <w:kern w:val="2"/>
                <w:sz w:val="28"/>
                <w:szCs w:val="22"/>
              </w:rPr>
              <w:t>NO.</w:t>
            </w:r>
            <w:r w:rsidRPr="00155F9B"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  <w:t>1</w:t>
            </w:r>
          </w:p>
        </w:tc>
      </w:tr>
      <w:tr w:rsidR="00540FEA" w:rsidRPr="00155F9B" w14:paraId="2BB2C640" w14:textId="77777777" w:rsidTr="00540FEA">
        <w:trPr>
          <w:trHeight w:val="6079"/>
          <w:jc w:val="center"/>
        </w:trPr>
        <w:tc>
          <w:tcPr>
            <w:tcW w:w="9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A9DF" w14:textId="2453B830" w:rsidR="00540FEA" w:rsidRPr="00155F9B" w:rsidRDefault="00540FEA" w:rsidP="00155F9B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</w:p>
        </w:tc>
      </w:tr>
      <w:tr w:rsidR="00540FEA" w:rsidRPr="00155F9B" w14:paraId="4A669F99" w14:textId="77777777" w:rsidTr="004F09AD">
        <w:trPr>
          <w:trHeight w:val="283"/>
          <w:jc w:val="center"/>
        </w:trPr>
        <w:tc>
          <w:tcPr>
            <w:tcW w:w="9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C50DB" w14:textId="77777777" w:rsidR="00540FEA" w:rsidRPr="00155F9B" w:rsidRDefault="00540FEA" w:rsidP="00540FEA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  <w:r w:rsidRPr="00155F9B">
              <w:rPr>
                <w:rFonts w:ascii="Times New Roman" w:eastAsia="標楷體" w:hAnsi="Times New Roman" w:cs="Times New Roman" w:hint="eastAsia"/>
                <w:b/>
                <w:kern w:val="2"/>
                <w:sz w:val="28"/>
                <w:szCs w:val="22"/>
              </w:rPr>
              <w:t>NO.</w:t>
            </w:r>
            <w:r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  <w:t>2</w:t>
            </w:r>
          </w:p>
        </w:tc>
      </w:tr>
      <w:tr w:rsidR="00540FEA" w:rsidRPr="00155F9B" w14:paraId="17E68887" w14:textId="77777777" w:rsidTr="00540FEA">
        <w:tblPrEx>
          <w:tblCellMar>
            <w:left w:w="28" w:type="dxa"/>
            <w:right w:w="28" w:type="dxa"/>
          </w:tblCellMar>
        </w:tblPrEx>
        <w:trPr>
          <w:trHeight w:val="5999"/>
          <w:jc w:val="center"/>
        </w:trPr>
        <w:tc>
          <w:tcPr>
            <w:tcW w:w="9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599B4" w14:textId="3ACDD065" w:rsidR="00540FEA" w:rsidRPr="00155F9B" w:rsidRDefault="00540FEA" w:rsidP="00155F9B">
            <w:pPr>
              <w:widowControl w:val="0"/>
              <w:jc w:val="center"/>
              <w:rPr>
                <w:rFonts w:ascii="標楷體" w:eastAsia="標楷體" w:hAnsi="標楷體" w:cs="Times New Roman"/>
                <w:kern w:val="2"/>
                <w:sz w:val="32"/>
                <w:szCs w:val="22"/>
              </w:rPr>
            </w:pPr>
          </w:p>
        </w:tc>
      </w:tr>
    </w:tbl>
    <w:sectPr w:rsidR="00540FEA" w:rsidRPr="00155F9B" w:rsidSect="00606204">
      <w:headerReference w:type="even" r:id="rId8"/>
      <w:headerReference w:type="default" r:id="rId9"/>
      <w:footerReference w:type="even" r:id="rId10"/>
      <w:footerReference w:type="default" r:id="rId11"/>
      <w:pgSz w:w="11907" w:h="16840" w:code="258"/>
      <w:pgMar w:top="1440" w:right="1800" w:bottom="1440" w:left="1800" w:header="851" w:footer="992" w:gutter="0"/>
      <w:pgNumType w:start="134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7A85" w14:textId="77777777" w:rsidR="00625D33" w:rsidRDefault="00625D33">
      <w:pPr>
        <w:ind w:firstLine="560"/>
      </w:pPr>
      <w:r>
        <w:separator/>
      </w:r>
    </w:p>
  </w:endnote>
  <w:endnote w:type="continuationSeparator" w:id="0">
    <w:p w14:paraId="1C0D1CCA" w14:textId="77777777" w:rsidR="00625D33" w:rsidRDefault="00625D3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Kaiti TC">
    <w:altName w:val="Malgun Gothic Semilight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DFKaiShu-SB-Estd-BF">
    <w:altName w:val="Malgun Gothic Semilight"/>
    <w:charset w:val="88"/>
    <w:family w:val="auto"/>
    <w:pitch w:val="variable"/>
    <w:sig w:usb0="00000001" w:usb1="08080000" w:usb2="00000010" w:usb3="00000000" w:csb0="00100000" w:csb1="00000000"/>
  </w:font>
  <w:font w:name="華康仿宋體W4">
    <w:altName w:val="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黑體(P)">
    <w:altName w:val="微軟正黑體"/>
    <w:charset w:val="88"/>
    <w:family w:val="swiss"/>
    <w:pitch w:val="variable"/>
    <w:sig w:usb0="80002A87" w:usb1="28091800" w:usb2="00000016" w:usb3="00000000" w:csb0="001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E317" w14:textId="77777777" w:rsidR="0074747E" w:rsidRDefault="008D40A4" w:rsidP="002D41BB">
    <w:pPr>
      <w:pStyle w:val="aff4"/>
      <w:pBdr>
        <w:top w:val="none" w:sz="0" w:space="0" w:color="auto"/>
      </w:pBdr>
      <w:ind w:firstLine="400"/>
      <w:jc w:val="center"/>
    </w:pPr>
    <w:r w:rsidRPr="004940D0">
      <w:rPr>
        <w:rFonts w:ascii="標楷體" w:eastAsia="標楷體" w:hAnsi="標楷體" w:cs="Times New Roman"/>
      </w:rPr>
      <w:t>附錄</w:t>
    </w:r>
    <w:r w:rsidR="00C0049F" w:rsidRPr="008D40A4">
      <w:rPr>
        <w:rFonts w:ascii="Times New Roman" w:eastAsia="Kaiti TC" w:hAnsi="Times New Roman" w:cs="Times New Roman"/>
      </w:rPr>
      <w:t>-</w:t>
    </w:r>
    <w:sdt>
      <w:sdtPr>
        <w:rPr>
          <w:rFonts w:ascii="Times New Roman" w:eastAsia="Kaiti TC" w:hAnsi="Times New Roman" w:cs="Times New Roman"/>
        </w:rPr>
        <w:id w:val="-858663658"/>
        <w:docPartObj>
          <w:docPartGallery w:val="Page Numbers (Bottom of Page)"/>
          <w:docPartUnique/>
        </w:docPartObj>
      </w:sdtPr>
      <w:sdtEndPr>
        <w:rPr>
          <w:rFonts w:ascii="標楷體" w:eastAsia="新細明體" w:hAnsi="標楷體" w:cs="新細明體"/>
        </w:rPr>
      </w:sdtEndPr>
      <w:sdtContent>
        <w:r w:rsidR="0074747E" w:rsidRPr="008D40A4">
          <w:rPr>
            <w:rFonts w:ascii="Times New Roman" w:eastAsia="Kaiti TC" w:hAnsi="Times New Roman" w:cs="Times New Roman"/>
          </w:rPr>
          <w:fldChar w:fldCharType="begin"/>
        </w:r>
        <w:r w:rsidR="0074747E" w:rsidRPr="008D40A4">
          <w:rPr>
            <w:rFonts w:ascii="Times New Roman" w:eastAsia="Kaiti TC" w:hAnsi="Times New Roman" w:cs="Times New Roman"/>
          </w:rPr>
          <w:instrText>PAGE   \* MERGEFORMAT</w:instrText>
        </w:r>
        <w:r w:rsidR="0074747E" w:rsidRPr="008D40A4">
          <w:rPr>
            <w:rFonts w:ascii="Times New Roman" w:eastAsia="Kaiti TC" w:hAnsi="Times New Roman" w:cs="Times New Roman"/>
          </w:rPr>
          <w:fldChar w:fldCharType="separate"/>
        </w:r>
        <w:r w:rsidR="00AE064F" w:rsidRPr="00AE064F">
          <w:rPr>
            <w:rFonts w:ascii="Times New Roman" w:eastAsia="Kaiti TC" w:hAnsi="Times New Roman" w:cs="Times New Roman"/>
            <w:noProof/>
            <w:lang w:val="zh-TW"/>
          </w:rPr>
          <w:t>134</w:t>
        </w:r>
        <w:r w:rsidR="0074747E" w:rsidRPr="008D40A4">
          <w:rPr>
            <w:rFonts w:ascii="Times New Roman" w:eastAsia="Kaiti TC" w:hAnsi="Times New Roman" w:cs="Times New Roman"/>
          </w:rPr>
          <w:fldChar w:fldCharType="end"/>
        </w:r>
        <w:r w:rsidR="0074747E" w:rsidRPr="008D40A4">
          <w:rPr>
            <w:rStyle w:val="aff6"/>
            <w:rFonts w:ascii="Times New Roman" w:eastAsia="Kaiti TC" w:hAnsi="Times New Roman"/>
          </w:rPr>
          <w:t xml:space="preserve">    </w:t>
        </w:r>
        <w:r w:rsidR="0074747E">
          <w:rPr>
            <w:rStyle w:val="aff6"/>
          </w:rPr>
          <w:t xml:space="preserve"> </w:t>
        </w:r>
        <w:r w:rsidR="0074747E">
          <w:rPr>
            <w:rStyle w:val="aff6"/>
            <w:rFonts w:hint="eastAsia"/>
          </w:rPr>
          <w:t xml:space="preserve">           </w:t>
        </w:r>
        <w:r w:rsidR="0074747E">
          <w:rPr>
            <w:rStyle w:val="aff6"/>
          </w:rPr>
          <w:t xml:space="preserve">                </w:t>
        </w:r>
        <w:r w:rsidR="0074747E">
          <w:rPr>
            <w:rStyle w:val="aff6"/>
            <w:rFonts w:hint="eastAsia"/>
          </w:rPr>
          <w:t xml:space="preserve">   </w:t>
        </w:r>
        <w:r w:rsidR="0074747E">
          <w:rPr>
            <w:rStyle w:val="aff6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E25FC" w14:textId="77777777" w:rsidR="0074747E" w:rsidRPr="00622E60" w:rsidRDefault="008D40A4" w:rsidP="002D41BB">
    <w:pPr>
      <w:pStyle w:val="aff4"/>
      <w:pBdr>
        <w:top w:val="none" w:sz="0" w:space="0" w:color="auto"/>
      </w:pBdr>
      <w:tabs>
        <w:tab w:val="left" w:pos="1210"/>
        <w:tab w:val="right" w:pos="9639"/>
      </w:tabs>
      <w:ind w:firstLine="400"/>
      <w:jc w:val="center"/>
    </w:pPr>
    <w:r w:rsidRPr="004940D0">
      <w:rPr>
        <w:rFonts w:ascii="標楷體" w:eastAsia="標楷體" w:hAnsi="標楷體" w:cs="Times New Roman"/>
      </w:rPr>
      <w:t>附錄</w:t>
    </w:r>
    <w:r w:rsidR="0074747E" w:rsidRPr="004940D0">
      <w:rPr>
        <w:rFonts w:ascii="Times New Roman" w:eastAsia="標楷體" w:hAnsi="Times New Roman" w:cs="Times New Roman"/>
      </w:rPr>
      <w:t>-</w:t>
    </w:r>
    <w:sdt>
      <w:sdtPr>
        <w:rPr>
          <w:rFonts w:ascii="Times New Roman" w:eastAsia="標楷體" w:hAnsi="Times New Roman" w:cs="Times New Roman"/>
        </w:rPr>
        <w:id w:val="-268858044"/>
        <w:docPartObj>
          <w:docPartGallery w:val="Page Numbers (Bottom of Page)"/>
          <w:docPartUnique/>
        </w:docPartObj>
      </w:sdtPr>
      <w:sdtEndPr>
        <w:rPr>
          <w:rFonts w:ascii="新細明體" w:eastAsia="新細明體" w:hAnsi="新細明體" w:cs="新細明體"/>
        </w:rPr>
      </w:sdtEndPr>
      <w:sdtContent>
        <w:r w:rsidR="0074747E" w:rsidRPr="004940D0">
          <w:rPr>
            <w:rFonts w:ascii="Times New Roman" w:eastAsia="Kaiti TC" w:hAnsi="Times New Roman" w:cs="Times New Roman"/>
          </w:rPr>
          <w:fldChar w:fldCharType="begin"/>
        </w:r>
        <w:r w:rsidR="0074747E" w:rsidRPr="004940D0">
          <w:rPr>
            <w:rFonts w:ascii="Times New Roman" w:eastAsia="Kaiti TC" w:hAnsi="Times New Roman" w:cs="Times New Roman"/>
          </w:rPr>
          <w:instrText>PAGE   \* MERGEFORMAT</w:instrText>
        </w:r>
        <w:r w:rsidR="0074747E" w:rsidRPr="004940D0">
          <w:rPr>
            <w:rFonts w:ascii="Times New Roman" w:eastAsia="Kaiti TC" w:hAnsi="Times New Roman" w:cs="Times New Roman"/>
          </w:rPr>
          <w:fldChar w:fldCharType="separate"/>
        </w:r>
        <w:r w:rsidR="00AE064F" w:rsidRPr="00AE064F">
          <w:rPr>
            <w:rFonts w:ascii="Times New Roman" w:eastAsia="Kaiti TC" w:hAnsi="Times New Roman" w:cs="Times New Roman"/>
            <w:noProof/>
            <w:lang w:val="zh-TW"/>
          </w:rPr>
          <w:t>135</w:t>
        </w:r>
        <w:r w:rsidR="0074747E" w:rsidRPr="004940D0">
          <w:rPr>
            <w:rFonts w:ascii="Times New Roman" w:eastAsia="Kaiti TC" w:hAnsi="Times New Roman" w:cs="Times New Roman"/>
          </w:rPr>
          <w:fldChar w:fldCharType="end"/>
        </w:r>
        <w:r w:rsidR="0074747E" w:rsidRPr="008D40A4">
          <w:rPr>
            <w:rStyle w:val="aff6"/>
            <w:rFonts w:ascii="Times New Roman" w:eastAsia="Kaiti TC" w:hAnsi="Times New Roman"/>
          </w:rPr>
          <w:t xml:space="preserve">  </w:t>
        </w:r>
        <w:r w:rsidR="0074747E">
          <w:rPr>
            <w:rStyle w:val="aff6"/>
          </w:rPr>
          <w:t xml:space="preserve">   </w:t>
        </w:r>
        <w:r w:rsidR="0074747E">
          <w:rPr>
            <w:rStyle w:val="aff6"/>
            <w:rFonts w:hint="eastAsia"/>
          </w:rPr>
          <w:t xml:space="preserve">           </w:t>
        </w:r>
        <w:r w:rsidR="0074747E">
          <w:rPr>
            <w:rStyle w:val="aff6"/>
          </w:rPr>
          <w:t xml:space="preserve">               </w:t>
        </w:r>
        <w:r w:rsidR="0074747E">
          <w:rPr>
            <w:rStyle w:val="aff6"/>
            <w:rFonts w:hint="eastAsia"/>
          </w:rPr>
          <w:t xml:space="preserve">   </w:t>
        </w:r>
        <w:r w:rsidR="0074747E">
          <w:rPr>
            <w:rStyle w:val="aff6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18B2" w14:textId="77777777" w:rsidR="00625D33" w:rsidRDefault="00625D33">
      <w:pPr>
        <w:ind w:firstLine="560"/>
      </w:pPr>
      <w:r>
        <w:separator/>
      </w:r>
    </w:p>
  </w:footnote>
  <w:footnote w:type="continuationSeparator" w:id="0">
    <w:p w14:paraId="33DCC35B" w14:textId="77777777" w:rsidR="00625D33" w:rsidRDefault="00625D3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92E0" w14:textId="77777777" w:rsidR="008D40A4" w:rsidRPr="00586EED" w:rsidRDefault="00AE064F" w:rsidP="0028242B">
    <w:pPr>
      <w:pStyle w:val="aff2"/>
    </w:pPr>
    <w:r>
      <w:rPr>
        <w:rFonts w:hint="eastAsia"/>
      </w:rPr>
      <w:t>附錄五</w:t>
    </w:r>
    <w:r w:rsidR="00586EED">
      <w:rPr>
        <w:rFonts w:hint="eastAsia"/>
      </w:rPr>
      <w:t xml:space="preserve"> </w:t>
    </w:r>
    <w:r w:rsidR="00606204" w:rsidRPr="00606204">
      <w:rPr>
        <w:rFonts w:hint="eastAsia"/>
      </w:rPr>
      <w:t>計畫圖幅之</w:t>
    </w:r>
    <w:r w:rsidR="00586EED" w:rsidRPr="002F63F1">
      <w:rPr>
        <w:rFonts w:hint="eastAsia"/>
      </w:rPr>
      <w:t>雷達影像匹配誤差分析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2505" w14:textId="77777777" w:rsidR="008D40A4" w:rsidRPr="00586EED" w:rsidRDefault="00586EED" w:rsidP="0028242B">
    <w:pPr>
      <w:pStyle w:val="aff2"/>
    </w:pPr>
    <w:r w:rsidRPr="007C020A">
      <w:rPr>
        <w:rFonts w:hint="eastAsia"/>
      </w:rPr>
      <w:t>「</w:t>
    </w:r>
    <w:r w:rsidRPr="007C020A">
      <w:rPr>
        <w:rFonts w:hint="eastAsia"/>
      </w:rPr>
      <w:t>110</w:t>
    </w:r>
    <w:r w:rsidRPr="007C020A">
      <w:rPr>
        <w:rFonts w:hint="eastAsia"/>
      </w:rPr>
      <w:t>年大規模崩塌潛勢區廣域地表觀測活動性評估」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5E6"/>
    <w:multiLevelType w:val="hybridMultilevel"/>
    <w:tmpl w:val="02F603F8"/>
    <w:lvl w:ilvl="0" w:tplc="C76279FE">
      <w:start w:val="1"/>
      <w:numFmt w:val="decimal"/>
      <w:lvlText w:val="%1."/>
      <w:lvlJc w:val="left"/>
      <w:pPr>
        <w:ind w:left="935" w:hanging="375"/>
      </w:pPr>
      <w:rPr>
        <w:rFonts w:hint="default"/>
      </w:rPr>
    </w:lvl>
    <w:lvl w:ilvl="1" w:tplc="ACC236DA">
      <w:numFmt w:val="bullet"/>
      <w:lvlText w:val="●"/>
      <w:lvlJc w:val="left"/>
      <w:pPr>
        <w:ind w:left="140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08776613"/>
    <w:multiLevelType w:val="hybridMultilevel"/>
    <w:tmpl w:val="35FECBC2"/>
    <w:lvl w:ilvl="0" w:tplc="47E22E2A">
      <w:start w:val="1"/>
      <w:numFmt w:val="decimal"/>
      <w:pStyle w:val="a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 w15:restartNumberingAfterBreak="0">
    <w:nsid w:val="09DE38AE"/>
    <w:multiLevelType w:val="hybridMultilevel"/>
    <w:tmpl w:val="D124E9B8"/>
    <w:lvl w:ilvl="0" w:tplc="ADF40646">
      <w:start w:val="1"/>
      <w:numFmt w:val="decimal"/>
      <w:lvlText w:val="圖%1."/>
      <w:lvlJc w:val="left"/>
      <w:pPr>
        <w:ind w:left="1097" w:hanging="480"/>
      </w:pPr>
      <w:rPr>
        <w:rFonts w:hint="eastAsia"/>
      </w:rPr>
    </w:lvl>
    <w:lvl w:ilvl="1" w:tplc="F880F4FE">
      <w:start w:val="1"/>
      <w:numFmt w:val="decimal"/>
      <w:pStyle w:val="-"/>
      <w:lvlText w:val="圖%2."/>
      <w:lvlJc w:val="left"/>
      <w:pPr>
        <w:ind w:left="96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D23B9B"/>
    <w:multiLevelType w:val="hybridMultilevel"/>
    <w:tmpl w:val="F106FEB0"/>
    <w:lvl w:ilvl="0" w:tplc="04090015">
      <w:start w:val="1"/>
      <w:numFmt w:val="taiwaneseCountingThousand"/>
      <w:lvlText w:val="%1、"/>
      <w:lvlJc w:val="left"/>
      <w:pPr>
        <w:ind w:left="935" w:hanging="375"/>
      </w:pPr>
      <w:rPr>
        <w:rFonts w:hint="default"/>
      </w:rPr>
    </w:lvl>
    <w:lvl w:ilvl="1" w:tplc="ACC236DA">
      <w:numFmt w:val="bullet"/>
      <w:lvlText w:val="●"/>
      <w:lvlJc w:val="left"/>
      <w:pPr>
        <w:ind w:left="140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11510ED2"/>
    <w:multiLevelType w:val="hybridMultilevel"/>
    <w:tmpl w:val="10168446"/>
    <w:lvl w:ilvl="0" w:tplc="D60620BC">
      <w:numFmt w:val="bullet"/>
      <w:lvlText w:val="●"/>
      <w:lvlJc w:val="left"/>
      <w:pPr>
        <w:ind w:left="9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5" w15:restartNumberingAfterBreak="0">
    <w:nsid w:val="153B1DC9"/>
    <w:multiLevelType w:val="hybridMultilevel"/>
    <w:tmpl w:val="68DC4E70"/>
    <w:lvl w:ilvl="0" w:tplc="C76279F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A308CC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7" w15:restartNumberingAfterBreak="0">
    <w:nsid w:val="1CDA1CAA"/>
    <w:multiLevelType w:val="hybridMultilevel"/>
    <w:tmpl w:val="29669F8A"/>
    <w:lvl w:ilvl="0" w:tplc="DD8E4176">
      <w:start w:val="1"/>
      <w:numFmt w:val="decimal"/>
      <w:pStyle w:val="4"/>
      <w:lvlText w:val="%1."/>
      <w:lvlJc w:val="left"/>
      <w:pPr>
        <w:ind w:left="238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64" w:hanging="480"/>
      </w:pPr>
    </w:lvl>
    <w:lvl w:ilvl="2" w:tplc="0409001B" w:tentative="1">
      <w:start w:val="1"/>
      <w:numFmt w:val="lowerRoman"/>
      <w:lvlText w:val="%3."/>
      <w:lvlJc w:val="right"/>
      <w:pPr>
        <w:ind w:left="3344" w:hanging="480"/>
      </w:pPr>
    </w:lvl>
    <w:lvl w:ilvl="3" w:tplc="0409000F">
      <w:start w:val="1"/>
      <w:numFmt w:val="decimal"/>
      <w:lvlText w:val="%4."/>
      <w:lvlJc w:val="left"/>
      <w:pPr>
        <w:ind w:left="38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04" w:hanging="480"/>
      </w:pPr>
    </w:lvl>
    <w:lvl w:ilvl="5" w:tplc="0409001B" w:tentative="1">
      <w:start w:val="1"/>
      <w:numFmt w:val="lowerRoman"/>
      <w:lvlText w:val="%6."/>
      <w:lvlJc w:val="right"/>
      <w:pPr>
        <w:ind w:left="4784" w:hanging="480"/>
      </w:pPr>
    </w:lvl>
    <w:lvl w:ilvl="6" w:tplc="0409000F" w:tentative="1">
      <w:start w:val="1"/>
      <w:numFmt w:val="decimal"/>
      <w:lvlText w:val="%7."/>
      <w:lvlJc w:val="left"/>
      <w:pPr>
        <w:ind w:left="52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44" w:hanging="480"/>
      </w:pPr>
    </w:lvl>
    <w:lvl w:ilvl="8" w:tplc="0409001B" w:tentative="1">
      <w:start w:val="1"/>
      <w:numFmt w:val="lowerRoman"/>
      <w:lvlText w:val="%9."/>
      <w:lvlJc w:val="right"/>
      <w:pPr>
        <w:ind w:left="6224" w:hanging="480"/>
      </w:pPr>
    </w:lvl>
  </w:abstractNum>
  <w:abstractNum w:abstractNumId="8" w15:restartNumberingAfterBreak="0">
    <w:nsid w:val="24E10C1F"/>
    <w:multiLevelType w:val="hybridMultilevel"/>
    <w:tmpl w:val="9766B23A"/>
    <w:lvl w:ilvl="0" w:tplc="99140E3C">
      <w:start w:val="7"/>
      <w:numFmt w:val="bullet"/>
      <w:lvlText w:val="■"/>
      <w:lvlJc w:val="left"/>
      <w:pPr>
        <w:ind w:left="360" w:hanging="360"/>
      </w:pPr>
      <w:rPr>
        <w:rFonts w:ascii="標楷體" w:eastAsia="標楷體" w:hAnsi="標楷體" w:cs="Times New Roman" w:hint="eastAsia"/>
        <w:color w:val="9CC2E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A92171"/>
    <w:multiLevelType w:val="hybridMultilevel"/>
    <w:tmpl w:val="DB3E813C"/>
    <w:lvl w:ilvl="0" w:tplc="66124ABE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0" w15:restartNumberingAfterBreak="0">
    <w:nsid w:val="2B227118"/>
    <w:multiLevelType w:val="hybridMultilevel"/>
    <w:tmpl w:val="68DC4E70"/>
    <w:lvl w:ilvl="0" w:tplc="C76279F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835F50"/>
    <w:multiLevelType w:val="hybridMultilevel"/>
    <w:tmpl w:val="CA9C3C60"/>
    <w:lvl w:ilvl="0" w:tplc="2EDAAEB4">
      <w:numFmt w:val="bullet"/>
      <w:lvlText w:val="●"/>
      <w:lvlJc w:val="left"/>
      <w:pPr>
        <w:ind w:left="9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2EC62FEB"/>
    <w:multiLevelType w:val="hybridMultilevel"/>
    <w:tmpl w:val="F8102FF0"/>
    <w:lvl w:ilvl="0" w:tplc="5DFA9D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4DA8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4608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616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810B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470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C651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0C0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56BC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E2AD9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4" w15:restartNumberingAfterBreak="0">
    <w:nsid w:val="45063F60"/>
    <w:multiLevelType w:val="hybridMultilevel"/>
    <w:tmpl w:val="C378871A"/>
    <w:lvl w:ilvl="0" w:tplc="8320CFF0">
      <w:start w:val="1"/>
      <w:numFmt w:val="taiwaneseCountingThousand"/>
      <w:lvlText w:val="第%1節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8F2F16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6" w15:restartNumberingAfterBreak="0">
    <w:nsid w:val="4BCC08DC"/>
    <w:multiLevelType w:val="hybridMultilevel"/>
    <w:tmpl w:val="0EEE4634"/>
    <w:lvl w:ilvl="0" w:tplc="C76279F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17B1138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8" w15:restartNumberingAfterBreak="0">
    <w:nsid w:val="56025C7D"/>
    <w:multiLevelType w:val="hybridMultilevel"/>
    <w:tmpl w:val="7CAC5BEE"/>
    <w:lvl w:ilvl="0" w:tplc="04090019">
      <w:start w:val="1"/>
      <w:numFmt w:val="ideographTraditional"/>
      <w:lvlText w:val="%1、"/>
      <w:lvlJc w:val="left"/>
      <w:pPr>
        <w:ind w:left="1040" w:hanging="480"/>
      </w:pPr>
    </w:lvl>
    <w:lvl w:ilvl="1" w:tplc="C76279FE">
      <w:start w:val="1"/>
      <w:numFmt w:val="decimal"/>
      <w:lvlText w:val="%2."/>
      <w:lvlJc w:val="left"/>
      <w:pPr>
        <w:ind w:left="15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5980547A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20" w15:restartNumberingAfterBreak="0">
    <w:nsid w:val="60961977"/>
    <w:multiLevelType w:val="multilevel"/>
    <w:tmpl w:val="B9F47002"/>
    <w:lvl w:ilvl="0">
      <w:start w:val="3"/>
      <w:numFmt w:val="decimal"/>
      <w:lvlText w:val="%1-"/>
      <w:lvlJc w:val="left"/>
      <w:pPr>
        <w:ind w:left="1005" w:hanging="100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125" w:hanging="1005"/>
      </w:pPr>
      <w:rPr>
        <w:rFonts w:hint="default"/>
      </w:rPr>
    </w:lvl>
    <w:lvl w:ilvl="2">
      <w:start w:val="1"/>
      <w:numFmt w:val="decimal"/>
      <w:pStyle w:val="1-1-1"/>
      <w:lvlText w:val="%1-%2-%3、"/>
      <w:lvlJc w:val="left"/>
      <w:pPr>
        <w:ind w:left="1320" w:hanging="108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2400" w:hanging="180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3360" w:hanging="252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3480" w:hanging="2520"/>
      </w:pPr>
      <w:rPr>
        <w:rFonts w:hint="default"/>
      </w:rPr>
    </w:lvl>
  </w:abstractNum>
  <w:abstractNum w:abstractNumId="21" w15:restartNumberingAfterBreak="0">
    <w:nsid w:val="685C4FED"/>
    <w:multiLevelType w:val="hybridMultilevel"/>
    <w:tmpl w:val="A2DE8C24"/>
    <w:lvl w:ilvl="0" w:tplc="1228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E1B5D02"/>
    <w:multiLevelType w:val="hybridMultilevel"/>
    <w:tmpl w:val="10EC6B12"/>
    <w:lvl w:ilvl="0" w:tplc="FD4606C2">
      <w:start w:val="1"/>
      <w:numFmt w:val="decimal"/>
      <w:pStyle w:val="1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70472A45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24" w15:restartNumberingAfterBreak="0">
    <w:nsid w:val="7AE565D1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25" w15:restartNumberingAfterBreak="0">
    <w:nsid w:val="7F1A4D73"/>
    <w:multiLevelType w:val="hybridMultilevel"/>
    <w:tmpl w:val="68DC4E70"/>
    <w:lvl w:ilvl="0" w:tplc="C76279F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20"/>
  </w:num>
  <w:num w:numId="4">
    <w:abstractNumId w:val="22"/>
  </w:num>
  <w:num w:numId="5">
    <w:abstractNumId w:val="1"/>
    <w:lvlOverride w:ilvl="0">
      <w:startOverride w:val="1"/>
    </w:lvlOverride>
  </w:num>
  <w:num w:numId="6">
    <w:abstractNumId w:val="25"/>
  </w:num>
  <w:num w:numId="7">
    <w:abstractNumId w:val="14"/>
  </w:num>
  <w:num w:numId="8">
    <w:abstractNumId w:val="9"/>
  </w:num>
  <w:num w:numId="9">
    <w:abstractNumId w:val="17"/>
  </w:num>
  <w:num w:numId="10">
    <w:abstractNumId w:val="6"/>
  </w:num>
  <w:num w:numId="11">
    <w:abstractNumId w:val="19"/>
  </w:num>
  <w:num w:numId="12">
    <w:abstractNumId w:val="13"/>
  </w:num>
  <w:num w:numId="13">
    <w:abstractNumId w:val="24"/>
  </w:num>
  <w:num w:numId="14">
    <w:abstractNumId w:val="15"/>
  </w:num>
  <w:num w:numId="15">
    <w:abstractNumId w:val="23"/>
  </w:num>
  <w:num w:numId="16">
    <w:abstractNumId w:val="5"/>
  </w:num>
  <w:num w:numId="17">
    <w:abstractNumId w:val="12"/>
  </w:num>
  <w:num w:numId="18">
    <w:abstractNumId w:val="21"/>
  </w:num>
  <w:num w:numId="19">
    <w:abstractNumId w:val="10"/>
  </w:num>
  <w:num w:numId="20">
    <w:abstractNumId w:val="16"/>
  </w:num>
  <w:num w:numId="21">
    <w:abstractNumId w:val="3"/>
  </w:num>
  <w:num w:numId="22">
    <w:abstractNumId w:val="11"/>
  </w:num>
  <w:num w:numId="23">
    <w:abstractNumId w:val="4"/>
  </w:num>
  <w:num w:numId="24">
    <w:abstractNumId w:val="18"/>
  </w:num>
  <w:num w:numId="25">
    <w:abstractNumId w:val="0"/>
  </w:num>
  <w:num w:numId="26">
    <w:abstractNumId w:val="2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95"/>
    <w:rsid w:val="0000146E"/>
    <w:rsid w:val="00003FC2"/>
    <w:rsid w:val="00004CB9"/>
    <w:rsid w:val="0000550D"/>
    <w:rsid w:val="000076CF"/>
    <w:rsid w:val="00010252"/>
    <w:rsid w:val="0001026B"/>
    <w:rsid w:val="000102CD"/>
    <w:rsid w:val="000115D4"/>
    <w:rsid w:val="000125C6"/>
    <w:rsid w:val="0001404A"/>
    <w:rsid w:val="00014371"/>
    <w:rsid w:val="00014A0F"/>
    <w:rsid w:val="00015298"/>
    <w:rsid w:val="00015C11"/>
    <w:rsid w:val="0001690D"/>
    <w:rsid w:val="000174F7"/>
    <w:rsid w:val="00020F9C"/>
    <w:rsid w:val="000212CB"/>
    <w:rsid w:val="00021440"/>
    <w:rsid w:val="000215D3"/>
    <w:rsid w:val="00021E68"/>
    <w:rsid w:val="00021FD5"/>
    <w:rsid w:val="00022107"/>
    <w:rsid w:val="00022786"/>
    <w:rsid w:val="000229BC"/>
    <w:rsid w:val="0002331A"/>
    <w:rsid w:val="00023E83"/>
    <w:rsid w:val="0002432B"/>
    <w:rsid w:val="000244E2"/>
    <w:rsid w:val="00024694"/>
    <w:rsid w:val="00024EEC"/>
    <w:rsid w:val="000252A6"/>
    <w:rsid w:val="000254CA"/>
    <w:rsid w:val="00025762"/>
    <w:rsid w:val="00025BEE"/>
    <w:rsid w:val="00025CA0"/>
    <w:rsid w:val="00027593"/>
    <w:rsid w:val="00030EDE"/>
    <w:rsid w:val="000319ED"/>
    <w:rsid w:val="00032678"/>
    <w:rsid w:val="00033475"/>
    <w:rsid w:val="000337EC"/>
    <w:rsid w:val="000343E3"/>
    <w:rsid w:val="00034DF1"/>
    <w:rsid w:val="00036F09"/>
    <w:rsid w:val="00040CA4"/>
    <w:rsid w:val="0004106A"/>
    <w:rsid w:val="00041E83"/>
    <w:rsid w:val="000433A6"/>
    <w:rsid w:val="000448B5"/>
    <w:rsid w:val="00045E33"/>
    <w:rsid w:val="00046310"/>
    <w:rsid w:val="000469D4"/>
    <w:rsid w:val="00047204"/>
    <w:rsid w:val="000472A5"/>
    <w:rsid w:val="00050ADC"/>
    <w:rsid w:val="00051274"/>
    <w:rsid w:val="00051BEA"/>
    <w:rsid w:val="00051D13"/>
    <w:rsid w:val="00052EE1"/>
    <w:rsid w:val="00053C64"/>
    <w:rsid w:val="00054683"/>
    <w:rsid w:val="00055484"/>
    <w:rsid w:val="000559AA"/>
    <w:rsid w:val="00055C6D"/>
    <w:rsid w:val="00057E81"/>
    <w:rsid w:val="000609F9"/>
    <w:rsid w:val="000632D0"/>
    <w:rsid w:val="00063634"/>
    <w:rsid w:val="00063CD9"/>
    <w:rsid w:val="00064F56"/>
    <w:rsid w:val="00066DAB"/>
    <w:rsid w:val="00071954"/>
    <w:rsid w:val="00071C9D"/>
    <w:rsid w:val="0007371B"/>
    <w:rsid w:val="00074CB6"/>
    <w:rsid w:val="0007570C"/>
    <w:rsid w:val="000758A7"/>
    <w:rsid w:val="00075D2A"/>
    <w:rsid w:val="000769F0"/>
    <w:rsid w:val="00077468"/>
    <w:rsid w:val="00080B94"/>
    <w:rsid w:val="000819BF"/>
    <w:rsid w:val="0008281C"/>
    <w:rsid w:val="0008297E"/>
    <w:rsid w:val="00083AEE"/>
    <w:rsid w:val="000842A7"/>
    <w:rsid w:val="000845A9"/>
    <w:rsid w:val="00084772"/>
    <w:rsid w:val="00084E89"/>
    <w:rsid w:val="00085D32"/>
    <w:rsid w:val="00087424"/>
    <w:rsid w:val="000874B0"/>
    <w:rsid w:val="0009363F"/>
    <w:rsid w:val="00093F76"/>
    <w:rsid w:val="00094FEB"/>
    <w:rsid w:val="00095AA5"/>
    <w:rsid w:val="00095D4E"/>
    <w:rsid w:val="000973E0"/>
    <w:rsid w:val="000A03A9"/>
    <w:rsid w:val="000A1984"/>
    <w:rsid w:val="000A1C1B"/>
    <w:rsid w:val="000A1C8A"/>
    <w:rsid w:val="000A2132"/>
    <w:rsid w:val="000A25A7"/>
    <w:rsid w:val="000A27C9"/>
    <w:rsid w:val="000A47CB"/>
    <w:rsid w:val="000A47CE"/>
    <w:rsid w:val="000A4DB5"/>
    <w:rsid w:val="000A68BB"/>
    <w:rsid w:val="000A6A31"/>
    <w:rsid w:val="000A722B"/>
    <w:rsid w:val="000B0558"/>
    <w:rsid w:val="000B1154"/>
    <w:rsid w:val="000B1308"/>
    <w:rsid w:val="000B3928"/>
    <w:rsid w:val="000B3C2B"/>
    <w:rsid w:val="000B43CB"/>
    <w:rsid w:val="000B5211"/>
    <w:rsid w:val="000B5D01"/>
    <w:rsid w:val="000B5F4D"/>
    <w:rsid w:val="000B6BA0"/>
    <w:rsid w:val="000B6D6A"/>
    <w:rsid w:val="000B7C5E"/>
    <w:rsid w:val="000C1873"/>
    <w:rsid w:val="000C1F0D"/>
    <w:rsid w:val="000C3C30"/>
    <w:rsid w:val="000C3C38"/>
    <w:rsid w:val="000C3D1D"/>
    <w:rsid w:val="000C7464"/>
    <w:rsid w:val="000D3D43"/>
    <w:rsid w:val="000D4F3D"/>
    <w:rsid w:val="000D50DF"/>
    <w:rsid w:val="000D5F10"/>
    <w:rsid w:val="000D6602"/>
    <w:rsid w:val="000D67CE"/>
    <w:rsid w:val="000D73BC"/>
    <w:rsid w:val="000E0686"/>
    <w:rsid w:val="000E0AB3"/>
    <w:rsid w:val="000E22AF"/>
    <w:rsid w:val="000E2AF9"/>
    <w:rsid w:val="000E31CF"/>
    <w:rsid w:val="000E341B"/>
    <w:rsid w:val="000E3D37"/>
    <w:rsid w:val="000E575E"/>
    <w:rsid w:val="000E75A5"/>
    <w:rsid w:val="000E7E42"/>
    <w:rsid w:val="000F0451"/>
    <w:rsid w:val="000F09A8"/>
    <w:rsid w:val="000F0B3E"/>
    <w:rsid w:val="000F1564"/>
    <w:rsid w:val="000F184B"/>
    <w:rsid w:val="000F28EC"/>
    <w:rsid w:val="000F307E"/>
    <w:rsid w:val="000F381E"/>
    <w:rsid w:val="000F3891"/>
    <w:rsid w:val="000F5320"/>
    <w:rsid w:val="000F6044"/>
    <w:rsid w:val="000F6913"/>
    <w:rsid w:val="000F716B"/>
    <w:rsid w:val="000F74D4"/>
    <w:rsid w:val="000F7810"/>
    <w:rsid w:val="00100312"/>
    <w:rsid w:val="00100485"/>
    <w:rsid w:val="001013BE"/>
    <w:rsid w:val="001013EF"/>
    <w:rsid w:val="001016D0"/>
    <w:rsid w:val="00102434"/>
    <w:rsid w:val="0010330E"/>
    <w:rsid w:val="00103A7D"/>
    <w:rsid w:val="00103AAE"/>
    <w:rsid w:val="00110C49"/>
    <w:rsid w:val="0011104F"/>
    <w:rsid w:val="00114CB5"/>
    <w:rsid w:val="001157B4"/>
    <w:rsid w:val="00115C72"/>
    <w:rsid w:val="001162AA"/>
    <w:rsid w:val="00116E15"/>
    <w:rsid w:val="001178BC"/>
    <w:rsid w:val="0012024D"/>
    <w:rsid w:val="0012315F"/>
    <w:rsid w:val="001238FD"/>
    <w:rsid w:val="00123A93"/>
    <w:rsid w:val="001244FB"/>
    <w:rsid w:val="00124845"/>
    <w:rsid w:val="00125C9A"/>
    <w:rsid w:val="0012653D"/>
    <w:rsid w:val="00127C3C"/>
    <w:rsid w:val="00130E30"/>
    <w:rsid w:val="00132402"/>
    <w:rsid w:val="00132619"/>
    <w:rsid w:val="00132670"/>
    <w:rsid w:val="0013297A"/>
    <w:rsid w:val="00133094"/>
    <w:rsid w:val="0013418A"/>
    <w:rsid w:val="00135B8D"/>
    <w:rsid w:val="00136B41"/>
    <w:rsid w:val="00136CED"/>
    <w:rsid w:val="0013724B"/>
    <w:rsid w:val="00137D9F"/>
    <w:rsid w:val="00140CC9"/>
    <w:rsid w:val="00141944"/>
    <w:rsid w:val="00144AAF"/>
    <w:rsid w:val="001453B8"/>
    <w:rsid w:val="001453C0"/>
    <w:rsid w:val="0014551B"/>
    <w:rsid w:val="00146B7E"/>
    <w:rsid w:val="00147EAC"/>
    <w:rsid w:val="00150894"/>
    <w:rsid w:val="0015349B"/>
    <w:rsid w:val="0015390F"/>
    <w:rsid w:val="00154302"/>
    <w:rsid w:val="0015534E"/>
    <w:rsid w:val="00155F9B"/>
    <w:rsid w:val="0016145E"/>
    <w:rsid w:val="00161FE5"/>
    <w:rsid w:val="00162148"/>
    <w:rsid w:val="00162A2B"/>
    <w:rsid w:val="00162B77"/>
    <w:rsid w:val="0016328E"/>
    <w:rsid w:val="0016394E"/>
    <w:rsid w:val="00165DE8"/>
    <w:rsid w:val="001664F2"/>
    <w:rsid w:val="001672FE"/>
    <w:rsid w:val="00170963"/>
    <w:rsid w:val="0017184F"/>
    <w:rsid w:val="001720F9"/>
    <w:rsid w:val="0017213F"/>
    <w:rsid w:val="00173124"/>
    <w:rsid w:val="00173149"/>
    <w:rsid w:val="00173662"/>
    <w:rsid w:val="001737A3"/>
    <w:rsid w:val="0017544C"/>
    <w:rsid w:val="001756F4"/>
    <w:rsid w:val="00176576"/>
    <w:rsid w:val="001772FC"/>
    <w:rsid w:val="001777D9"/>
    <w:rsid w:val="0017798C"/>
    <w:rsid w:val="00180239"/>
    <w:rsid w:val="001807A5"/>
    <w:rsid w:val="00180AA7"/>
    <w:rsid w:val="001810C6"/>
    <w:rsid w:val="00181EE1"/>
    <w:rsid w:val="00182394"/>
    <w:rsid w:val="00182823"/>
    <w:rsid w:val="001828CF"/>
    <w:rsid w:val="00184619"/>
    <w:rsid w:val="001857C0"/>
    <w:rsid w:val="001862C6"/>
    <w:rsid w:val="00186AF9"/>
    <w:rsid w:val="00186FA1"/>
    <w:rsid w:val="00187061"/>
    <w:rsid w:val="001873C6"/>
    <w:rsid w:val="00187DCE"/>
    <w:rsid w:val="00190036"/>
    <w:rsid w:val="00190061"/>
    <w:rsid w:val="001904D4"/>
    <w:rsid w:val="001911BC"/>
    <w:rsid w:val="00191737"/>
    <w:rsid w:val="00192335"/>
    <w:rsid w:val="00192347"/>
    <w:rsid w:val="00192470"/>
    <w:rsid w:val="001930F0"/>
    <w:rsid w:val="00193943"/>
    <w:rsid w:val="00194BC8"/>
    <w:rsid w:val="0019602A"/>
    <w:rsid w:val="001A0EB1"/>
    <w:rsid w:val="001A1B96"/>
    <w:rsid w:val="001A3D19"/>
    <w:rsid w:val="001A47A3"/>
    <w:rsid w:val="001A4AF5"/>
    <w:rsid w:val="001A5A81"/>
    <w:rsid w:val="001A5C03"/>
    <w:rsid w:val="001A5CAC"/>
    <w:rsid w:val="001A625B"/>
    <w:rsid w:val="001A694C"/>
    <w:rsid w:val="001A6C1D"/>
    <w:rsid w:val="001A71A6"/>
    <w:rsid w:val="001A72C9"/>
    <w:rsid w:val="001A7E06"/>
    <w:rsid w:val="001B028A"/>
    <w:rsid w:val="001B09D8"/>
    <w:rsid w:val="001B0D99"/>
    <w:rsid w:val="001B323A"/>
    <w:rsid w:val="001B4960"/>
    <w:rsid w:val="001B6051"/>
    <w:rsid w:val="001B619E"/>
    <w:rsid w:val="001B68E6"/>
    <w:rsid w:val="001B6A20"/>
    <w:rsid w:val="001B6B24"/>
    <w:rsid w:val="001B7641"/>
    <w:rsid w:val="001B784F"/>
    <w:rsid w:val="001B7B9D"/>
    <w:rsid w:val="001C0FF1"/>
    <w:rsid w:val="001C26FD"/>
    <w:rsid w:val="001C3176"/>
    <w:rsid w:val="001C3203"/>
    <w:rsid w:val="001C3C8A"/>
    <w:rsid w:val="001C3CD4"/>
    <w:rsid w:val="001C45E9"/>
    <w:rsid w:val="001C52EB"/>
    <w:rsid w:val="001C7110"/>
    <w:rsid w:val="001D050E"/>
    <w:rsid w:val="001D087F"/>
    <w:rsid w:val="001D0DEC"/>
    <w:rsid w:val="001D2168"/>
    <w:rsid w:val="001D27E5"/>
    <w:rsid w:val="001D4F81"/>
    <w:rsid w:val="001D6E10"/>
    <w:rsid w:val="001D74CE"/>
    <w:rsid w:val="001D7D17"/>
    <w:rsid w:val="001E0229"/>
    <w:rsid w:val="001E0F5D"/>
    <w:rsid w:val="001E1440"/>
    <w:rsid w:val="001E1626"/>
    <w:rsid w:val="001E1922"/>
    <w:rsid w:val="001E4E91"/>
    <w:rsid w:val="001E5C55"/>
    <w:rsid w:val="001E6E01"/>
    <w:rsid w:val="001F0CDE"/>
    <w:rsid w:val="001F1C09"/>
    <w:rsid w:val="001F2769"/>
    <w:rsid w:val="001F27E4"/>
    <w:rsid w:val="001F3E51"/>
    <w:rsid w:val="001F50CF"/>
    <w:rsid w:val="001F52BA"/>
    <w:rsid w:val="001F5D13"/>
    <w:rsid w:val="001F6C70"/>
    <w:rsid w:val="002002E0"/>
    <w:rsid w:val="00200733"/>
    <w:rsid w:val="00201AC4"/>
    <w:rsid w:val="00201C73"/>
    <w:rsid w:val="00202813"/>
    <w:rsid w:val="0020306E"/>
    <w:rsid w:val="0020325A"/>
    <w:rsid w:val="0020383D"/>
    <w:rsid w:val="00203DA7"/>
    <w:rsid w:val="00203DC7"/>
    <w:rsid w:val="00204D36"/>
    <w:rsid w:val="00205355"/>
    <w:rsid w:val="00205916"/>
    <w:rsid w:val="00206266"/>
    <w:rsid w:val="002100B5"/>
    <w:rsid w:val="002100DD"/>
    <w:rsid w:val="00210231"/>
    <w:rsid w:val="0021041A"/>
    <w:rsid w:val="00210C11"/>
    <w:rsid w:val="00210FB2"/>
    <w:rsid w:val="0021141D"/>
    <w:rsid w:val="002128DF"/>
    <w:rsid w:val="00213D84"/>
    <w:rsid w:val="00214A04"/>
    <w:rsid w:val="00214FCC"/>
    <w:rsid w:val="0021564B"/>
    <w:rsid w:val="0022060D"/>
    <w:rsid w:val="0022341D"/>
    <w:rsid w:val="00223603"/>
    <w:rsid w:val="0022426B"/>
    <w:rsid w:val="00225671"/>
    <w:rsid w:val="00226903"/>
    <w:rsid w:val="0022693B"/>
    <w:rsid w:val="00226CD4"/>
    <w:rsid w:val="00226FE0"/>
    <w:rsid w:val="002305D5"/>
    <w:rsid w:val="00232497"/>
    <w:rsid w:val="00233061"/>
    <w:rsid w:val="002331E6"/>
    <w:rsid w:val="002344A6"/>
    <w:rsid w:val="0023487A"/>
    <w:rsid w:val="002352CE"/>
    <w:rsid w:val="00235B93"/>
    <w:rsid w:val="00236389"/>
    <w:rsid w:val="002367FB"/>
    <w:rsid w:val="00236BB3"/>
    <w:rsid w:val="00237C17"/>
    <w:rsid w:val="00241028"/>
    <w:rsid w:val="00241178"/>
    <w:rsid w:val="00242A97"/>
    <w:rsid w:val="002432E2"/>
    <w:rsid w:val="0024383B"/>
    <w:rsid w:val="00243C53"/>
    <w:rsid w:val="00243F04"/>
    <w:rsid w:val="0024410B"/>
    <w:rsid w:val="00244415"/>
    <w:rsid w:val="002456A1"/>
    <w:rsid w:val="00246C09"/>
    <w:rsid w:val="00247420"/>
    <w:rsid w:val="00250AD6"/>
    <w:rsid w:val="00250CBB"/>
    <w:rsid w:val="0025140D"/>
    <w:rsid w:val="00251798"/>
    <w:rsid w:val="00253075"/>
    <w:rsid w:val="00253F9D"/>
    <w:rsid w:val="00254008"/>
    <w:rsid w:val="00256164"/>
    <w:rsid w:val="00257F58"/>
    <w:rsid w:val="002601DD"/>
    <w:rsid w:val="00260BDB"/>
    <w:rsid w:val="00260F60"/>
    <w:rsid w:val="00263BFF"/>
    <w:rsid w:val="00263C7B"/>
    <w:rsid w:val="0026413A"/>
    <w:rsid w:val="00264370"/>
    <w:rsid w:val="002653B9"/>
    <w:rsid w:val="00265EAE"/>
    <w:rsid w:val="002663C3"/>
    <w:rsid w:val="002674F5"/>
    <w:rsid w:val="00271230"/>
    <w:rsid w:val="002717CE"/>
    <w:rsid w:val="00271E53"/>
    <w:rsid w:val="00272B9D"/>
    <w:rsid w:val="002740A9"/>
    <w:rsid w:val="00274A6C"/>
    <w:rsid w:val="00274B05"/>
    <w:rsid w:val="00274DDF"/>
    <w:rsid w:val="002763FB"/>
    <w:rsid w:val="002809CF"/>
    <w:rsid w:val="00280B54"/>
    <w:rsid w:val="002810A3"/>
    <w:rsid w:val="002810F4"/>
    <w:rsid w:val="0028242B"/>
    <w:rsid w:val="00283DDA"/>
    <w:rsid w:val="0028402A"/>
    <w:rsid w:val="00285427"/>
    <w:rsid w:val="00287553"/>
    <w:rsid w:val="00287EF8"/>
    <w:rsid w:val="00291A49"/>
    <w:rsid w:val="00291C8F"/>
    <w:rsid w:val="00292636"/>
    <w:rsid w:val="00292FEB"/>
    <w:rsid w:val="0029312E"/>
    <w:rsid w:val="00293EE7"/>
    <w:rsid w:val="00295A50"/>
    <w:rsid w:val="00296B35"/>
    <w:rsid w:val="00297199"/>
    <w:rsid w:val="00297CC8"/>
    <w:rsid w:val="002A018B"/>
    <w:rsid w:val="002A024D"/>
    <w:rsid w:val="002A03B9"/>
    <w:rsid w:val="002A1F5A"/>
    <w:rsid w:val="002A4132"/>
    <w:rsid w:val="002A501E"/>
    <w:rsid w:val="002A5172"/>
    <w:rsid w:val="002A5BBF"/>
    <w:rsid w:val="002A6BAC"/>
    <w:rsid w:val="002A6BDA"/>
    <w:rsid w:val="002A7877"/>
    <w:rsid w:val="002A7CF6"/>
    <w:rsid w:val="002B00C0"/>
    <w:rsid w:val="002B031F"/>
    <w:rsid w:val="002B1DD6"/>
    <w:rsid w:val="002B283A"/>
    <w:rsid w:val="002B4576"/>
    <w:rsid w:val="002B54D6"/>
    <w:rsid w:val="002B6A75"/>
    <w:rsid w:val="002B6B46"/>
    <w:rsid w:val="002B797D"/>
    <w:rsid w:val="002B7A01"/>
    <w:rsid w:val="002B7B46"/>
    <w:rsid w:val="002C0AB4"/>
    <w:rsid w:val="002C0BEE"/>
    <w:rsid w:val="002C2745"/>
    <w:rsid w:val="002C54A8"/>
    <w:rsid w:val="002C561C"/>
    <w:rsid w:val="002C5658"/>
    <w:rsid w:val="002C7552"/>
    <w:rsid w:val="002C7C1B"/>
    <w:rsid w:val="002C7E27"/>
    <w:rsid w:val="002C7ED0"/>
    <w:rsid w:val="002D0387"/>
    <w:rsid w:val="002D0624"/>
    <w:rsid w:val="002D0827"/>
    <w:rsid w:val="002D1C13"/>
    <w:rsid w:val="002D2755"/>
    <w:rsid w:val="002D31C5"/>
    <w:rsid w:val="002D41AB"/>
    <w:rsid w:val="002D41BB"/>
    <w:rsid w:val="002D45A2"/>
    <w:rsid w:val="002D4724"/>
    <w:rsid w:val="002D4753"/>
    <w:rsid w:val="002D4A09"/>
    <w:rsid w:val="002D5117"/>
    <w:rsid w:val="002D529B"/>
    <w:rsid w:val="002D7078"/>
    <w:rsid w:val="002D7EE6"/>
    <w:rsid w:val="002E014A"/>
    <w:rsid w:val="002E02B4"/>
    <w:rsid w:val="002E0F4B"/>
    <w:rsid w:val="002E1B5A"/>
    <w:rsid w:val="002E2DDC"/>
    <w:rsid w:val="002E3717"/>
    <w:rsid w:val="002E43D9"/>
    <w:rsid w:val="002E4B14"/>
    <w:rsid w:val="002E646C"/>
    <w:rsid w:val="002F07C0"/>
    <w:rsid w:val="002F0A1B"/>
    <w:rsid w:val="002F117B"/>
    <w:rsid w:val="002F16ED"/>
    <w:rsid w:val="002F1E37"/>
    <w:rsid w:val="002F237E"/>
    <w:rsid w:val="002F2430"/>
    <w:rsid w:val="002F3C3C"/>
    <w:rsid w:val="002F3EF8"/>
    <w:rsid w:val="002F4B0D"/>
    <w:rsid w:val="002F51BC"/>
    <w:rsid w:val="002F63BA"/>
    <w:rsid w:val="002F63F1"/>
    <w:rsid w:val="002F67B8"/>
    <w:rsid w:val="002F7043"/>
    <w:rsid w:val="002F73A6"/>
    <w:rsid w:val="002F73C3"/>
    <w:rsid w:val="002F7FF3"/>
    <w:rsid w:val="00300750"/>
    <w:rsid w:val="00301319"/>
    <w:rsid w:val="0030203C"/>
    <w:rsid w:val="0030208D"/>
    <w:rsid w:val="003021AF"/>
    <w:rsid w:val="003032FE"/>
    <w:rsid w:val="00303AD5"/>
    <w:rsid w:val="00305C12"/>
    <w:rsid w:val="0030611C"/>
    <w:rsid w:val="00306AAC"/>
    <w:rsid w:val="0031165A"/>
    <w:rsid w:val="0031261C"/>
    <w:rsid w:val="00312B77"/>
    <w:rsid w:val="00313039"/>
    <w:rsid w:val="00313100"/>
    <w:rsid w:val="003132B6"/>
    <w:rsid w:val="00313EE2"/>
    <w:rsid w:val="0031572A"/>
    <w:rsid w:val="003162B7"/>
    <w:rsid w:val="0031662C"/>
    <w:rsid w:val="003210D7"/>
    <w:rsid w:val="00321F16"/>
    <w:rsid w:val="003227D1"/>
    <w:rsid w:val="003232F2"/>
    <w:rsid w:val="00323508"/>
    <w:rsid w:val="003240D6"/>
    <w:rsid w:val="00324500"/>
    <w:rsid w:val="003253FC"/>
    <w:rsid w:val="00327749"/>
    <w:rsid w:val="00327B5A"/>
    <w:rsid w:val="00330FCB"/>
    <w:rsid w:val="0033172C"/>
    <w:rsid w:val="00332034"/>
    <w:rsid w:val="003324D7"/>
    <w:rsid w:val="00333516"/>
    <w:rsid w:val="0033476F"/>
    <w:rsid w:val="0033491E"/>
    <w:rsid w:val="0033502A"/>
    <w:rsid w:val="0033682C"/>
    <w:rsid w:val="00337B37"/>
    <w:rsid w:val="00337EFE"/>
    <w:rsid w:val="003407C4"/>
    <w:rsid w:val="0034181E"/>
    <w:rsid w:val="003418F4"/>
    <w:rsid w:val="00341A84"/>
    <w:rsid w:val="00342144"/>
    <w:rsid w:val="00342A13"/>
    <w:rsid w:val="0034469D"/>
    <w:rsid w:val="00344C35"/>
    <w:rsid w:val="0034543F"/>
    <w:rsid w:val="00345630"/>
    <w:rsid w:val="003472DE"/>
    <w:rsid w:val="0034757E"/>
    <w:rsid w:val="00347888"/>
    <w:rsid w:val="0034788B"/>
    <w:rsid w:val="00350332"/>
    <w:rsid w:val="00350424"/>
    <w:rsid w:val="00350B83"/>
    <w:rsid w:val="00351343"/>
    <w:rsid w:val="0035270F"/>
    <w:rsid w:val="00352947"/>
    <w:rsid w:val="0035362B"/>
    <w:rsid w:val="003552D3"/>
    <w:rsid w:val="003605A0"/>
    <w:rsid w:val="00361BF8"/>
    <w:rsid w:val="00362E6C"/>
    <w:rsid w:val="003645AF"/>
    <w:rsid w:val="003647CB"/>
    <w:rsid w:val="00364C58"/>
    <w:rsid w:val="0036677F"/>
    <w:rsid w:val="003667D0"/>
    <w:rsid w:val="00370A15"/>
    <w:rsid w:val="00371168"/>
    <w:rsid w:val="00372B44"/>
    <w:rsid w:val="00374261"/>
    <w:rsid w:val="003752F2"/>
    <w:rsid w:val="003756B6"/>
    <w:rsid w:val="0037588F"/>
    <w:rsid w:val="003765F4"/>
    <w:rsid w:val="00376D98"/>
    <w:rsid w:val="00377599"/>
    <w:rsid w:val="00377D30"/>
    <w:rsid w:val="00377D5D"/>
    <w:rsid w:val="00381135"/>
    <w:rsid w:val="00381239"/>
    <w:rsid w:val="00381A28"/>
    <w:rsid w:val="00381CD9"/>
    <w:rsid w:val="0038410C"/>
    <w:rsid w:val="003843FA"/>
    <w:rsid w:val="0038463A"/>
    <w:rsid w:val="00387204"/>
    <w:rsid w:val="00387E7E"/>
    <w:rsid w:val="00390244"/>
    <w:rsid w:val="00391DB8"/>
    <w:rsid w:val="00392933"/>
    <w:rsid w:val="003943D1"/>
    <w:rsid w:val="0039468A"/>
    <w:rsid w:val="00396190"/>
    <w:rsid w:val="00397018"/>
    <w:rsid w:val="003970AF"/>
    <w:rsid w:val="00397F98"/>
    <w:rsid w:val="003A0003"/>
    <w:rsid w:val="003A03AF"/>
    <w:rsid w:val="003A0415"/>
    <w:rsid w:val="003A0658"/>
    <w:rsid w:val="003A1790"/>
    <w:rsid w:val="003A1F79"/>
    <w:rsid w:val="003A297E"/>
    <w:rsid w:val="003A392C"/>
    <w:rsid w:val="003A566A"/>
    <w:rsid w:val="003A5B85"/>
    <w:rsid w:val="003B1259"/>
    <w:rsid w:val="003B1393"/>
    <w:rsid w:val="003B2D2A"/>
    <w:rsid w:val="003B5248"/>
    <w:rsid w:val="003B5A3F"/>
    <w:rsid w:val="003B5C8E"/>
    <w:rsid w:val="003B5D55"/>
    <w:rsid w:val="003B759F"/>
    <w:rsid w:val="003B76D7"/>
    <w:rsid w:val="003C0525"/>
    <w:rsid w:val="003C1199"/>
    <w:rsid w:val="003C2497"/>
    <w:rsid w:val="003C3284"/>
    <w:rsid w:val="003C36BF"/>
    <w:rsid w:val="003C44B4"/>
    <w:rsid w:val="003C485F"/>
    <w:rsid w:val="003C5008"/>
    <w:rsid w:val="003C53C6"/>
    <w:rsid w:val="003C54D8"/>
    <w:rsid w:val="003C560C"/>
    <w:rsid w:val="003C6210"/>
    <w:rsid w:val="003C7006"/>
    <w:rsid w:val="003D0BE4"/>
    <w:rsid w:val="003D126E"/>
    <w:rsid w:val="003D1879"/>
    <w:rsid w:val="003D1BC1"/>
    <w:rsid w:val="003D2E53"/>
    <w:rsid w:val="003D3316"/>
    <w:rsid w:val="003D6038"/>
    <w:rsid w:val="003E078D"/>
    <w:rsid w:val="003E0D2C"/>
    <w:rsid w:val="003E2108"/>
    <w:rsid w:val="003E22EA"/>
    <w:rsid w:val="003E2776"/>
    <w:rsid w:val="003E3142"/>
    <w:rsid w:val="003E4921"/>
    <w:rsid w:val="003E6798"/>
    <w:rsid w:val="003E6AAA"/>
    <w:rsid w:val="003E73E6"/>
    <w:rsid w:val="003E7885"/>
    <w:rsid w:val="003F07A7"/>
    <w:rsid w:val="003F0D10"/>
    <w:rsid w:val="003F2FEC"/>
    <w:rsid w:val="003F3F76"/>
    <w:rsid w:val="003F512C"/>
    <w:rsid w:val="003F5286"/>
    <w:rsid w:val="003F664F"/>
    <w:rsid w:val="003F7513"/>
    <w:rsid w:val="004035BC"/>
    <w:rsid w:val="0040390C"/>
    <w:rsid w:val="00403923"/>
    <w:rsid w:val="00404C30"/>
    <w:rsid w:val="00405E98"/>
    <w:rsid w:val="004066E9"/>
    <w:rsid w:val="00406B05"/>
    <w:rsid w:val="004100EC"/>
    <w:rsid w:val="00411048"/>
    <w:rsid w:val="00412808"/>
    <w:rsid w:val="004158D1"/>
    <w:rsid w:val="004159BF"/>
    <w:rsid w:val="00415D55"/>
    <w:rsid w:val="00416548"/>
    <w:rsid w:val="00421A89"/>
    <w:rsid w:val="00422571"/>
    <w:rsid w:val="004225F8"/>
    <w:rsid w:val="0042298A"/>
    <w:rsid w:val="004232E8"/>
    <w:rsid w:val="00423E52"/>
    <w:rsid w:val="00424E30"/>
    <w:rsid w:val="004256A2"/>
    <w:rsid w:val="00425D0F"/>
    <w:rsid w:val="00425D27"/>
    <w:rsid w:val="00425FF5"/>
    <w:rsid w:val="00426F38"/>
    <w:rsid w:val="0042734C"/>
    <w:rsid w:val="00427625"/>
    <w:rsid w:val="00431CF0"/>
    <w:rsid w:val="0043215F"/>
    <w:rsid w:val="0043238B"/>
    <w:rsid w:val="004324EF"/>
    <w:rsid w:val="0043273A"/>
    <w:rsid w:val="00433648"/>
    <w:rsid w:val="00433C37"/>
    <w:rsid w:val="00433F57"/>
    <w:rsid w:val="00436828"/>
    <w:rsid w:val="00436E4D"/>
    <w:rsid w:val="00440CBB"/>
    <w:rsid w:val="00441431"/>
    <w:rsid w:val="00441C7C"/>
    <w:rsid w:val="00441CE5"/>
    <w:rsid w:val="00442534"/>
    <w:rsid w:val="00443A4D"/>
    <w:rsid w:val="004448FB"/>
    <w:rsid w:val="00444E60"/>
    <w:rsid w:val="00445377"/>
    <w:rsid w:val="00446139"/>
    <w:rsid w:val="00446CBD"/>
    <w:rsid w:val="0044788A"/>
    <w:rsid w:val="00447F2D"/>
    <w:rsid w:val="00450476"/>
    <w:rsid w:val="004512B4"/>
    <w:rsid w:val="004517E4"/>
    <w:rsid w:val="004519FA"/>
    <w:rsid w:val="00451CD6"/>
    <w:rsid w:val="00453A46"/>
    <w:rsid w:val="00456876"/>
    <w:rsid w:val="0045697B"/>
    <w:rsid w:val="00456DAA"/>
    <w:rsid w:val="00457561"/>
    <w:rsid w:val="004575CC"/>
    <w:rsid w:val="00457B8D"/>
    <w:rsid w:val="0046105D"/>
    <w:rsid w:val="00461F98"/>
    <w:rsid w:val="00462174"/>
    <w:rsid w:val="00462C0A"/>
    <w:rsid w:val="00462EF5"/>
    <w:rsid w:val="00464885"/>
    <w:rsid w:val="004652B0"/>
    <w:rsid w:val="00466D1A"/>
    <w:rsid w:val="004677B3"/>
    <w:rsid w:val="0047057D"/>
    <w:rsid w:val="00470B29"/>
    <w:rsid w:val="0047137F"/>
    <w:rsid w:val="004720C3"/>
    <w:rsid w:val="004722B9"/>
    <w:rsid w:val="004728AB"/>
    <w:rsid w:val="004731C3"/>
    <w:rsid w:val="00473458"/>
    <w:rsid w:val="004746D4"/>
    <w:rsid w:val="004749F5"/>
    <w:rsid w:val="00476078"/>
    <w:rsid w:val="00477792"/>
    <w:rsid w:val="004811BA"/>
    <w:rsid w:val="0048147C"/>
    <w:rsid w:val="004814F6"/>
    <w:rsid w:val="00482183"/>
    <w:rsid w:val="00483D68"/>
    <w:rsid w:val="004863E7"/>
    <w:rsid w:val="0048744A"/>
    <w:rsid w:val="00490648"/>
    <w:rsid w:val="004914FE"/>
    <w:rsid w:val="0049165F"/>
    <w:rsid w:val="00491C30"/>
    <w:rsid w:val="00491D93"/>
    <w:rsid w:val="004940D0"/>
    <w:rsid w:val="00494758"/>
    <w:rsid w:val="00495455"/>
    <w:rsid w:val="00495471"/>
    <w:rsid w:val="0049598D"/>
    <w:rsid w:val="00495E81"/>
    <w:rsid w:val="004A0FE1"/>
    <w:rsid w:val="004A1198"/>
    <w:rsid w:val="004A1BCC"/>
    <w:rsid w:val="004A32C5"/>
    <w:rsid w:val="004A440B"/>
    <w:rsid w:val="004A4412"/>
    <w:rsid w:val="004A66A3"/>
    <w:rsid w:val="004A6FC5"/>
    <w:rsid w:val="004A706E"/>
    <w:rsid w:val="004B07D4"/>
    <w:rsid w:val="004B07F0"/>
    <w:rsid w:val="004B0BF7"/>
    <w:rsid w:val="004B0F10"/>
    <w:rsid w:val="004B10D4"/>
    <w:rsid w:val="004B2CE9"/>
    <w:rsid w:val="004B323F"/>
    <w:rsid w:val="004B4144"/>
    <w:rsid w:val="004B4A49"/>
    <w:rsid w:val="004B792B"/>
    <w:rsid w:val="004C0FE2"/>
    <w:rsid w:val="004C479B"/>
    <w:rsid w:val="004C4BB9"/>
    <w:rsid w:val="004C4F7A"/>
    <w:rsid w:val="004C5FE9"/>
    <w:rsid w:val="004C67E4"/>
    <w:rsid w:val="004C7090"/>
    <w:rsid w:val="004D1E43"/>
    <w:rsid w:val="004D214B"/>
    <w:rsid w:val="004D2180"/>
    <w:rsid w:val="004D36A7"/>
    <w:rsid w:val="004D38B2"/>
    <w:rsid w:val="004D3B90"/>
    <w:rsid w:val="004D45BE"/>
    <w:rsid w:val="004D489F"/>
    <w:rsid w:val="004D494E"/>
    <w:rsid w:val="004D7B22"/>
    <w:rsid w:val="004E064C"/>
    <w:rsid w:val="004E3513"/>
    <w:rsid w:val="004E3BA7"/>
    <w:rsid w:val="004E435B"/>
    <w:rsid w:val="004E4DA4"/>
    <w:rsid w:val="004E5528"/>
    <w:rsid w:val="004E56D6"/>
    <w:rsid w:val="004E5712"/>
    <w:rsid w:val="004E76F8"/>
    <w:rsid w:val="004E784C"/>
    <w:rsid w:val="004E791B"/>
    <w:rsid w:val="004E7CBD"/>
    <w:rsid w:val="004E7D8C"/>
    <w:rsid w:val="004F018A"/>
    <w:rsid w:val="004F0E31"/>
    <w:rsid w:val="004F1DEB"/>
    <w:rsid w:val="004F22EE"/>
    <w:rsid w:val="004F2B6E"/>
    <w:rsid w:val="004F2F55"/>
    <w:rsid w:val="004F3E26"/>
    <w:rsid w:val="004F49D4"/>
    <w:rsid w:val="004F4E89"/>
    <w:rsid w:val="004F54A6"/>
    <w:rsid w:val="004F5D28"/>
    <w:rsid w:val="004F6E49"/>
    <w:rsid w:val="004F700F"/>
    <w:rsid w:val="004F7429"/>
    <w:rsid w:val="004F74A7"/>
    <w:rsid w:val="00500E1E"/>
    <w:rsid w:val="005012F5"/>
    <w:rsid w:val="00501410"/>
    <w:rsid w:val="00501484"/>
    <w:rsid w:val="00501664"/>
    <w:rsid w:val="00502526"/>
    <w:rsid w:val="0050294B"/>
    <w:rsid w:val="00503013"/>
    <w:rsid w:val="00504895"/>
    <w:rsid w:val="00504CE5"/>
    <w:rsid w:val="00504D53"/>
    <w:rsid w:val="00504EB5"/>
    <w:rsid w:val="00505EED"/>
    <w:rsid w:val="0050627E"/>
    <w:rsid w:val="0050649A"/>
    <w:rsid w:val="00507433"/>
    <w:rsid w:val="00510840"/>
    <w:rsid w:val="00512AF6"/>
    <w:rsid w:val="00512F25"/>
    <w:rsid w:val="0051575E"/>
    <w:rsid w:val="0051583E"/>
    <w:rsid w:val="005164D9"/>
    <w:rsid w:val="00516B2F"/>
    <w:rsid w:val="00516B99"/>
    <w:rsid w:val="00516E8F"/>
    <w:rsid w:val="00517966"/>
    <w:rsid w:val="00520501"/>
    <w:rsid w:val="00521A63"/>
    <w:rsid w:val="005228D7"/>
    <w:rsid w:val="00522957"/>
    <w:rsid w:val="00524636"/>
    <w:rsid w:val="00524B42"/>
    <w:rsid w:val="00525E1D"/>
    <w:rsid w:val="00527B0A"/>
    <w:rsid w:val="00527D20"/>
    <w:rsid w:val="00530ED3"/>
    <w:rsid w:val="00531E3B"/>
    <w:rsid w:val="00531E60"/>
    <w:rsid w:val="00533291"/>
    <w:rsid w:val="00535969"/>
    <w:rsid w:val="00536D62"/>
    <w:rsid w:val="00537A25"/>
    <w:rsid w:val="00540455"/>
    <w:rsid w:val="00540E66"/>
    <w:rsid w:val="00540FEA"/>
    <w:rsid w:val="00541AA8"/>
    <w:rsid w:val="00542313"/>
    <w:rsid w:val="00542687"/>
    <w:rsid w:val="00543898"/>
    <w:rsid w:val="00543E5E"/>
    <w:rsid w:val="005441BD"/>
    <w:rsid w:val="005471EB"/>
    <w:rsid w:val="00547312"/>
    <w:rsid w:val="0054756E"/>
    <w:rsid w:val="00550BF4"/>
    <w:rsid w:val="00550ECC"/>
    <w:rsid w:val="00551570"/>
    <w:rsid w:val="00552352"/>
    <w:rsid w:val="005536A5"/>
    <w:rsid w:val="00553C08"/>
    <w:rsid w:val="00554676"/>
    <w:rsid w:val="00555677"/>
    <w:rsid w:val="00555740"/>
    <w:rsid w:val="00556721"/>
    <w:rsid w:val="00556FD3"/>
    <w:rsid w:val="00557166"/>
    <w:rsid w:val="0055744A"/>
    <w:rsid w:val="0056000C"/>
    <w:rsid w:val="00560223"/>
    <w:rsid w:val="005602AD"/>
    <w:rsid w:val="00560661"/>
    <w:rsid w:val="00561C1A"/>
    <w:rsid w:val="00561FAC"/>
    <w:rsid w:val="0056282F"/>
    <w:rsid w:val="00562A3C"/>
    <w:rsid w:val="005635A2"/>
    <w:rsid w:val="0056429C"/>
    <w:rsid w:val="00564711"/>
    <w:rsid w:val="005653C3"/>
    <w:rsid w:val="00565757"/>
    <w:rsid w:val="00565945"/>
    <w:rsid w:val="00572C0C"/>
    <w:rsid w:val="005736A7"/>
    <w:rsid w:val="00573CA4"/>
    <w:rsid w:val="005742CB"/>
    <w:rsid w:val="005750CD"/>
    <w:rsid w:val="00576E89"/>
    <w:rsid w:val="005779E1"/>
    <w:rsid w:val="00580D12"/>
    <w:rsid w:val="0058135A"/>
    <w:rsid w:val="00581636"/>
    <w:rsid w:val="00581C90"/>
    <w:rsid w:val="005824FA"/>
    <w:rsid w:val="00584D78"/>
    <w:rsid w:val="00584DD8"/>
    <w:rsid w:val="005856AD"/>
    <w:rsid w:val="00585A20"/>
    <w:rsid w:val="00586608"/>
    <w:rsid w:val="00586EED"/>
    <w:rsid w:val="005878B5"/>
    <w:rsid w:val="00587D1C"/>
    <w:rsid w:val="0059028D"/>
    <w:rsid w:val="00590873"/>
    <w:rsid w:val="00590926"/>
    <w:rsid w:val="00591343"/>
    <w:rsid w:val="00592643"/>
    <w:rsid w:val="0059339C"/>
    <w:rsid w:val="0059489F"/>
    <w:rsid w:val="005949EE"/>
    <w:rsid w:val="005954AA"/>
    <w:rsid w:val="005A0C1A"/>
    <w:rsid w:val="005A1D73"/>
    <w:rsid w:val="005A1E8C"/>
    <w:rsid w:val="005A25D5"/>
    <w:rsid w:val="005A38FF"/>
    <w:rsid w:val="005A6042"/>
    <w:rsid w:val="005A6F76"/>
    <w:rsid w:val="005B0002"/>
    <w:rsid w:val="005B0441"/>
    <w:rsid w:val="005B0456"/>
    <w:rsid w:val="005B1654"/>
    <w:rsid w:val="005B22E3"/>
    <w:rsid w:val="005B2605"/>
    <w:rsid w:val="005B2C4E"/>
    <w:rsid w:val="005B585B"/>
    <w:rsid w:val="005B63ED"/>
    <w:rsid w:val="005B6929"/>
    <w:rsid w:val="005B722F"/>
    <w:rsid w:val="005B72C6"/>
    <w:rsid w:val="005B7617"/>
    <w:rsid w:val="005C0438"/>
    <w:rsid w:val="005C0455"/>
    <w:rsid w:val="005C1FB3"/>
    <w:rsid w:val="005C25B1"/>
    <w:rsid w:val="005C2998"/>
    <w:rsid w:val="005C37D3"/>
    <w:rsid w:val="005C40E1"/>
    <w:rsid w:val="005C7B80"/>
    <w:rsid w:val="005D040E"/>
    <w:rsid w:val="005D128E"/>
    <w:rsid w:val="005D2DC2"/>
    <w:rsid w:val="005D50AA"/>
    <w:rsid w:val="005D51AA"/>
    <w:rsid w:val="005D6617"/>
    <w:rsid w:val="005D6CC1"/>
    <w:rsid w:val="005D743E"/>
    <w:rsid w:val="005E0212"/>
    <w:rsid w:val="005E1965"/>
    <w:rsid w:val="005E21C6"/>
    <w:rsid w:val="005E3680"/>
    <w:rsid w:val="005E4815"/>
    <w:rsid w:val="005E4D22"/>
    <w:rsid w:val="005E59C2"/>
    <w:rsid w:val="005E67E3"/>
    <w:rsid w:val="005E6EFB"/>
    <w:rsid w:val="005F0056"/>
    <w:rsid w:val="005F0519"/>
    <w:rsid w:val="005F066D"/>
    <w:rsid w:val="005F1C54"/>
    <w:rsid w:val="005F2867"/>
    <w:rsid w:val="005F2DC9"/>
    <w:rsid w:val="005F33B2"/>
    <w:rsid w:val="005F3795"/>
    <w:rsid w:val="005F3F6E"/>
    <w:rsid w:val="005F44CD"/>
    <w:rsid w:val="005F45E2"/>
    <w:rsid w:val="005F4668"/>
    <w:rsid w:val="005F63E4"/>
    <w:rsid w:val="005F7AC3"/>
    <w:rsid w:val="00601B61"/>
    <w:rsid w:val="00601E5D"/>
    <w:rsid w:val="00602BBF"/>
    <w:rsid w:val="00602F1B"/>
    <w:rsid w:val="006033B4"/>
    <w:rsid w:val="0060350C"/>
    <w:rsid w:val="00604AF0"/>
    <w:rsid w:val="00604D91"/>
    <w:rsid w:val="00604F20"/>
    <w:rsid w:val="00606204"/>
    <w:rsid w:val="006067BB"/>
    <w:rsid w:val="00607B4E"/>
    <w:rsid w:val="0061084A"/>
    <w:rsid w:val="00611753"/>
    <w:rsid w:val="00611EC0"/>
    <w:rsid w:val="0061366D"/>
    <w:rsid w:val="006138DA"/>
    <w:rsid w:val="00614303"/>
    <w:rsid w:val="006144D5"/>
    <w:rsid w:val="0062044C"/>
    <w:rsid w:val="006217DE"/>
    <w:rsid w:val="00621CCA"/>
    <w:rsid w:val="006227E0"/>
    <w:rsid w:val="0062295B"/>
    <w:rsid w:val="00622E60"/>
    <w:rsid w:val="006235BE"/>
    <w:rsid w:val="0062453F"/>
    <w:rsid w:val="006248CF"/>
    <w:rsid w:val="00624BE7"/>
    <w:rsid w:val="00624FF8"/>
    <w:rsid w:val="0062556A"/>
    <w:rsid w:val="00625BCD"/>
    <w:rsid w:val="00625D33"/>
    <w:rsid w:val="00625DBF"/>
    <w:rsid w:val="00626A08"/>
    <w:rsid w:val="00627EF0"/>
    <w:rsid w:val="00630222"/>
    <w:rsid w:val="0063035E"/>
    <w:rsid w:val="00630973"/>
    <w:rsid w:val="00630A83"/>
    <w:rsid w:val="00630DAA"/>
    <w:rsid w:val="006316D9"/>
    <w:rsid w:val="00631A8D"/>
    <w:rsid w:val="0063758F"/>
    <w:rsid w:val="0064134A"/>
    <w:rsid w:val="00641442"/>
    <w:rsid w:val="00642A18"/>
    <w:rsid w:val="00643B63"/>
    <w:rsid w:val="00644BC7"/>
    <w:rsid w:val="0064512D"/>
    <w:rsid w:val="00645DFE"/>
    <w:rsid w:val="00646BD4"/>
    <w:rsid w:val="006471CE"/>
    <w:rsid w:val="00647C69"/>
    <w:rsid w:val="00647CE3"/>
    <w:rsid w:val="00651E9A"/>
    <w:rsid w:val="00652194"/>
    <w:rsid w:val="006531BB"/>
    <w:rsid w:val="006532B8"/>
    <w:rsid w:val="006537A8"/>
    <w:rsid w:val="00653920"/>
    <w:rsid w:val="006558A9"/>
    <w:rsid w:val="00655BD8"/>
    <w:rsid w:val="00655D74"/>
    <w:rsid w:val="00656111"/>
    <w:rsid w:val="00656D42"/>
    <w:rsid w:val="0065765B"/>
    <w:rsid w:val="00657E0F"/>
    <w:rsid w:val="00657FF6"/>
    <w:rsid w:val="00660FBC"/>
    <w:rsid w:val="006612CB"/>
    <w:rsid w:val="0066148D"/>
    <w:rsid w:val="00662BB2"/>
    <w:rsid w:val="0066362E"/>
    <w:rsid w:val="006637BA"/>
    <w:rsid w:val="00663979"/>
    <w:rsid w:val="00663ADF"/>
    <w:rsid w:val="006648FE"/>
    <w:rsid w:val="006654BA"/>
    <w:rsid w:val="006660EB"/>
    <w:rsid w:val="00670088"/>
    <w:rsid w:val="00670125"/>
    <w:rsid w:val="00670682"/>
    <w:rsid w:val="00670C18"/>
    <w:rsid w:val="00670C34"/>
    <w:rsid w:val="00670EE7"/>
    <w:rsid w:val="00672576"/>
    <w:rsid w:val="0067272B"/>
    <w:rsid w:val="00672B52"/>
    <w:rsid w:val="00672E23"/>
    <w:rsid w:val="00673839"/>
    <w:rsid w:val="00673B11"/>
    <w:rsid w:val="0067424B"/>
    <w:rsid w:val="00674439"/>
    <w:rsid w:val="006744FB"/>
    <w:rsid w:val="00674D33"/>
    <w:rsid w:val="00676E0F"/>
    <w:rsid w:val="006773D1"/>
    <w:rsid w:val="00677D95"/>
    <w:rsid w:val="006820EE"/>
    <w:rsid w:val="0068309B"/>
    <w:rsid w:val="006832B9"/>
    <w:rsid w:val="0068516E"/>
    <w:rsid w:val="00685D5F"/>
    <w:rsid w:val="00686507"/>
    <w:rsid w:val="00686D17"/>
    <w:rsid w:val="006908F3"/>
    <w:rsid w:val="00690913"/>
    <w:rsid w:val="00692BAB"/>
    <w:rsid w:val="0069300A"/>
    <w:rsid w:val="00693125"/>
    <w:rsid w:val="0069331E"/>
    <w:rsid w:val="006942B5"/>
    <w:rsid w:val="00694B71"/>
    <w:rsid w:val="00695572"/>
    <w:rsid w:val="00696E15"/>
    <w:rsid w:val="006970F2"/>
    <w:rsid w:val="006A0217"/>
    <w:rsid w:val="006A1883"/>
    <w:rsid w:val="006A1AA1"/>
    <w:rsid w:val="006A1EF3"/>
    <w:rsid w:val="006A3551"/>
    <w:rsid w:val="006A4170"/>
    <w:rsid w:val="006A4EBB"/>
    <w:rsid w:val="006A5EA9"/>
    <w:rsid w:val="006A778D"/>
    <w:rsid w:val="006A7B66"/>
    <w:rsid w:val="006B07C7"/>
    <w:rsid w:val="006B098B"/>
    <w:rsid w:val="006B0F73"/>
    <w:rsid w:val="006B118B"/>
    <w:rsid w:val="006B131A"/>
    <w:rsid w:val="006B17DE"/>
    <w:rsid w:val="006B1913"/>
    <w:rsid w:val="006B21C0"/>
    <w:rsid w:val="006B2374"/>
    <w:rsid w:val="006B24DB"/>
    <w:rsid w:val="006B50E4"/>
    <w:rsid w:val="006B5434"/>
    <w:rsid w:val="006B59B1"/>
    <w:rsid w:val="006B6AF7"/>
    <w:rsid w:val="006C0A40"/>
    <w:rsid w:val="006C0F7A"/>
    <w:rsid w:val="006C2B32"/>
    <w:rsid w:val="006C2B96"/>
    <w:rsid w:val="006C2E98"/>
    <w:rsid w:val="006C31F8"/>
    <w:rsid w:val="006C370E"/>
    <w:rsid w:val="006C438E"/>
    <w:rsid w:val="006C4879"/>
    <w:rsid w:val="006C4B1C"/>
    <w:rsid w:val="006C5D5D"/>
    <w:rsid w:val="006C5FBD"/>
    <w:rsid w:val="006C65BD"/>
    <w:rsid w:val="006C67CD"/>
    <w:rsid w:val="006C77BB"/>
    <w:rsid w:val="006D069F"/>
    <w:rsid w:val="006D0B98"/>
    <w:rsid w:val="006D0FEF"/>
    <w:rsid w:val="006D1EDE"/>
    <w:rsid w:val="006D26D6"/>
    <w:rsid w:val="006D37D3"/>
    <w:rsid w:val="006D46C3"/>
    <w:rsid w:val="006D6CF4"/>
    <w:rsid w:val="006D767E"/>
    <w:rsid w:val="006D76E8"/>
    <w:rsid w:val="006D7EEA"/>
    <w:rsid w:val="006E030B"/>
    <w:rsid w:val="006E2359"/>
    <w:rsid w:val="006E24D1"/>
    <w:rsid w:val="006E26C5"/>
    <w:rsid w:val="006E4C7E"/>
    <w:rsid w:val="006E5EB0"/>
    <w:rsid w:val="006E5FA1"/>
    <w:rsid w:val="006F0FFF"/>
    <w:rsid w:val="006F10AD"/>
    <w:rsid w:val="006F1A15"/>
    <w:rsid w:val="006F1BDD"/>
    <w:rsid w:val="006F1CF6"/>
    <w:rsid w:val="006F2006"/>
    <w:rsid w:val="006F32BC"/>
    <w:rsid w:val="006F34EB"/>
    <w:rsid w:val="006F446D"/>
    <w:rsid w:val="006F52FE"/>
    <w:rsid w:val="006F6FE2"/>
    <w:rsid w:val="006F76FE"/>
    <w:rsid w:val="006F7837"/>
    <w:rsid w:val="0070139D"/>
    <w:rsid w:val="00701581"/>
    <w:rsid w:val="00701BEF"/>
    <w:rsid w:val="00701E26"/>
    <w:rsid w:val="00701EBD"/>
    <w:rsid w:val="0070284C"/>
    <w:rsid w:val="00702A8F"/>
    <w:rsid w:val="007035CC"/>
    <w:rsid w:val="00703949"/>
    <w:rsid w:val="00704428"/>
    <w:rsid w:val="007052EB"/>
    <w:rsid w:val="00705A98"/>
    <w:rsid w:val="007069DE"/>
    <w:rsid w:val="007078FB"/>
    <w:rsid w:val="00707AA1"/>
    <w:rsid w:val="00707DFD"/>
    <w:rsid w:val="00710A80"/>
    <w:rsid w:val="007120BC"/>
    <w:rsid w:val="007122BD"/>
    <w:rsid w:val="00712F25"/>
    <w:rsid w:val="0071314C"/>
    <w:rsid w:val="00713DB7"/>
    <w:rsid w:val="0071430A"/>
    <w:rsid w:val="00715215"/>
    <w:rsid w:val="0071566C"/>
    <w:rsid w:val="007157C5"/>
    <w:rsid w:val="00716268"/>
    <w:rsid w:val="00720CA5"/>
    <w:rsid w:val="007220BD"/>
    <w:rsid w:val="00722628"/>
    <w:rsid w:val="00722CBF"/>
    <w:rsid w:val="007231DB"/>
    <w:rsid w:val="00723440"/>
    <w:rsid w:val="00723492"/>
    <w:rsid w:val="00724491"/>
    <w:rsid w:val="0072470C"/>
    <w:rsid w:val="00725CEC"/>
    <w:rsid w:val="007261A6"/>
    <w:rsid w:val="00727DC6"/>
    <w:rsid w:val="007308DE"/>
    <w:rsid w:val="00730AEF"/>
    <w:rsid w:val="00732BAD"/>
    <w:rsid w:val="00733577"/>
    <w:rsid w:val="00734067"/>
    <w:rsid w:val="00734CF0"/>
    <w:rsid w:val="007353DE"/>
    <w:rsid w:val="007358FE"/>
    <w:rsid w:val="00736BC8"/>
    <w:rsid w:val="0073749C"/>
    <w:rsid w:val="007378C2"/>
    <w:rsid w:val="00740189"/>
    <w:rsid w:val="00741237"/>
    <w:rsid w:val="0074260A"/>
    <w:rsid w:val="00742929"/>
    <w:rsid w:val="00742F4D"/>
    <w:rsid w:val="00743B6B"/>
    <w:rsid w:val="007454A6"/>
    <w:rsid w:val="00745BCF"/>
    <w:rsid w:val="0074747E"/>
    <w:rsid w:val="0075032B"/>
    <w:rsid w:val="0075045D"/>
    <w:rsid w:val="0075045E"/>
    <w:rsid w:val="00750A95"/>
    <w:rsid w:val="00752016"/>
    <w:rsid w:val="00752288"/>
    <w:rsid w:val="007527F1"/>
    <w:rsid w:val="00752A8F"/>
    <w:rsid w:val="00753FB4"/>
    <w:rsid w:val="00754041"/>
    <w:rsid w:val="00754EB3"/>
    <w:rsid w:val="00756DF9"/>
    <w:rsid w:val="00756FB8"/>
    <w:rsid w:val="007605D7"/>
    <w:rsid w:val="00760C8C"/>
    <w:rsid w:val="00760CE9"/>
    <w:rsid w:val="00761578"/>
    <w:rsid w:val="007625DF"/>
    <w:rsid w:val="0076314C"/>
    <w:rsid w:val="007633B1"/>
    <w:rsid w:val="00764CE1"/>
    <w:rsid w:val="00767408"/>
    <w:rsid w:val="00767DA5"/>
    <w:rsid w:val="00770393"/>
    <w:rsid w:val="00770BD5"/>
    <w:rsid w:val="00772677"/>
    <w:rsid w:val="007727D1"/>
    <w:rsid w:val="007750A9"/>
    <w:rsid w:val="0077549B"/>
    <w:rsid w:val="00775842"/>
    <w:rsid w:val="0077662A"/>
    <w:rsid w:val="0077720C"/>
    <w:rsid w:val="00782099"/>
    <w:rsid w:val="00783F38"/>
    <w:rsid w:val="007857A7"/>
    <w:rsid w:val="00787916"/>
    <w:rsid w:val="007905A5"/>
    <w:rsid w:val="007912B7"/>
    <w:rsid w:val="0079191A"/>
    <w:rsid w:val="00791E62"/>
    <w:rsid w:val="007925B7"/>
    <w:rsid w:val="00793188"/>
    <w:rsid w:val="00793595"/>
    <w:rsid w:val="00794645"/>
    <w:rsid w:val="0079693B"/>
    <w:rsid w:val="0079762F"/>
    <w:rsid w:val="00797DF3"/>
    <w:rsid w:val="007A02E9"/>
    <w:rsid w:val="007A1554"/>
    <w:rsid w:val="007A1611"/>
    <w:rsid w:val="007A1A11"/>
    <w:rsid w:val="007A1CF2"/>
    <w:rsid w:val="007A21DD"/>
    <w:rsid w:val="007A247A"/>
    <w:rsid w:val="007A467C"/>
    <w:rsid w:val="007A498A"/>
    <w:rsid w:val="007A4D7B"/>
    <w:rsid w:val="007A5A47"/>
    <w:rsid w:val="007A6CA1"/>
    <w:rsid w:val="007A6D1D"/>
    <w:rsid w:val="007A76E2"/>
    <w:rsid w:val="007A7C93"/>
    <w:rsid w:val="007B0C14"/>
    <w:rsid w:val="007B302F"/>
    <w:rsid w:val="007B3B93"/>
    <w:rsid w:val="007B3CEB"/>
    <w:rsid w:val="007B4333"/>
    <w:rsid w:val="007B4AB1"/>
    <w:rsid w:val="007B653B"/>
    <w:rsid w:val="007B7533"/>
    <w:rsid w:val="007B7694"/>
    <w:rsid w:val="007B7A0A"/>
    <w:rsid w:val="007B7A8F"/>
    <w:rsid w:val="007C0A30"/>
    <w:rsid w:val="007C0F4D"/>
    <w:rsid w:val="007C1137"/>
    <w:rsid w:val="007C2AE4"/>
    <w:rsid w:val="007C2F57"/>
    <w:rsid w:val="007C3067"/>
    <w:rsid w:val="007C4F9F"/>
    <w:rsid w:val="007C5B85"/>
    <w:rsid w:val="007C7895"/>
    <w:rsid w:val="007D0236"/>
    <w:rsid w:val="007D08E9"/>
    <w:rsid w:val="007D0FAF"/>
    <w:rsid w:val="007D100D"/>
    <w:rsid w:val="007D2A37"/>
    <w:rsid w:val="007D2BC5"/>
    <w:rsid w:val="007D2ED0"/>
    <w:rsid w:val="007D4382"/>
    <w:rsid w:val="007D5543"/>
    <w:rsid w:val="007D7F3A"/>
    <w:rsid w:val="007E0442"/>
    <w:rsid w:val="007E0CD0"/>
    <w:rsid w:val="007E0D20"/>
    <w:rsid w:val="007E1AD9"/>
    <w:rsid w:val="007E1E08"/>
    <w:rsid w:val="007E225E"/>
    <w:rsid w:val="007E27B7"/>
    <w:rsid w:val="007E370D"/>
    <w:rsid w:val="007E4776"/>
    <w:rsid w:val="007E49FA"/>
    <w:rsid w:val="007E5102"/>
    <w:rsid w:val="007E57F2"/>
    <w:rsid w:val="007E7590"/>
    <w:rsid w:val="007F04F0"/>
    <w:rsid w:val="007F13DA"/>
    <w:rsid w:val="007F17BB"/>
    <w:rsid w:val="007F2B38"/>
    <w:rsid w:val="007F36CF"/>
    <w:rsid w:val="007F517C"/>
    <w:rsid w:val="007F71E2"/>
    <w:rsid w:val="0080074F"/>
    <w:rsid w:val="008010F6"/>
    <w:rsid w:val="00801318"/>
    <w:rsid w:val="00801333"/>
    <w:rsid w:val="00801716"/>
    <w:rsid w:val="00801732"/>
    <w:rsid w:val="00802756"/>
    <w:rsid w:val="00802B3C"/>
    <w:rsid w:val="008035D2"/>
    <w:rsid w:val="00803658"/>
    <w:rsid w:val="00804836"/>
    <w:rsid w:val="00805348"/>
    <w:rsid w:val="00805818"/>
    <w:rsid w:val="00805AF7"/>
    <w:rsid w:val="00806491"/>
    <w:rsid w:val="00807822"/>
    <w:rsid w:val="0081049F"/>
    <w:rsid w:val="008125CF"/>
    <w:rsid w:val="00812EB8"/>
    <w:rsid w:val="00815D9D"/>
    <w:rsid w:val="00816980"/>
    <w:rsid w:val="00816BDF"/>
    <w:rsid w:val="00816F3E"/>
    <w:rsid w:val="00817B2D"/>
    <w:rsid w:val="0082185D"/>
    <w:rsid w:val="008246D1"/>
    <w:rsid w:val="008247AB"/>
    <w:rsid w:val="00825E8D"/>
    <w:rsid w:val="00827D7E"/>
    <w:rsid w:val="008307C3"/>
    <w:rsid w:val="00830F18"/>
    <w:rsid w:val="008315F5"/>
    <w:rsid w:val="00831D73"/>
    <w:rsid w:val="00835CD2"/>
    <w:rsid w:val="00836574"/>
    <w:rsid w:val="008373F2"/>
    <w:rsid w:val="00837E18"/>
    <w:rsid w:val="00837EA0"/>
    <w:rsid w:val="00840498"/>
    <w:rsid w:val="0084074D"/>
    <w:rsid w:val="0084181D"/>
    <w:rsid w:val="0084250F"/>
    <w:rsid w:val="00842C84"/>
    <w:rsid w:val="00843673"/>
    <w:rsid w:val="00843816"/>
    <w:rsid w:val="00843C9B"/>
    <w:rsid w:val="00843CFD"/>
    <w:rsid w:val="00843DDE"/>
    <w:rsid w:val="00843EF0"/>
    <w:rsid w:val="00844DA2"/>
    <w:rsid w:val="008458A1"/>
    <w:rsid w:val="00845D9C"/>
    <w:rsid w:val="00846B71"/>
    <w:rsid w:val="00847223"/>
    <w:rsid w:val="008472AD"/>
    <w:rsid w:val="00850142"/>
    <w:rsid w:val="0085035D"/>
    <w:rsid w:val="008509BC"/>
    <w:rsid w:val="0085156E"/>
    <w:rsid w:val="008516C9"/>
    <w:rsid w:val="0085193F"/>
    <w:rsid w:val="00851E6B"/>
    <w:rsid w:val="00853C80"/>
    <w:rsid w:val="00855AB9"/>
    <w:rsid w:val="008560E5"/>
    <w:rsid w:val="0085668A"/>
    <w:rsid w:val="00856838"/>
    <w:rsid w:val="008605C7"/>
    <w:rsid w:val="00861440"/>
    <w:rsid w:val="008619E7"/>
    <w:rsid w:val="00862EB4"/>
    <w:rsid w:val="00863113"/>
    <w:rsid w:val="00863677"/>
    <w:rsid w:val="00863905"/>
    <w:rsid w:val="00864281"/>
    <w:rsid w:val="008644CD"/>
    <w:rsid w:val="0086542F"/>
    <w:rsid w:val="00865C77"/>
    <w:rsid w:val="00865EAD"/>
    <w:rsid w:val="0086641F"/>
    <w:rsid w:val="00866C50"/>
    <w:rsid w:val="0086702D"/>
    <w:rsid w:val="00872BF2"/>
    <w:rsid w:val="008747D7"/>
    <w:rsid w:val="008760B2"/>
    <w:rsid w:val="00876969"/>
    <w:rsid w:val="008777FA"/>
    <w:rsid w:val="00877E3D"/>
    <w:rsid w:val="0088303E"/>
    <w:rsid w:val="0088549C"/>
    <w:rsid w:val="008854AA"/>
    <w:rsid w:val="0088631B"/>
    <w:rsid w:val="00886FDC"/>
    <w:rsid w:val="008870E4"/>
    <w:rsid w:val="00887272"/>
    <w:rsid w:val="008878F1"/>
    <w:rsid w:val="00887949"/>
    <w:rsid w:val="0089022F"/>
    <w:rsid w:val="0089055C"/>
    <w:rsid w:val="00890937"/>
    <w:rsid w:val="00890FFC"/>
    <w:rsid w:val="008917A3"/>
    <w:rsid w:val="00891CDF"/>
    <w:rsid w:val="0089220D"/>
    <w:rsid w:val="00892760"/>
    <w:rsid w:val="00892FF6"/>
    <w:rsid w:val="008935DF"/>
    <w:rsid w:val="00893724"/>
    <w:rsid w:val="00894426"/>
    <w:rsid w:val="00896076"/>
    <w:rsid w:val="00896448"/>
    <w:rsid w:val="00896979"/>
    <w:rsid w:val="00897411"/>
    <w:rsid w:val="008975D7"/>
    <w:rsid w:val="008A07E7"/>
    <w:rsid w:val="008A0C98"/>
    <w:rsid w:val="008A2210"/>
    <w:rsid w:val="008A2FA3"/>
    <w:rsid w:val="008A3277"/>
    <w:rsid w:val="008A42E0"/>
    <w:rsid w:val="008A468F"/>
    <w:rsid w:val="008A4EB8"/>
    <w:rsid w:val="008A56F7"/>
    <w:rsid w:val="008A6C82"/>
    <w:rsid w:val="008A76CC"/>
    <w:rsid w:val="008B10A3"/>
    <w:rsid w:val="008B19AD"/>
    <w:rsid w:val="008B2296"/>
    <w:rsid w:val="008B2C52"/>
    <w:rsid w:val="008B4E3C"/>
    <w:rsid w:val="008B53A1"/>
    <w:rsid w:val="008B5AAA"/>
    <w:rsid w:val="008B63BB"/>
    <w:rsid w:val="008B6E2B"/>
    <w:rsid w:val="008B7AFF"/>
    <w:rsid w:val="008B7FDA"/>
    <w:rsid w:val="008C15F4"/>
    <w:rsid w:val="008C17F9"/>
    <w:rsid w:val="008C26BA"/>
    <w:rsid w:val="008C2D02"/>
    <w:rsid w:val="008C3A10"/>
    <w:rsid w:val="008C5798"/>
    <w:rsid w:val="008C5F07"/>
    <w:rsid w:val="008C7D6C"/>
    <w:rsid w:val="008D0496"/>
    <w:rsid w:val="008D1570"/>
    <w:rsid w:val="008D1B46"/>
    <w:rsid w:val="008D1BFB"/>
    <w:rsid w:val="008D2959"/>
    <w:rsid w:val="008D40A4"/>
    <w:rsid w:val="008D5CF2"/>
    <w:rsid w:val="008D6282"/>
    <w:rsid w:val="008D66F4"/>
    <w:rsid w:val="008D697F"/>
    <w:rsid w:val="008D73D5"/>
    <w:rsid w:val="008E019C"/>
    <w:rsid w:val="008E0BA8"/>
    <w:rsid w:val="008E1CD4"/>
    <w:rsid w:val="008E4863"/>
    <w:rsid w:val="008E5C25"/>
    <w:rsid w:val="008E7468"/>
    <w:rsid w:val="008E78B4"/>
    <w:rsid w:val="008F011F"/>
    <w:rsid w:val="008F0296"/>
    <w:rsid w:val="008F04B6"/>
    <w:rsid w:val="008F13AA"/>
    <w:rsid w:val="008F149B"/>
    <w:rsid w:val="008F1794"/>
    <w:rsid w:val="008F1F88"/>
    <w:rsid w:val="008F238B"/>
    <w:rsid w:val="008F266D"/>
    <w:rsid w:val="008F3FB9"/>
    <w:rsid w:val="008F4C7E"/>
    <w:rsid w:val="008F54EF"/>
    <w:rsid w:val="008F55F7"/>
    <w:rsid w:val="008F5F27"/>
    <w:rsid w:val="008F710D"/>
    <w:rsid w:val="008F72E1"/>
    <w:rsid w:val="008F7A9A"/>
    <w:rsid w:val="0090011B"/>
    <w:rsid w:val="009004DA"/>
    <w:rsid w:val="00903197"/>
    <w:rsid w:val="009048FF"/>
    <w:rsid w:val="009061AA"/>
    <w:rsid w:val="00907100"/>
    <w:rsid w:val="00907CDF"/>
    <w:rsid w:val="009100F7"/>
    <w:rsid w:val="0091082F"/>
    <w:rsid w:val="00910E49"/>
    <w:rsid w:val="0091113D"/>
    <w:rsid w:val="00911826"/>
    <w:rsid w:val="009119C3"/>
    <w:rsid w:val="00912606"/>
    <w:rsid w:val="00912D29"/>
    <w:rsid w:val="009130C8"/>
    <w:rsid w:val="00913CBB"/>
    <w:rsid w:val="009156C5"/>
    <w:rsid w:val="009158AF"/>
    <w:rsid w:val="00916079"/>
    <w:rsid w:val="0091670A"/>
    <w:rsid w:val="00916A4E"/>
    <w:rsid w:val="009204CC"/>
    <w:rsid w:val="00920714"/>
    <w:rsid w:val="00920747"/>
    <w:rsid w:val="009211A4"/>
    <w:rsid w:val="00924419"/>
    <w:rsid w:val="009274DD"/>
    <w:rsid w:val="00930FCE"/>
    <w:rsid w:val="00931F47"/>
    <w:rsid w:val="00931FFD"/>
    <w:rsid w:val="00933C96"/>
    <w:rsid w:val="0093581E"/>
    <w:rsid w:val="00936603"/>
    <w:rsid w:val="00936CFB"/>
    <w:rsid w:val="009371F7"/>
    <w:rsid w:val="009414ED"/>
    <w:rsid w:val="00941BCD"/>
    <w:rsid w:val="009432F1"/>
    <w:rsid w:val="00943BF2"/>
    <w:rsid w:val="00943FBF"/>
    <w:rsid w:val="0094489A"/>
    <w:rsid w:val="00945090"/>
    <w:rsid w:val="009458F2"/>
    <w:rsid w:val="00945D04"/>
    <w:rsid w:val="00945FAE"/>
    <w:rsid w:val="00946A6D"/>
    <w:rsid w:val="00946B6C"/>
    <w:rsid w:val="00947364"/>
    <w:rsid w:val="00947C17"/>
    <w:rsid w:val="00947DD2"/>
    <w:rsid w:val="0095139E"/>
    <w:rsid w:val="00951835"/>
    <w:rsid w:val="0095213A"/>
    <w:rsid w:val="00952B5F"/>
    <w:rsid w:val="0095506F"/>
    <w:rsid w:val="00955C47"/>
    <w:rsid w:val="0095752E"/>
    <w:rsid w:val="00957E81"/>
    <w:rsid w:val="00957E9B"/>
    <w:rsid w:val="009606ED"/>
    <w:rsid w:val="0096076D"/>
    <w:rsid w:val="00960846"/>
    <w:rsid w:val="00960BF3"/>
    <w:rsid w:val="00960DA3"/>
    <w:rsid w:val="00960DB8"/>
    <w:rsid w:val="00961E4B"/>
    <w:rsid w:val="00963389"/>
    <w:rsid w:val="009657F6"/>
    <w:rsid w:val="00966D3E"/>
    <w:rsid w:val="009700A4"/>
    <w:rsid w:val="00970417"/>
    <w:rsid w:val="009706FD"/>
    <w:rsid w:val="00971087"/>
    <w:rsid w:val="0097115C"/>
    <w:rsid w:val="00971850"/>
    <w:rsid w:val="009720F2"/>
    <w:rsid w:val="0097335D"/>
    <w:rsid w:val="00973587"/>
    <w:rsid w:val="009736C1"/>
    <w:rsid w:val="00974924"/>
    <w:rsid w:val="00974EBA"/>
    <w:rsid w:val="009762DD"/>
    <w:rsid w:val="009773FC"/>
    <w:rsid w:val="00977638"/>
    <w:rsid w:val="00977D03"/>
    <w:rsid w:val="00980DF9"/>
    <w:rsid w:val="00984058"/>
    <w:rsid w:val="00985F77"/>
    <w:rsid w:val="009862D1"/>
    <w:rsid w:val="009862FB"/>
    <w:rsid w:val="0098784A"/>
    <w:rsid w:val="00991639"/>
    <w:rsid w:val="00991C4F"/>
    <w:rsid w:val="00991D62"/>
    <w:rsid w:val="00992526"/>
    <w:rsid w:val="0099396D"/>
    <w:rsid w:val="00993B78"/>
    <w:rsid w:val="0099677A"/>
    <w:rsid w:val="0099784E"/>
    <w:rsid w:val="00997E47"/>
    <w:rsid w:val="009A02E7"/>
    <w:rsid w:val="009A083E"/>
    <w:rsid w:val="009A084E"/>
    <w:rsid w:val="009A129E"/>
    <w:rsid w:val="009A1AA5"/>
    <w:rsid w:val="009A1B5B"/>
    <w:rsid w:val="009A1E80"/>
    <w:rsid w:val="009A2471"/>
    <w:rsid w:val="009A2569"/>
    <w:rsid w:val="009A503E"/>
    <w:rsid w:val="009A5D9E"/>
    <w:rsid w:val="009A5E0F"/>
    <w:rsid w:val="009A5EB1"/>
    <w:rsid w:val="009A63D0"/>
    <w:rsid w:val="009A672A"/>
    <w:rsid w:val="009A693E"/>
    <w:rsid w:val="009A704F"/>
    <w:rsid w:val="009A7B8E"/>
    <w:rsid w:val="009B07CF"/>
    <w:rsid w:val="009B0DE6"/>
    <w:rsid w:val="009B1160"/>
    <w:rsid w:val="009B2917"/>
    <w:rsid w:val="009B29FA"/>
    <w:rsid w:val="009B3325"/>
    <w:rsid w:val="009B3613"/>
    <w:rsid w:val="009B384A"/>
    <w:rsid w:val="009B3B81"/>
    <w:rsid w:val="009B3C90"/>
    <w:rsid w:val="009B42FF"/>
    <w:rsid w:val="009B50CA"/>
    <w:rsid w:val="009B5993"/>
    <w:rsid w:val="009B5C07"/>
    <w:rsid w:val="009B7B88"/>
    <w:rsid w:val="009B7E81"/>
    <w:rsid w:val="009C04CB"/>
    <w:rsid w:val="009C0A7A"/>
    <w:rsid w:val="009C0F04"/>
    <w:rsid w:val="009C112F"/>
    <w:rsid w:val="009C194C"/>
    <w:rsid w:val="009C19A9"/>
    <w:rsid w:val="009C2735"/>
    <w:rsid w:val="009C326A"/>
    <w:rsid w:val="009C3B66"/>
    <w:rsid w:val="009C416D"/>
    <w:rsid w:val="009C4CF2"/>
    <w:rsid w:val="009C4D87"/>
    <w:rsid w:val="009C5BD5"/>
    <w:rsid w:val="009C7A0D"/>
    <w:rsid w:val="009C7AEF"/>
    <w:rsid w:val="009C7E61"/>
    <w:rsid w:val="009D1FDA"/>
    <w:rsid w:val="009D252D"/>
    <w:rsid w:val="009D306E"/>
    <w:rsid w:val="009D3240"/>
    <w:rsid w:val="009D3B2F"/>
    <w:rsid w:val="009D4415"/>
    <w:rsid w:val="009D4636"/>
    <w:rsid w:val="009D4F6A"/>
    <w:rsid w:val="009D6A05"/>
    <w:rsid w:val="009D6DF0"/>
    <w:rsid w:val="009D7AC4"/>
    <w:rsid w:val="009D7E29"/>
    <w:rsid w:val="009E0C85"/>
    <w:rsid w:val="009E16FB"/>
    <w:rsid w:val="009E1833"/>
    <w:rsid w:val="009E18C7"/>
    <w:rsid w:val="009E18D9"/>
    <w:rsid w:val="009E1CB5"/>
    <w:rsid w:val="009E1E98"/>
    <w:rsid w:val="009E394C"/>
    <w:rsid w:val="009E3CC5"/>
    <w:rsid w:val="009E3E20"/>
    <w:rsid w:val="009E511C"/>
    <w:rsid w:val="009E574C"/>
    <w:rsid w:val="009E5826"/>
    <w:rsid w:val="009E6EFD"/>
    <w:rsid w:val="009F152B"/>
    <w:rsid w:val="009F1A1C"/>
    <w:rsid w:val="009F1B2E"/>
    <w:rsid w:val="009F2C7A"/>
    <w:rsid w:val="009F531F"/>
    <w:rsid w:val="009F5522"/>
    <w:rsid w:val="009F582D"/>
    <w:rsid w:val="009F679E"/>
    <w:rsid w:val="009F72D8"/>
    <w:rsid w:val="00A00BD7"/>
    <w:rsid w:val="00A01FEB"/>
    <w:rsid w:val="00A021E5"/>
    <w:rsid w:val="00A04084"/>
    <w:rsid w:val="00A04270"/>
    <w:rsid w:val="00A04521"/>
    <w:rsid w:val="00A05558"/>
    <w:rsid w:val="00A0693D"/>
    <w:rsid w:val="00A06D3C"/>
    <w:rsid w:val="00A07BB4"/>
    <w:rsid w:val="00A12856"/>
    <w:rsid w:val="00A12948"/>
    <w:rsid w:val="00A14AC5"/>
    <w:rsid w:val="00A151F6"/>
    <w:rsid w:val="00A152A4"/>
    <w:rsid w:val="00A15918"/>
    <w:rsid w:val="00A16F89"/>
    <w:rsid w:val="00A201CB"/>
    <w:rsid w:val="00A228C5"/>
    <w:rsid w:val="00A22B3E"/>
    <w:rsid w:val="00A23AAE"/>
    <w:rsid w:val="00A24506"/>
    <w:rsid w:val="00A24E77"/>
    <w:rsid w:val="00A2580E"/>
    <w:rsid w:val="00A25BE7"/>
    <w:rsid w:val="00A27128"/>
    <w:rsid w:val="00A271F9"/>
    <w:rsid w:val="00A2791D"/>
    <w:rsid w:val="00A31124"/>
    <w:rsid w:val="00A31308"/>
    <w:rsid w:val="00A34676"/>
    <w:rsid w:val="00A34DAB"/>
    <w:rsid w:val="00A35255"/>
    <w:rsid w:val="00A35368"/>
    <w:rsid w:val="00A354BB"/>
    <w:rsid w:val="00A355E0"/>
    <w:rsid w:val="00A36106"/>
    <w:rsid w:val="00A362F7"/>
    <w:rsid w:val="00A37ACA"/>
    <w:rsid w:val="00A4055F"/>
    <w:rsid w:val="00A41047"/>
    <w:rsid w:val="00A41CC8"/>
    <w:rsid w:val="00A428E8"/>
    <w:rsid w:val="00A4294F"/>
    <w:rsid w:val="00A4378C"/>
    <w:rsid w:val="00A43EA1"/>
    <w:rsid w:val="00A4532C"/>
    <w:rsid w:val="00A453C7"/>
    <w:rsid w:val="00A456E0"/>
    <w:rsid w:val="00A457D4"/>
    <w:rsid w:val="00A459FA"/>
    <w:rsid w:val="00A5013B"/>
    <w:rsid w:val="00A5085F"/>
    <w:rsid w:val="00A50B0F"/>
    <w:rsid w:val="00A52373"/>
    <w:rsid w:val="00A532BA"/>
    <w:rsid w:val="00A534EB"/>
    <w:rsid w:val="00A554EF"/>
    <w:rsid w:val="00A55D7D"/>
    <w:rsid w:val="00A560D5"/>
    <w:rsid w:val="00A56D6A"/>
    <w:rsid w:val="00A5729A"/>
    <w:rsid w:val="00A576FA"/>
    <w:rsid w:val="00A57770"/>
    <w:rsid w:val="00A57F44"/>
    <w:rsid w:val="00A60B46"/>
    <w:rsid w:val="00A6188F"/>
    <w:rsid w:val="00A63504"/>
    <w:rsid w:val="00A6569C"/>
    <w:rsid w:val="00A65B76"/>
    <w:rsid w:val="00A66B1B"/>
    <w:rsid w:val="00A67CBD"/>
    <w:rsid w:val="00A7055B"/>
    <w:rsid w:val="00A70801"/>
    <w:rsid w:val="00A70ADF"/>
    <w:rsid w:val="00A72A88"/>
    <w:rsid w:val="00A737F2"/>
    <w:rsid w:val="00A74E1E"/>
    <w:rsid w:val="00A75A7F"/>
    <w:rsid w:val="00A76B30"/>
    <w:rsid w:val="00A76E60"/>
    <w:rsid w:val="00A80850"/>
    <w:rsid w:val="00A8223B"/>
    <w:rsid w:val="00A8257D"/>
    <w:rsid w:val="00A8289D"/>
    <w:rsid w:val="00A83121"/>
    <w:rsid w:val="00A83A1D"/>
    <w:rsid w:val="00A841B9"/>
    <w:rsid w:val="00A84220"/>
    <w:rsid w:val="00A85781"/>
    <w:rsid w:val="00A86167"/>
    <w:rsid w:val="00A8794E"/>
    <w:rsid w:val="00A91F40"/>
    <w:rsid w:val="00A920EF"/>
    <w:rsid w:val="00A92A8F"/>
    <w:rsid w:val="00A93624"/>
    <w:rsid w:val="00A937BB"/>
    <w:rsid w:val="00A96C47"/>
    <w:rsid w:val="00A96D89"/>
    <w:rsid w:val="00A971F7"/>
    <w:rsid w:val="00A973FA"/>
    <w:rsid w:val="00A97CCF"/>
    <w:rsid w:val="00AA04ED"/>
    <w:rsid w:val="00AA126C"/>
    <w:rsid w:val="00AA24C7"/>
    <w:rsid w:val="00AA6823"/>
    <w:rsid w:val="00AA6895"/>
    <w:rsid w:val="00AB06E3"/>
    <w:rsid w:val="00AB0710"/>
    <w:rsid w:val="00AB239A"/>
    <w:rsid w:val="00AB2E10"/>
    <w:rsid w:val="00AB30D4"/>
    <w:rsid w:val="00AB3530"/>
    <w:rsid w:val="00AB3FCF"/>
    <w:rsid w:val="00AB522E"/>
    <w:rsid w:val="00AB5692"/>
    <w:rsid w:val="00AB59C3"/>
    <w:rsid w:val="00AB5E8B"/>
    <w:rsid w:val="00AB614A"/>
    <w:rsid w:val="00AB617C"/>
    <w:rsid w:val="00AB697A"/>
    <w:rsid w:val="00AC0369"/>
    <w:rsid w:val="00AC04B5"/>
    <w:rsid w:val="00AC05F1"/>
    <w:rsid w:val="00AC2A28"/>
    <w:rsid w:val="00AC3A0A"/>
    <w:rsid w:val="00AC3ED6"/>
    <w:rsid w:val="00AC4372"/>
    <w:rsid w:val="00AD002D"/>
    <w:rsid w:val="00AD0F5F"/>
    <w:rsid w:val="00AD11E1"/>
    <w:rsid w:val="00AD2105"/>
    <w:rsid w:val="00AD25E9"/>
    <w:rsid w:val="00AD2EA9"/>
    <w:rsid w:val="00AD321B"/>
    <w:rsid w:val="00AD4672"/>
    <w:rsid w:val="00AD5142"/>
    <w:rsid w:val="00AD5280"/>
    <w:rsid w:val="00AD6221"/>
    <w:rsid w:val="00AD7E1D"/>
    <w:rsid w:val="00AE064F"/>
    <w:rsid w:val="00AE1D1B"/>
    <w:rsid w:val="00AE221D"/>
    <w:rsid w:val="00AE288F"/>
    <w:rsid w:val="00AE6F02"/>
    <w:rsid w:val="00AE732E"/>
    <w:rsid w:val="00AF02F9"/>
    <w:rsid w:val="00AF04D9"/>
    <w:rsid w:val="00AF0791"/>
    <w:rsid w:val="00AF166F"/>
    <w:rsid w:val="00AF1744"/>
    <w:rsid w:val="00AF18D8"/>
    <w:rsid w:val="00AF1EC8"/>
    <w:rsid w:val="00AF3588"/>
    <w:rsid w:val="00AF37DE"/>
    <w:rsid w:val="00AF38E4"/>
    <w:rsid w:val="00AF4985"/>
    <w:rsid w:val="00AF667D"/>
    <w:rsid w:val="00AF6986"/>
    <w:rsid w:val="00AF740B"/>
    <w:rsid w:val="00AF744E"/>
    <w:rsid w:val="00B0037D"/>
    <w:rsid w:val="00B004E7"/>
    <w:rsid w:val="00B00B5D"/>
    <w:rsid w:val="00B01CEE"/>
    <w:rsid w:val="00B02076"/>
    <w:rsid w:val="00B02A8F"/>
    <w:rsid w:val="00B02E41"/>
    <w:rsid w:val="00B04FFF"/>
    <w:rsid w:val="00B05D8B"/>
    <w:rsid w:val="00B05FD5"/>
    <w:rsid w:val="00B0674E"/>
    <w:rsid w:val="00B067F3"/>
    <w:rsid w:val="00B06C56"/>
    <w:rsid w:val="00B0712A"/>
    <w:rsid w:val="00B10299"/>
    <w:rsid w:val="00B1195D"/>
    <w:rsid w:val="00B124A5"/>
    <w:rsid w:val="00B12B32"/>
    <w:rsid w:val="00B133F0"/>
    <w:rsid w:val="00B142FF"/>
    <w:rsid w:val="00B1441C"/>
    <w:rsid w:val="00B153E8"/>
    <w:rsid w:val="00B15D52"/>
    <w:rsid w:val="00B171BE"/>
    <w:rsid w:val="00B203E5"/>
    <w:rsid w:val="00B2094E"/>
    <w:rsid w:val="00B21662"/>
    <w:rsid w:val="00B219B7"/>
    <w:rsid w:val="00B22CC3"/>
    <w:rsid w:val="00B23C87"/>
    <w:rsid w:val="00B2483A"/>
    <w:rsid w:val="00B25357"/>
    <w:rsid w:val="00B25E3E"/>
    <w:rsid w:val="00B25FFE"/>
    <w:rsid w:val="00B27C22"/>
    <w:rsid w:val="00B3060C"/>
    <w:rsid w:val="00B32D60"/>
    <w:rsid w:val="00B32F14"/>
    <w:rsid w:val="00B348EC"/>
    <w:rsid w:val="00B34CC5"/>
    <w:rsid w:val="00B35258"/>
    <w:rsid w:val="00B36209"/>
    <w:rsid w:val="00B379A0"/>
    <w:rsid w:val="00B403F0"/>
    <w:rsid w:val="00B40556"/>
    <w:rsid w:val="00B40A2E"/>
    <w:rsid w:val="00B40BA0"/>
    <w:rsid w:val="00B412FE"/>
    <w:rsid w:val="00B4218A"/>
    <w:rsid w:val="00B425D2"/>
    <w:rsid w:val="00B44788"/>
    <w:rsid w:val="00B454B4"/>
    <w:rsid w:val="00B45516"/>
    <w:rsid w:val="00B45FA5"/>
    <w:rsid w:val="00B46311"/>
    <w:rsid w:val="00B464D0"/>
    <w:rsid w:val="00B475C2"/>
    <w:rsid w:val="00B50FF2"/>
    <w:rsid w:val="00B5159E"/>
    <w:rsid w:val="00B51A64"/>
    <w:rsid w:val="00B5289D"/>
    <w:rsid w:val="00B5469B"/>
    <w:rsid w:val="00B54F0B"/>
    <w:rsid w:val="00B5540F"/>
    <w:rsid w:val="00B55949"/>
    <w:rsid w:val="00B57642"/>
    <w:rsid w:val="00B57C8E"/>
    <w:rsid w:val="00B6092B"/>
    <w:rsid w:val="00B6167F"/>
    <w:rsid w:val="00B61A17"/>
    <w:rsid w:val="00B61B4E"/>
    <w:rsid w:val="00B61DBC"/>
    <w:rsid w:val="00B61DF1"/>
    <w:rsid w:val="00B636B8"/>
    <w:rsid w:val="00B639B3"/>
    <w:rsid w:val="00B6454B"/>
    <w:rsid w:val="00B65DBE"/>
    <w:rsid w:val="00B66546"/>
    <w:rsid w:val="00B701CA"/>
    <w:rsid w:val="00B718AC"/>
    <w:rsid w:val="00B721A8"/>
    <w:rsid w:val="00B73499"/>
    <w:rsid w:val="00B73D30"/>
    <w:rsid w:val="00B742C1"/>
    <w:rsid w:val="00B74561"/>
    <w:rsid w:val="00B74BC5"/>
    <w:rsid w:val="00B756F1"/>
    <w:rsid w:val="00B75734"/>
    <w:rsid w:val="00B75982"/>
    <w:rsid w:val="00B76937"/>
    <w:rsid w:val="00B76E2F"/>
    <w:rsid w:val="00B80435"/>
    <w:rsid w:val="00B80A7F"/>
    <w:rsid w:val="00B80F82"/>
    <w:rsid w:val="00B816C2"/>
    <w:rsid w:val="00B82D5C"/>
    <w:rsid w:val="00B83897"/>
    <w:rsid w:val="00B83BB4"/>
    <w:rsid w:val="00B8411C"/>
    <w:rsid w:val="00B84362"/>
    <w:rsid w:val="00B85DB2"/>
    <w:rsid w:val="00B867AB"/>
    <w:rsid w:val="00B86933"/>
    <w:rsid w:val="00B873E5"/>
    <w:rsid w:val="00B87479"/>
    <w:rsid w:val="00B900FF"/>
    <w:rsid w:val="00B90458"/>
    <w:rsid w:val="00B91560"/>
    <w:rsid w:val="00B925E4"/>
    <w:rsid w:val="00B928C5"/>
    <w:rsid w:val="00B92F63"/>
    <w:rsid w:val="00B934EC"/>
    <w:rsid w:val="00B94A51"/>
    <w:rsid w:val="00B94C1A"/>
    <w:rsid w:val="00B94F8A"/>
    <w:rsid w:val="00BA069B"/>
    <w:rsid w:val="00BA31C6"/>
    <w:rsid w:val="00BA3D02"/>
    <w:rsid w:val="00BA4393"/>
    <w:rsid w:val="00BA4897"/>
    <w:rsid w:val="00BB0440"/>
    <w:rsid w:val="00BB1510"/>
    <w:rsid w:val="00BB175D"/>
    <w:rsid w:val="00BB17D5"/>
    <w:rsid w:val="00BB39AA"/>
    <w:rsid w:val="00BB3E0C"/>
    <w:rsid w:val="00BB49EE"/>
    <w:rsid w:val="00BB4E68"/>
    <w:rsid w:val="00BB4EA1"/>
    <w:rsid w:val="00BB5242"/>
    <w:rsid w:val="00BB5278"/>
    <w:rsid w:val="00BB5FFF"/>
    <w:rsid w:val="00BB6252"/>
    <w:rsid w:val="00BB6E62"/>
    <w:rsid w:val="00BB70FF"/>
    <w:rsid w:val="00BB713E"/>
    <w:rsid w:val="00BC016A"/>
    <w:rsid w:val="00BC09C5"/>
    <w:rsid w:val="00BC16FF"/>
    <w:rsid w:val="00BC2140"/>
    <w:rsid w:val="00BC2CDA"/>
    <w:rsid w:val="00BC51D7"/>
    <w:rsid w:val="00BC5827"/>
    <w:rsid w:val="00BC63C7"/>
    <w:rsid w:val="00BC728E"/>
    <w:rsid w:val="00BD0F51"/>
    <w:rsid w:val="00BD262B"/>
    <w:rsid w:val="00BD286C"/>
    <w:rsid w:val="00BD3B5B"/>
    <w:rsid w:val="00BD4B77"/>
    <w:rsid w:val="00BD4E64"/>
    <w:rsid w:val="00BD6922"/>
    <w:rsid w:val="00BD7179"/>
    <w:rsid w:val="00BD7254"/>
    <w:rsid w:val="00BD78B2"/>
    <w:rsid w:val="00BD7CBD"/>
    <w:rsid w:val="00BE081A"/>
    <w:rsid w:val="00BE0C58"/>
    <w:rsid w:val="00BE2851"/>
    <w:rsid w:val="00BE2E4A"/>
    <w:rsid w:val="00BE3585"/>
    <w:rsid w:val="00BE4363"/>
    <w:rsid w:val="00BE51CA"/>
    <w:rsid w:val="00BE5286"/>
    <w:rsid w:val="00BE53C8"/>
    <w:rsid w:val="00BE7243"/>
    <w:rsid w:val="00BE78F0"/>
    <w:rsid w:val="00BE7A23"/>
    <w:rsid w:val="00BF417E"/>
    <w:rsid w:val="00BF5268"/>
    <w:rsid w:val="00BF5795"/>
    <w:rsid w:val="00BF57ED"/>
    <w:rsid w:val="00BF5A28"/>
    <w:rsid w:val="00BF5AFC"/>
    <w:rsid w:val="00BF689B"/>
    <w:rsid w:val="00BF6C98"/>
    <w:rsid w:val="00BF7354"/>
    <w:rsid w:val="00BF7E51"/>
    <w:rsid w:val="00C0034B"/>
    <w:rsid w:val="00C0049F"/>
    <w:rsid w:val="00C00A70"/>
    <w:rsid w:val="00C00ADA"/>
    <w:rsid w:val="00C02119"/>
    <w:rsid w:val="00C02A19"/>
    <w:rsid w:val="00C02A60"/>
    <w:rsid w:val="00C02B3C"/>
    <w:rsid w:val="00C02CCF"/>
    <w:rsid w:val="00C042B2"/>
    <w:rsid w:val="00C04EB2"/>
    <w:rsid w:val="00C061C4"/>
    <w:rsid w:val="00C06C1A"/>
    <w:rsid w:val="00C07A77"/>
    <w:rsid w:val="00C07E21"/>
    <w:rsid w:val="00C11581"/>
    <w:rsid w:val="00C12663"/>
    <w:rsid w:val="00C13749"/>
    <w:rsid w:val="00C13855"/>
    <w:rsid w:val="00C13C8D"/>
    <w:rsid w:val="00C14988"/>
    <w:rsid w:val="00C14D5D"/>
    <w:rsid w:val="00C15D3B"/>
    <w:rsid w:val="00C16C08"/>
    <w:rsid w:val="00C20150"/>
    <w:rsid w:val="00C207E5"/>
    <w:rsid w:val="00C20810"/>
    <w:rsid w:val="00C2239E"/>
    <w:rsid w:val="00C22CF9"/>
    <w:rsid w:val="00C23365"/>
    <w:rsid w:val="00C2353E"/>
    <w:rsid w:val="00C235A5"/>
    <w:rsid w:val="00C235EB"/>
    <w:rsid w:val="00C23A8C"/>
    <w:rsid w:val="00C24E97"/>
    <w:rsid w:val="00C2515B"/>
    <w:rsid w:val="00C25441"/>
    <w:rsid w:val="00C269A9"/>
    <w:rsid w:val="00C26A82"/>
    <w:rsid w:val="00C272F2"/>
    <w:rsid w:val="00C279E9"/>
    <w:rsid w:val="00C30102"/>
    <w:rsid w:val="00C30EE4"/>
    <w:rsid w:val="00C31C76"/>
    <w:rsid w:val="00C31CC9"/>
    <w:rsid w:val="00C31F8C"/>
    <w:rsid w:val="00C32BA9"/>
    <w:rsid w:val="00C33759"/>
    <w:rsid w:val="00C33D04"/>
    <w:rsid w:val="00C35C81"/>
    <w:rsid w:val="00C36171"/>
    <w:rsid w:val="00C36345"/>
    <w:rsid w:val="00C378FB"/>
    <w:rsid w:val="00C4016B"/>
    <w:rsid w:val="00C42B62"/>
    <w:rsid w:val="00C42B70"/>
    <w:rsid w:val="00C42D38"/>
    <w:rsid w:val="00C4470B"/>
    <w:rsid w:val="00C4487E"/>
    <w:rsid w:val="00C44CBA"/>
    <w:rsid w:val="00C4507E"/>
    <w:rsid w:val="00C459AD"/>
    <w:rsid w:val="00C45DC5"/>
    <w:rsid w:val="00C45ED1"/>
    <w:rsid w:val="00C46BBD"/>
    <w:rsid w:val="00C47425"/>
    <w:rsid w:val="00C47934"/>
    <w:rsid w:val="00C47F44"/>
    <w:rsid w:val="00C501AB"/>
    <w:rsid w:val="00C50C84"/>
    <w:rsid w:val="00C52FE9"/>
    <w:rsid w:val="00C53717"/>
    <w:rsid w:val="00C5379F"/>
    <w:rsid w:val="00C545F8"/>
    <w:rsid w:val="00C565AC"/>
    <w:rsid w:val="00C56B32"/>
    <w:rsid w:val="00C57BC2"/>
    <w:rsid w:val="00C61361"/>
    <w:rsid w:val="00C61B4F"/>
    <w:rsid w:val="00C6208A"/>
    <w:rsid w:val="00C63338"/>
    <w:rsid w:val="00C64051"/>
    <w:rsid w:val="00C651D8"/>
    <w:rsid w:val="00C6582B"/>
    <w:rsid w:val="00C707E4"/>
    <w:rsid w:val="00C708A9"/>
    <w:rsid w:val="00C714C4"/>
    <w:rsid w:val="00C729AA"/>
    <w:rsid w:val="00C72C9E"/>
    <w:rsid w:val="00C72D00"/>
    <w:rsid w:val="00C7451A"/>
    <w:rsid w:val="00C746DA"/>
    <w:rsid w:val="00C74972"/>
    <w:rsid w:val="00C74BF7"/>
    <w:rsid w:val="00C74C02"/>
    <w:rsid w:val="00C74C04"/>
    <w:rsid w:val="00C76F19"/>
    <w:rsid w:val="00C8098F"/>
    <w:rsid w:val="00C81210"/>
    <w:rsid w:val="00C813D9"/>
    <w:rsid w:val="00C81C75"/>
    <w:rsid w:val="00C81F8E"/>
    <w:rsid w:val="00C825C0"/>
    <w:rsid w:val="00C84976"/>
    <w:rsid w:val="00C852B7"/>
    <w:rsid w:val="00C852C4"/>
    <w:rsid w:val="00C86152"/>
    <w:rsid w:val="00C86270"/>
    <w:rsid w:val="00C8683D"/>
    <w:rsid w:val="00C86DCF"/>
    <w:rsid w:val="00C87419"/>
    <w:rsid w:val="00C905B6"/>
    <w:rsid w:val="00C9115D"/>
    <w:rsid w:val="00C9148D"/>
    <w:rsid w:val="00C9305C"/>
    <w:rsid w:val="00C93432"/>
    <w:rsid w:val="00C93671"/>
    <w:rsid w:val="00C93E2D"/>
    <w:rsid w:val="00C94585"/>
    <w:rsid w:val="00C94828"/>
    <w:rsid w:val="00C94FE8"/>
    <w:rsid w:val="00C96957"/>
    <w:rsid w:val="00C979E8"/>
    <w:rsid w:val="00CA038C"/>
    <w:rsid w:val="00CA2C89"/>
    <w:rsid w:val="00CA4745"/>
    <w:rsid w:val="00CA4E63"/>
    <w:rsid w:val="00CA592D"/>
    <w:rsid w:val="00CA63C8"/>
    <w:rsid w:val="00CA64AB"/>
    <w:rsid w:val="00CA6C47"/>
    <w:rsid w:val="00CA75DB"/>
    <w:rsid w:val="00CA78EF"/>
    <w:rsid w:val="00CB27D0"/>
    <w:rsid w:val="00CB3C40"/>
    <w:rsid w:val="00CB4994"/>
    <w:rsid w:val="00CB6C36"/>
    <w:rsid w:val="00CB71EC"/>
    <w:rsid w:val="00CB74A9"/>
    <w:rsid w:val="00CC0485"/>
    <w:rsid w:val="00CC070B"/>
    <w:rsid w:val="00CC33FD"/>
    <w:rsid w:val="00CC3762"/>
    <w:rsid w:val="00CC44E6"/>
    <w:rsid w:val="00CC6036"/>
    <w:rsid w:val="00CC6CC5"/>
    <w:rsid w:val="00CC6DF2"/>
    <w:rsid w:val="00CC7E46"/>
    <w:rsid w:val="00CD15B7"/>
    <w:rsid w:val="00CD22CB"/>
    <w:rsid w:val="00CD25DB"/>
    <w:rsid w:val="00CD314E"/>
    <w:rsid w:val="00CD34DF"/>
    <w:rsid w:val="00CD38EB"/>
    <w:rsid w:val="00CD4C7F"/>
    <w:rsid w:val="00CD518E"/>
    <w:rsid w:val="00CD5878"/>
    <w:rsid w:val="00CD75DB"/>
    <w:rsid w:val="00CD7C96"/>
    <w:rsid w:val="00CE0052"/>
    <w:rsid w:val="00CE1599"/>
    <w:rsid w:val="00CE1B84"/>
    <w:rsid w:val="00CE207C"/>
    <w:rsid w:val="00CE23DD"/>
    <w:rsid w:val="00CE663C"/>
    <w:rsid w:val="00CE6A4F"/>
    <w:rsid w:val="00CF00E0"/>
    <w:rsid w:val="00CF05D8"/>
    <w:rsid w:val="00CF077A"/>
    <w:rsid w:val="00CF0EEF"/>
    <w:rsid w:val="00CF1244"/>
    <w:rsid w:val="00CF130B"/>
    <w:rsid w:val="00CF141A"/>
    <w:rsid w:val="00CF1A5A"/>
    <w:rsid w:val="00CF2165"/>
    <w:rsid w:val="00CF285D"/>
    <w:rsid w:val="00CF2E62"/>
    <w:rsid w:val="00CF2F3E"/>
    <w:rsid w:val="00CF361F"/>
    <w:rsid w:val="00CF3CC9"/>
    <w:rsid w:val="00CF3DA9"/>
    <w:rsid w:val="00CF3E5F"/>
    <w:rsid w:val="00CF5D68"/>
    <w:rsid w:val="00CF6896"/>
    <w:rsid w:val="00CF6E26"/>
    <w:rsid w:val="00CF7221"/>
    <w:rsid w:val="00CF75B6"/>
    <w:rsid w:val="00D004E0"/>
    <w:rsid w:val="00D01242"/>
    <w:rsid w:val="00D020BD"/>
    <w:rsid w:val="00D0329B"/>
    <w:rsid w:val="00D0410C"/>
    <w:rsid w:val="00D054F9"/>
    <w:rsid w:val="00D05BCD"/>
    <w:rsid w:val="00D07546"/>
    <w:rsid w:val="00D075AF"/>
    <w:rsid w:val="00D103AF"/>
    <w:rsid w:val="00D10EA3"/>
    <w:rsid w:val="00D113C0"/>
    <w:rsid w:val="00D14070"/>
    <w:rsid w:val="00D148B4"/>
    <w:rsid w:val="00D14BFC"/>
    <w:rsid w:val="00D14FF4"/>
    <w:rsid w:val="00D162B3"/>
    <w:rsid w:val="00D166BF"/>
    <w:rsid w:val="00D1677C"/>
    <w:rsid w:val="00D16D95"/>
    <w:rsid w:val="00D2075A"/>
    <w:rsid w:val="00D21393"/>
    <w:rsid w:val="00D21EA6"/>
    <w:rsid w:val="00D226D2"/>
    <w:rsid w:val="00D22C4D"/>
    <w:rsid w:val="00D23DF4"/>
    <w:rsid w:val="00D24B5F"/>
    <w:rsid w:val="00D25B28"/>
    <w:rsid w:val="00D25D08"/>
    <w:rsid w:val="00D25FAE"/>
    <w:rsid w:val="00D3119D"/>
    <w:rsid w:val="00D320BE"/>
    <w:rsid w:val="00D32DC1"/>
    <w:rsid w:val="00D330A0"/>
    <w:rsid w:val="00D33497"/>
    <w:rsid w:val="00D34CD5"/>
    <w:rsid w:val="00D34DDA"/>
    <w:rsid w:val="00D34E10"/>
    <w:rsid w:val="00D35015"/>
    <w:rsid w:val="00D36A8C"/>
    <w:rsid w:val="00D40704"/>
    <w:rsid w:val="00D429D6"/>
    <w:rsid w:val="00D43705"/>
    <w:rsid w:val="00D439C0"/>
    <w:rsid w:val="00D441BF"/>
    <w:rsid w:val="00D445E6"/>
    <w:rsid w:val="00D44DFB"/>
    <w:rsid w:val="00D451F6"/>
    <w:rsid w:val="00D46DB6"/>
    <w:rsid w:val="00D46E90"/>
    <w:rsid w:val="00D51892"/>
    <w:rsid w:val="00D51B38"/>
    <w:rsid w:val="00D51ECA"/>
    <w:rsid w:val="00D533A7"/>
    <w:rsid w:val="00D53691"/>
    <w:rsid w:val="00D5380F"/>
    <w:rsid w:val="00D54EDD"/>
    <w:rsid w:val="00D553F9"/>
    <w:rsid w:val="00D554C4"/>
    <w:rsid w:val="00D55EE3"/>
    <w:rsid w:val="00D570A0"/>
    <w:rsid w:val="00D610A0"/>
    <w:rsid w:val="00D624E8"/>
    <w:rsid w:val="00D62A4A"/>
    <w:rsid w:val="00D63A07"/>
    <w:rsid w:val="00D64252"/>
    <w:rsid w:val="00D643B8"/>
    <w:rsid w:val="00D670C1"/>
    <w:rsid w:val="00D67F50"/>
    <w:rsid w:val="00D7005D"/>
    <w:rsid w:val="00D70062"/>
    <w:rsid w:val="00D71117"/>
    <w:rsid w:val="00D71C1A"/>
    <w:rsid w:val="00D72685"/>
    <w:rsid w:val="00D72CFA"/>
    <w:rsid w:val="00D7381D"/>
    <w:rsid w:val="00D74E19"/>
    <w:rsid w:val="00D75DB6"/>
    <w:rsid w:val="00D75DB9"/>
    <w:rsid w:val="00D7618B"/>
    <w:rsid w:val="00D762B2"/>
    <w:rsid w:val="00D76461"/>
    <w:rsid w:val="00D77906"/>
    <w:rsid w:val="00D779B0"/>
    <w:rsid w:val="00D77D46"/>
    <w:rsid w:val="00D8056E"/>
    <w:rsid w:val="00D812B2"/>
    <w:rsid w:val="00D84417"/>
    <w:rsid w:val="00D84583"/>
    <w:rsid w:val="00D859EB"/>
    <w:rsid w:val="00D86026"/>
    <w:rsid w:val="00D86A12"/>
    <w:rsid w:val="00D8760F"/>
    <w:rsid w:val="00D915CC"/>
    <w:rsid w:val="00D92185"/>
    <w:rsid w:val="00D92D22"/>
    <w:rsid w:val="00D92E36"/>
    <w:rsid w:val="00D940B1"/>
    <w:rsid w:val="00D942AD"/>
    <w:rsid w:val="00D9447A"/>
    <w:rsid w:val="00D95422"/>
    <w:rsid w:val="00D95976"/>
    <w:rsid w:val="00D969ED"/>
    <w:rsid w:val="00D96CD4"/>
    <w:rsid w:val="00DA1261"/>
    <w:rsid w:val="00DA2F36"/>
    <w:rsid w:val="00DA46CA"/>
    <w:rsid w:val="00DA6E42"/>
    <w:rsid w:val="00DA7444"/>
    <w:rsid w:val="00DA78E6"/>
    <w:rsid w:val="00DA7CEF"/>
    <w:rsid w:val="00DB0542"/>
    <w:rsid w:val="00DB06DF"/>
    <w:rsid w:val="00DB0845"/>
    <w:rsid w:val="00DB0F91"/>
    <w:rsid w:val="00DB12D1"/>
    <w:rsid w:val="00DB1EA4"/>
    <w:rsid w:val="00DB2E75"/>
    <w:rsid w:val="00DB35CD"/>
    <w:rsid w:val="00DB4538"/>
    <w:rsid w:val="00DB59A1"/>
    <w:rsid w:val="00DB5DAF"/>
    <w:rsid w:val="00DB5FE5"/>
    <w:rsid w:val="00DB6AC9"/>
    <w:rsid w:val="00DC026E"/>
    <w:rsid w:val="00DC0400"/>
    <w:rsid w:val="00DC0BD2"/>
    <w:rsid w:val="00DC0E06"/>
    <w:rsid w:val="00DC0FD0"/>
    <w:rsid w:val="00DC12B4"/>
    <w:rsid w:val="00DC17C3"/>
    <w:rsid w:val="00DC26C7"/>
    <w:rsid w:val="00DC2954"/>
    <w:rsid w:val="00DC2A4E"/>
    <w:rsid w:val="00DC2EF8"/>
    <w:rsid w:val="00DC3C48"/>
    <w:rsid w:val="00DC3D72"/>
    <w:rsid w:val="00DC4291"/>
    <w:rsid w:val="00DC46E9"/>
    <w:rsid w:val="00DC508B"/>
    <w:rsid w:val="00DC6074"/>
    <w:rsid w:val="00DD08CD"/>
    <w:rsid w:val="00DD0F3B"/>
    <w:rsid w:val="00DD1062"/>
    <w:rsid w:val="00DD18E4"/>
    <w:rsid w:val="00DD2ACE"/>
    <w:rsid w:val="00DD2C8B"/>
    <w:rsid w:val="00DD3D06"/>
    <w:rsid w:val="00DD6289"/>
    <w:rsid w:val="00DD6FA5"/>
    <w:rsid w:val="00DE05E7"/>
    <w:rsid w:val="00DE069F"/>
    <w:rsid w:val="00DE06DC"/>
    <w:rsid w:val="00DE0C71"/>
    <w:rsid w:val="00DE0E0E"/>
    <w:rsid w:val="00DE22CB"/>
    <w:rsid w:val="00DE3C76"/>
    <w:rsid w:val="00DE3F92"/>
    <w:rsid w:val="00DE4222"/>
    <w:rsid w:val="00DE47B0"/>
    <w:rsid w:val="00DE5121"/>
    <w:rsid w:val="00DE593B"/>
    <w:rsid w:val="00DE65AD"/>
    <w:rsid w:val="00DE6D6F"/>
    <w:rsid w:val="00DE7BDD"/>
    <w:rsid w:val="00DF02C0"/>
    <w:rsid w:val="00DF07DF"/>
    <w:rsid w:val="00DF0A86"/>
    <w:rsid w:val="00DF0BF7"/>
    <w:rsid w:val="00DF197C"/>
    <w:rsid w:val="00DF19E2"/>
    <w:rsid w:val="00DF311C"/>
    <w:rsid w:val="00DF5A93"/>
    <w:rsid w:val="00DF5BA1"/>
    <w:rsid w:val="00DF78F2"/>
    <w:rsid w:val="00DF7D6B"/>
    <w:rsid w:val="00E008FA"/>
    <w:rsid w:val="00E0174D"/>
    <w:rsid w:val="00E02A97"/>
    <w:rsid w:val="00E02B2F"/>
    <w:rsid w:val="00E03143"/>
    <w:rsid w:val="00E03509"/>
    <w:rsid w:val="00E044D0"/>
    <w:rsid w:val="00E04E53"/>
    <w:rsid w:val="00E05697"/>
    <w:rsid w:val="00E07508"/>
    <w:rsid w:val="00E07CC0"/>
    <w:rsid w:val="00E109A0"/>
    <w:rsid w:val="00E1188B"/>
    <w:rsid w:val="00E12F28"/>
    <w:rsid w:val="00E13FEC"/>
    <w:rsid w:val="00E1491F"/>
    <w:rsid w:val="00E15C7D"/>
    <w:rsid w:val="00E15EC6"/>
    <w:rsid w:val="00E1739E"/>
    <w:rsid w:val="00E21C86"/>
    <w:rsid w:val="00E21D02"/>
    <w:rsid w:val="00E223CD"/>
    <w:rsid w:val="00E22EEB"/>
    <w:rsid w:val="00E233C6"/>
    <w:rsid w:val="00E2596C"/>
    <w:rsid w:val="00E25D0E"/>
    <w:rsid w:val="00E278F7"/>
    <w:rsid w:val="00E279BA"/>
    <w:rsid w:val="00E30FA4"/>
    <w:rsid w:val="00E31671"/>
    <w:rsid w:val="00E32E46"/>
    <w:rsid w:val="00E3601D"/>
    <w:rsid w:val="00E37F11"/>
    <w:rsid w:val="00E4014C"/>
    <w:rsid w:val="00E42605"/>
    <w:rsid w:val="00E43971"/>
    <w:rsid w:val="00E441D9"/>
    <w:rsid w:val="00E44EDF"/>
    <w:rsid w:val="00E454EA"/>
    <w:rsid w:val="00E454F1"/>
    <w:rsid w:val="00E47C30"/>
    <w:rsid w:val="00E50B7F"/>
    <w:rsid w:val="00E5178F"/>
    <w:rsid w:val="00E51B98"/>
    <w:rsid w:val="00E5272F"/>
    <w:rsid w:val="00E537E1"/>
    <w:rsid w:val="00E53DE1"/>
    <w:rsid w:val="00E54E35"/>
    <w:rsid w:val="00E60A2C"/>
    <w:rsid w:val="00E60DBE"/>
    <w:rsid w:val="00E6133C"/>
    <w:rsid w:val="00E61AC5"/>
    <w:rsid w:val="00E61BEA"/>
    <w:rsid w:val="00E62575"/>
    <w:rsid w:val="00E63CA1"/>
    <w:rsid w:val="00E648BD"/>
    <w:rsid w:val="00E64BCA"/>
    <w:rsid w:val="00E64C97"/>
    <w:rsid w:val="00E65CBB"/>
    <w:rsid w:val="00E66A69"/>
    <w:rsid w:val="00E67523"/>
    <w:rsid w:val="00E67697"/>
    <w:rsid w:val="00E67720"/>
    <w:rsid w:val="00E67CE9"/>
    <w:rsid w:val="00E67F70"/>
    <w:rsid w:val="00E7006B"/>
    <w:rsid w:val="00E705C1"/>
    <w:rsid w:val="00E7102F"/>
    <w:rsid w:val="00E72A87"/>
    <w:rsid w:val="00E72D28"/>
    <w:rsid w:val="00E73124"/>
    <w:rsid w:val="00E74442"/>
    <w:rsid w:val="00E74B64"/>
    <w:rsid w:val="00E74D96"/>
    <w:rsid w:val="00E752AE"/>
    <w:rsid w:val="00E75CD1"/>
    <w:rsid w:val="00E76A59"/>
    <w:rsid w:val="00E80FA3"/>
    <w:rsid w:val="00E820AF"/>
    <w:rsid w:val="00E82C4B"/>
    <w:rsid w:val="00E83044"/>
    <w:rsid w:val="00E843B3"/>
    <w:rsid w:val="00E84C99"/>
    <w:rsid w:val="00E858DB"/>
    <w:rsid w:val="00E85D0D"/>
    <w:rsid w:val="00E85DE1"/>
    <w:rsid w:val="00E87C07"/>
    <w:rsid w:val="00E87E3C"/>
    <w:rsid w:val="00E9033D"/>
    <w:rsid w:val="00E90A5F"/>
    <w:rsid w:val="00E90CD6"/>
    <w:rsid w:val="00E922E4"/>
    <w:rsid w:val="00E92BD9"/>
    <w:rsid w:val="00E96866"/>
    <w:rsid w:val="00E96CB6"/>
    <w:rsid w:val="00E9793B"/>
    <w:rsid w:val="00EA10DA"/>
    <w:rsid w:val="00EA1457"/>
    <w:rsid w:val="00EA1E53"/>
    <w:rsid w:val="00EA1F7F"/>
    <w:rsid w:val="00EA3D34"/>
    <w:rsid w:val="00EA4444"/>
    <w:rsid w:val="00EA4B61"/>
    <w:rsid w:val="00EA4DB1"/>
    <w:rsid w:val="00EA6E24"/>
    <w:rsid w:val="00EB04A9"/>
    <w:rsid w:val="00EB33A5"/>
    <w:rsid w:val="00EB456E"/>
    <w:rsid w:val="00EB5B07"/>
    <w:rsid w:val="00EB6D13"/>
    <w:rsid w:val="00EB6F71"/>
    <w:rsid w:val="00EB6F78"/>
    <w:rsid w:val="00EB7009"/>
    <w:rsid w:val="00EB719B"/>
    <w:rsid w:val="00EB7ACA"/>
    <w:rsid w:val="00EC21B1"/>
    <w:rsid w:val="00EC2483"/>
    <w:rsid w:val="00EC3411"/>
    <w:rsid w:val="00EC39AC"/>
    <w:rsid w:val="00EC3F26"/>
    <w:rsid w:val="00EC445A"/>
    <w:rsid w:val="00EC4EC1"/>
    <w:rsid w:val="00EC684E"/>
    <w:rsid w:val="00EC7057"/>
    <w:rsid w:val="00EC7AD1"/>
    <w:rsid w:val="00ED0178"/>
    <w:rsid w:val="00ED0195"/>
    <w:rsid w:val="00ED143C"/>
    <w:rsid w:val="00ED27F7"/>
    <w:rsid w:val="00ED3CF8"/>
    <w:rsid w:val="00ED42C5"/>
    <w:rsid w:val="00ED6494"/>
    <w:rsid w:val="00ED6838"/>
    <w:rsid w:val="00ED6C15"/>
    <w:rsid w:val="00ED6EF3"/>
    <w:rsid w:val="00ED7551"/>
    <w:rsid w:val="00EE1439"/>
    <w:rsid w:val="00EE194B"/>
    <w:rsid w:val="00EE24B8"/>
    <w:rsid w:val="00EE3B34"/>
    <w:rsid w:val="00EE4074"/>
    <w:rsid w:val="00EE4464"/>
    <w:rsid w:val="00EE4ED8"/>
    <w:rsid w:val="00EE5979"/>
    <w:rsid w:val="00EE632F"/>
    <w:rsid w:val="00EE7A7C"/>
    <w:rsid w:val="00EF0FF0"/>
    <w:rsid w:val="00EF1A07"/>
    <w:rsid w:val="00EF284F"/>
    <w:rsid w:val="00EF2B40"/>
    <w:rsid w:val="00EF2E16"/>
    <w:rsid w:val="00EF2E99"/>
    <w:rsid w:val="00EF4257"/>
    <w:rsid w:val="00EF4929"/>
    <w:rsid w:val="00EF4C4C"/>
    <w:rsid w:val="00EF7A7D"/>
    <w:rsid w:val="00F000F2"/>
    <w:rsid w:val="00F003C4"/>
    <w:rsid w:val="00F01EB9"/>
    <w:rsid w:val="00F02480"/>
    <w:rsid w:val="00F02AAB"/>
    <w:rsid w:val="00F0425C"/>
    <w:rsid w:val="00F057E0"/>
    <w:rsid w:val="00F05FE0"/>
    <w:rsid w:val="00F10819"/>
    <w:rsid w:val="00F12474"/>
    <w:rsid w:val="00F12E54"/>
    <w:rsid w:val="00F12E65"/>
    <w:rsid w:val="00F14675"/>
    <w:rsid w:val="00F15726"/>
    <w:rsid w:val="00F15A63"/>
    <w:rsid w:val="00F1667A"/>
    <w:rsid w:val="00F2034C"/>
    <w:rsid w:val="00F20C8B"/>
    <w:rsid w:val="00F212E6"/>
    <w:rsid w:val="00F22261"/>
    <w:rsid w:val="00F22911"/>
    <w:rsid w:val="00F2373D"/>
    <w:rsid w:val="00F2402E"/>
    <w:rsid w:val="00F24A7D"/>
    <w:rsid w:val="00F24E17"/>
    <w:rsid w:val="00F24FA0"/>
    <w:rsid w:val="00F25249"/>
    <w:rsid w:val="00F254B3"/>
    <w:rsid w:val="00F256CF"/>
    <w:rsid w:val="00F279E0"/>
    <w:rsid w:val="00F279E1"/>
    <w:rsid w:val="00F27FB2"/>
    <w:rsid w:val="00F301D9"/>
    <w:rsid w:val="00F30353"/>
    <w:rsid w:val="00F316A4"/>
    <w:rsid w:val="00F323CA"/>
    <w:rsid w:val="00F32ACE"/>
    <w:rsid w:val="00F32D7C"/>
    <w:rsid w:val="00F334EF"/>
    <w:rsid w:val="00F337BC"/>
    <w:rsid w:val="00F33B9E"/>
    <w:rsid w:val="00F345FB"/>
    <w:rsid w:val="00F3463D"/>
    <w:rsid w:val="00F34BF2"/>
    <w:rsid w:val="00F352B9"/>
    <w:rsid w:val="00F365D4"/>
    <w:rsid w:val="00F3755F"/>
    <w:rsid w:val="00F37645"/>
    <w:rsid w:val="00F376CF"/>
    <w:rsid w:val="00F404C4"/>
    <w:rsid w:val="00F408A5"/>
    <w:rsid w:val="00F40FCA"/>
    <w:rsid w:val="00F41604"/>
    <w:rsid w:val="00F42307"/>
    <w:rsid w:val="00F42CE7"/>
    <w:rsid w:val="00F42D58"/>
    <w:rsid w:val="00F434C3"/>
    <w:rsid w:val="00F44D89"/>
    <w:rsid w:val="00F45C6A"/>
    <w:rsid w:val="00F51B95"/>
    <w:rsid w:val="00F52CCC"/>
    <w:rsid w:val="00F52DDF"/>
    <w:rsid w:val="00F54575"/>
    <w:rsid w:val="00F54962"/>
    <w:rsid w:val="00F54CB0"/>
    <w:rsid w:val="00F55931"/>
    <w:rsid w:val="00F56E81"/>
    <w:rsid w:val="00F574A0"/>
    <w:rsid w:val="00F57E02"/>
    <w:rsid w:val="00F61ECB"/>
    <w:rsid w:val="00F622C0"/>
    <w:rsid w:val="00F62AB6"/>
    <w:rsid w:val="00F634CF"/>
    <w:rsid w:val="00F66847"/>
    <w:rsid w:val="00F66A58"/>
    <w:rsid w:val="00F66AE7"/>
    <w:rsid w:val="00F70310"/>
    <w:rsid w:val="00F717FC"/>
    <w:rsid w:val="00F72763"/>
    <w:rsid w:val="00F732C2"/>
    <w:rsid w:val="00F737CB"/>
    <w:rsid w:val="00F738F9"/>
    <w:rsid w:val="00F73F1A"/>
    <w:rsid w:val="00F75598"/>
    <w:rsid w:val="00F75DEA"/>
    <w:rsid w:val="00F7605F"/>
    <w:rsid w:val="00F82A3A"/>
    <w:rsid w:val="00F83B81"/>
    <w:rsid w:val="00F842CC"/>
    <w:rsid w:val="00F851B5"/>
    <w:rsid w:val="00F8628C"/>
    <w:rsid w:val="00F8740A"/>
    <w:rsid w:val="00F87A89"/>
    <w:rsid w:val="00F87F74"/>
    <w:rsid w:val="00F90638"/>
    <w:rsid w:val="00F91589"/>
    <w:rsid w:val="00F925BE"/>
    <w:rsid w:val="00F93E3D"/>
    <w:rsid w:val="00F944DD"/>
    <w:rsid w:val="00F9469F"/>
    <w:rsid w:val="00F96462"/>
    <w:rsid w:val="00FA004A"/>
    <w:rsid w:val="00FA0603"/>
    <w:rsid w:val="00FA278F"/>
    <w:rsid w:val="00FA69A1"/>
    <w:rsid w:val="00FA7E35"/>
    <w:rsid w:val="00FB075D"/>
    <w:rsid w:val="00FB161D"/>
    <w:rsid w:val="00FB1E13"/>
    <w:rsid w:val="00FB2509"/>
    <w:rsid w:val="00FB289A"/>
    <w:rsid w:val="00FB2A5B"/>
    <w:rsid w:val="00FB2B5A"/>
    <w:rsid w:val="00FB2C13"/>
    <w:rsid w:val="00FB369B"/>
    <w:rsid w:val="00FB3701"/>
    <w:rsid w:val="00FB3967"/>
    <w:rsid w:val="00FB53E4"/>
    <w:rsid w:val="00FB55A6"/>
    <w:rsid w:val="00FB5D7E"/>
    <w:rsid w:val="00FB5E6F"/>
    <w:rsid w:val="00FB6456"/>
    <w:rsid w:val="00FB6526"/>
    <w:rsid w:val="00FB6D48"/>
    <w:rsid w:val="00FB713C"/>
    <w:rsid w:val="00FB713D"/>
    <w:rsid w:val="00FB71B0"/>
    <w:rsid w:val="00FB78C4"/>
    <w:rsid w:val="00FB7AB7"/>
    <w:rsid w:val="00FB7C35"/>
    <w:rsid w:val="00FC0877"/>
    <w:rsid w:val="00FC08D7"/>
    <w:rsid w:val="00FC1EEC"/>
    <w:rsid w:val="00FC239C"/>
    <w:rsid w:val="00FC272A"/>
    <w:rsid w:val="00FC41A9"/>
    <w:rsid w:val="00FC4EB8"/>
    <w:rsid w:val="00FC6AFA"/>
    <w:rsid w:val="00FC76D2"/>
    <w:rsid w:val="00FC79A8"/>
    <w:rsid w:val="00FD1135"/>
    <w:rsid w:val="00FD12AF"/>
    <w:rsid w:val="00FD217A"/>
    <w:rsid w:val="00FD2A0F"/>
    <w:rsid w:val="00FD4603"/>
    <w:rsid w:val="00FD5900"/>
    <w:rsid w:val="00FD6E4F"/>
    <w:rsid w:val="00FD75FC"/>
    <w:rsid w:val="00FE13A7"/>
    <w:rsid w:val="00FE1B76"/>
    <w:rsid w:val="00FE286D"/>
    <w:rsid w:val="00FE3A53"/>
    <w:rsid w:val="00FE4372"/>
    <w:rsid w:val="00FE457C"/>
    <w:rsid w:val="00FE4F94"/>
    <w:rsid w:val="00FE6046"/>
    <w:rsid w:val="00FF0C4C"/>
    <w:rsid w:val="00FF0D93"/>
    <w:rsid w:val="00FF14A9"/>
    <w:rsid w:val="00FF15F2"/>
    <w:rsid w:val="00FF19E9"/>
    <w:rsid w:val="00FF1C84"/>
    <w:rsid w:val="00FF1E2A"/>
    <w:rsid w:val="00FF2426"/>
    <w:rsid w:val="00FF3A2E"/>
    <w:rsid w:val="00FF4438"/>
    <w:rsid w:val="00FF4BCF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6B6CD8"/>
  <w15:docId w15:val="{BAA6DC9B-B421-45B3-8673-F3FA894C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 w:qFormat="1"/>
    <w:lsdException w:name="toc 2" w:locked="1" w:uiPriority="39" w:unhideWhenUsed="1" w:qFormat="1"/>
    <w:lsdException w:name="toc 3" w:locked="1" w:uiPriority="39" w:unhideWhenUsed="1" w:qFormat="1"/>
    <w:lsdException w:name="toc 4" w:locked="1" w:unhideWhenUsed="1"/>
    <w:lsdException w:name="toc 5" w:locked="1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locked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locked="1" w:unhideWhenUsed="1"/>
    <w:lsdException w:name="FollowedHyperlink" w:semiHidden="1" w:uiPriority="0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E13"/>
    <w:rPr>
      <w:rFonts w:ascii="新細明體" w:hAnsi="新細明體" w:cs="新細明體"/>
      <w:kern w:val="0"/>
      <w:szCs w:val="24"/>
    </w:rPr>
  </w:style>
  <w:style w:type="paragraph" w:styleId="10">
    <w:name w:val="heading 1"/>
    <w:basedOn w:val="a0"/>
    <w:next w:val="a0"/>
    <w:link w:val="11"/>
    <w:uiPriority w:val="99"/>
    <w:qFormat/>
    <w:rsid w:val="008A6C82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ISO標題 2,ISO段2"/>
    <w:basedOn w:val="a0"/>
    <w:next w:val="a0"/>
    <w:link w:val="20"/>
    <w:qFormat/>
    <w:rsid w:val="008A6C8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9"/>
    <w:qFormat/>
    <w:rsid w:val="008A6C8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qFormat/>
    <w:locked/>
    <w:rsid w:val="009C19A9"/>
    <w:pPr>
      <w:keepNext/>
      <w:numPr>
        <w:numId w:val="2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uiPriority w:val="99"/>
    <w:locked/>
    <w:rsid w:val="001807A5"/>
    <w:rPr>
      <w:rFonts w:ascii="Arial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aliases w:val="ISO標題 2 字元,ISO段2 字元"/>
    <w:basedOn w:val="a1"/>
    <w:link w:val="2"/>
    <w:locked/>
    <w:rsid w:val="007C7895"/>
    <w:rPr>
      <w:rFonts w:ascii="Arial" w:hAnsi="Arial" w:cs="Times New Roman"/>
      <w:b/>
      <w:bCs/>
      <w:kern w:val="2"/>
      <w:sz w:val="48"/>
      <w:szCs w:val="48"/>
    </w:rPr>
  </w:style>
  <w:style w:type="character" w:customStyle="1" w:styleId="30">
    <w:name w:val="標題 3 字元"/>
    <w:basedOn w:val="a1"/>
    <w:link w:val="3"/>
    <w:uiPriority w:val="99"/>
    <w:locked/>
    <w:rsid w:val="007C7895"/>
    <w:rPr>
      <w:rFonts w:ascii="Arial" w:hAnsi="Arial" w:cs="Times New Roman"/>
      <w:b/>
      <w:bCs/>
      <w:kern w:val="2"/>
      <w:sz w:val="36"/>
      <w:szCs w:val="36"/>
    </w:rPr>
  </w:style>
  <w:style w:type="paragraph" w:customStyle="1" w:styleId="a4">
    <w:name w:val="表內文"/>
    <w:uiPriority w:val="99"/>
    <w:rsid w:val="00530ED3"/>
    <w:rPr>
      <w:rFonts w:eastAsia="標楷體" w:cs="新細明體"/>
      <w:kern w:val="0"/>
      <w:sz w:val="28"/>
      <w:szCs w:val="20"/>
    </w:rPr>
  </w:style>
  <w:style w:type="paragraph" w:customStyle="1" w:styleId="1-1">
    <w:name w:val="1-1"/>
    <w:link w:val="1-10"/>
    <w:autoRedefine/>
    <w:uiPriority w:val="99"/>
    <w:rsid w:val="007D2A37"/>
    <w:pPr>
      <w:widowControl w:val="0"/>
      <w:tabs>
        <w:tab w:val="left" w:pos="-180"/>
        <w:tab w:val="left" w:pos="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napToGrid w:val="0"/>
      <w:spacing w:before="240" w:after="120" w:line="460" w:lineRule="exact"/>
      <w:jc w:val="both"/>
      <w:textAlignment w:val="baseline"/>
      <w:outlineLvl w:val="0"/>
    </w:pPr>
    <w:rPr>
      <w:rFonts w:eastAsia="標楷體"/>
      <w:b/>
      <w:color w:val="000000" w:themeColor="text1"/>
      <w:spacing w:val="10"/>
      <w:kern w:val="0"/>
      <w:sz w:val="28"/>
      <w:szCs w:val="28"/>
    </w:rPr>
  </w:style>
  <w:style w:type="paragraph" w:customStyle="1" w:styleId="1-11">
    <w:name w:val="1-1文"/>
    <w:link w:val="1-12"/>
    <w:autoRedefine/>
    <w:uiPriority w:val="99"/>
    <w:rsid w:val="009E18D9"/>
    <w:pPr>
      <w:widowControl w:val="0"/>
      <w:tabs>
        <w:tab w:val="left" w:pos="1080"/>
        <w:tab w:val="left" w:pos="1624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spacing w:after="120"/>
      <w:jc w:val="both"/>
      <w:textAlignment w:val="baseline"/>
    </w:pPr>
    <w:rPr>
      <w:rFonts w:eastAsia="標楷體"/>
      <w:noProof/>
      <w:spacing w:val="6"/>
      <w:szCs w:val="24"/>
    </w:rPr>
  </w:style>
  <w:style w:type="character" w:customStyle="1" w:styleId="1-12">
    <w:name w:val="1-1文 字元"/>
    <w:basedOn w:val="a1"/>
    <w:link w:val="1-11"/>
    <w:uiPriority w:val="99"/>
    <w:locked/>
    <w:rsid w:val="009E18D9"/>
    <w:rPr>
      <w:rFonts w:eastAsia="標楷體"/>
      <w:noProof/>
      <w:spacing w:val="6"/>
      <w:szCs w:val="24"/>
    </w:rPr>
  </w:style>
  <w:style w:type="paragraph" w:customStyle="1" w:styleId="a5">
    <w:name w:val="章節"/>
    <w:link w:val="a6"/>
    <w:autoRedefine/>
    <w:rsid w:val="00BF417E"/>
    <w:pPr>
      <w:autoSpaceDE w:val="0"/>
      <w:autoSpaceDN w:val="0"/>
      <w:adjustRightInd w:val="0"/>
      <w:spacing w:line="360" w:lineRule="auto"/>
      <w:jc w:val="center"/>
      <w:textAlignment w:val="baseline"/>
    </w:pPr>
    <w:rPr>
      <w:rFonts w:ascii="標楷體" w:eastAsia="標楷體" w:hAnsi="標楷體" w:cs="Arial"/>
      <w:b/>
      <w:spacing w:val="10"/>
      <w:sz w:val="40"/>
      <w:szCs w:val="28"/>
    </w:rPr>
  </w:style>
  <w:style w:type="character" w:customStyle="1" w:styleId="a6">
    <w:name w:val="章節 字元"/>
    <w:basedOn w:val="a1"/>
    <w:link w:val="a5"/>
    <w:locked/>
    <w:rsid w:val="00BF417E"/>
    <w:rPr>
      <w:rFonts w:ascii="標楷體" w:eastAsia="標楷體" w:hAnsi="標楷體" w:cs="Arial"/>
      <w:b/>
      <w:spacing w:val="10"/>
      <w:sz w:val="40"/>
      <w:szCs w:val="28"/>
    </w:rPr>
  </w:style>
  <w:style w:type="paragraph" w:customStyle="1" w:styleId="a7">
    <w:name w:val="一、"/>
    <w:link w:val="a8"/>
    <w:autoRedefine/>
    <w:uiPriority w:val="99"/>
    <w:rsid w:val="003756B6"/>
    <w:pPr>
      <w:spacing w:beforeLines="50" w:before="120" w:line="360" w:lineRule="auto"/>
    </w:pPr>
    <w:rPr>
      <w:rFonts w:eastAsia="標楷體"/>
      <w:b/>
      <w:sz w:val="28"/>
      <w:szCs w:val="28"/>
    </w:rPr>
  </w:style>
  <w:style w:type="character" w:customStyle="1" w:styleId="a8">
    <w:name w:val="一、 字元"/>
    <w:basedOn w:val="a1"/>
    <w:link w:val="a7"/>
    <w:uiPriority w:val="99"/>
    <w:locked/>
    <w:rsid w:val="003756B6"/>
    <w:rPr>
      <w:rFonts w:eastAsia="標楷體"/>
      <w:b/>
      <w:sz w:val="28"/>
      <w:szCs w:val="28"/>
    </w:rPr>
  </w:style>
  <w:style w:type="paragraph" w:customStyle="1" w:styleId="a9">
    <w:name w:val="(一)"/>
    <w:autoRedefine/>
    <w:uiPriority w:val="99"/>
    <w:rsid w:val="00793188"/>
    <w:pPr>
      <w:widowControl w:val="0"/>
      <w:autoSpaceDE w:val="0"/>
      <w:autoSpaceDN w:val="0"/>
      <w:adjustRightInd w:val="0"/>
      <w:spacing w:before="120" w:line="360" w:lineRule="auto"/>
      <w:ind w:leftChars="200" w:left="1144" w:hanging="584"/>
      <w:jc w:val="both"/>
      <w:textAlignment w:val="baseline"/>
    </w:pPr>
    <w:rPr>
      <w:rFonts w:eastAsia="標楷體" w:cs="Arial"/>
      <w:bCs/>
      <w:kern w:val="0"/>
      <w:sz w:val="28"/>
      <w:szCs w:val="28"/>
    </w:rPr>
  </w:style>
  <w:style w:type="paragraph" w:customStyle="1" w:styleId="1-1-10">
    <w:name w:val="1-1-1文"/>
    <w:link w:val="1-1-11"/>
    <w:autoRedefine/>
    <w:rsid w:val="00456DAA"/>
    <w:pPr>
      <w:widowControl w:val="0"/>
      <w:tabs>
        <w:tab w:val="left" w:pos="-18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spacing w:line="480" w:lineRule="exact"/>
      <w:ind w:leftChars="150" w:left="360" w:firstLineChars="184" w:firstLine="537"/>
      <w:jc w:val="both"/>
      <w:textAlignment w:val="baseline"/>
    </w:pPr>
    <w:rPr>
      <w:rFonts w:eastAsia="標楷體"/>
      <w:spacing w:val="6"/>
      <w:sz w:val="28"/>
      <w:szCs w:val="24"/>
    </w:rPr>
  </w:style>
  <w:style w:type="character" w:customStyle="1" w:styleId="1-1-11">
    <w:name w:val="1-1-1文 字元"/>
    <w:basedOn w:val="a1"/>
    <w:link w:val="1-1-10"/>
    <w:locked/>
    <w:rsid w:val="00456DAA"/>
    <w:rPr>
      <w:rFonts w:eastAsia="標楷體"/>
      <w:spacing w:val="6"/>
      <w:sz w:val="28"/>
      <w:szCs w:val="24"/>
    </w:rPr>
  </w:style>
  <w:style w:type="paragraph" w:customStyle="1" w:styleId="aa">
    <w:name w:val="圖名"/>
    <w:link w:val="ab"/>
    <w:autoRedefine/>
    <w:rsid w:val="00E74D96"/>
    <w:pPr>
      <w:widowControl w:val="0"/>
      <w:spacing w:after="200" w:line="280" w:lineRule="exact"/>
      <w:jc w:val="center"/>
    </w:pPr>
    <w:rPr>
      <w:rFonts w:ascii="Arial" w:eastAsia="標楷體" w:hAnsi="標楷體" w:cs="Arial"/>
      <w:sz w:val="28"/>
      <w:szCs w:val="28"/>
    </w:rPr>
  </w:style>
  <w:style w:type="paragraph" w:customStyle="1" w:styleId="-0">
    <w:name w:val="圖-表格"/>
    <w:uiPriority w:val="99"/>
    <w:rsid w:val="00F737CB"/>
    <w:pPr>
      <w:spacing w:line="240" w:lineRule="atLeast"/>
      <w:jc w:val="center"/>
    </w:pPr>
    <w:rPr>
      <w:rFonts w:ascii="Arial" w:eastAsia="標楷體" w:hAnsi="Arial" w:cs="新細明體"/>
      <w:spacing w:val="6"/>
      <w:kern w:val="0"/>
      <w:sz w:val="28"/>
      <w:szCs w:val="20"/>
    </w:rPr>
  </w:style>
  <w:style w:type="paragraph" w:customStyle="1" w:styleId="1">
    <w:name w:val="1."/>
    <w:link w:val="12"/>
    <w:autoRedefine/>
    <w:uiPriority w:val="99"/>
    <w:rsid w:val="00530ED3"/>
    <w:pPr>
      <w:numPr>
        <w:numId w:val="4"/>
      </w:numPr>
      <w:tabs>
        <w:tab w:val="left" w:pos="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spacing w:before="120" w:line="360" w:lineRule="auto"/>
      <w:textAlignment w:val="baseline"/>
      <w:outlineLvl w:val="0"/>
    </w:pPr>
    <w:rPr>
      <w:rFonts w:eastAsia="標楷體"/>
      <w:sz w:val="28"/>
      <w:szCs w:val="24"/>
    </w:rPr>
  </w:style>
  <w:style w:type="character" w:customStyle="1" w:styleId="12">
    <w:name w:val="1. 字元"/>
    <w:basedOn w:val="a1"/>
    <w:link w:val="1"/>
    <w:uiPriority w:val="99"/>
    <w:locked/>
    <w:rsid w:val="00530ED3"/>
    <w:rPr>
      <w:rFonts w:eastAsia="標楷體"/>
      <w:sz w:val="28"/>
      <w:szCs w:val="24"/>
    </w:rPr>
  </w:style>
  <w:style w:type="paragraph" w:customStyle="1" w:styleId="13">
    <w:name w:val="1.文"/>
    <w:link w:val="14"/>
    <w:autoRedefine/>
    <w:uiPriority w:val="99"/>
    <w:rsid w:val="005B0441"/>
    <w:pPr>
      <w:widowControl w:val="0"/>
      <w:snapToGrid w:val="0"/>
      <w:spacing w:line="460" w:lineRule="exact"/>
      <w:ind w:leftChars="200" w:left="200" w:firstLineChars="200" w:firstLine="200"/>
      <w:jc w:val="both"/>
    </w:pPr>
    <w:rPr>
      <w:rFonts w:eastAsia="標楷體" w:cs="Arial"/>
      <w:spacing w:val="6"/>
      <w:sz w:val="28"/>
      <w:szCs w:val="28"/>
    </w:rPr>
  </w:style>
  <w:style w:type="character" w:customStyle="1" w:styleId="14">
    <w:name w:val="1.文 字元"/>
    <w:basedOn w:val="a1"/>
    <w:link w:val="13"/>
    <w:uiPriority w:val="99"/>
    <w:locked/>
    <w:rsid w:val="005B0441"/>
    <w:rPr>
      <w:rFonts w:eastAsia="標楷體" w:cs="Arial"/>
      <w:spacing w:val="6"/>
      <w:sz w:val="28"/>
      <w:szCs w:val="28"/>
    </w:rPr>
  </w:style>
  <w:style w:type="paragraph" w:customStyle="1" w:styleId="ac">
    <w:name w:val="表註"/>
    <w:uiPriority w:val="99"/>
    <w:rsid w:val="00F737CB"/>
    <w:pPr>
      <w:spacing w:line="240" w:lineRule="exact"/>
      <w:ind w:left="900" w:right="638"/>
      <w:jc w:val="right"/>
    </w:pPr>
    <w:rPr>
      <w:rFonts w:ascii="Arial" w:eastAsia="標楷體" w:hAnsi="Arial" w:cs="新細明體"/>
      <w:kern w:val="0"/>
      <w:sz w:val="20"/>
      <w:szCs w:val="20"/>
    </w:rPr>
  </w:style>
  <w:style w:type="paragraph" w:customStyle="1" w:styleId="ad">
    <w:name w:val="(一)文"/>
    <w:link w:val="ae"/>
    <w:autoRedefine/>
    <w:uiPriority w:val="99"/>
    <w:qFormat/>
    <w:rsid w:val="005C40E1"/>
    <w:pPr>
      <w:widowControl w:val="0"/>
      <w:spacing w:beforeLines="50" w:before="120" w:afterLines="50" w:after="120"/>
      <w:ind w:leftChars="236" w:left="661" w:firstLineChars="200" w:firstLine="504"/>
      <w:jc w:val="both"/>
    </w:pPr>
    <w:rPr>
      <w:rFonts w:eastAsia="標楷體" w:cs="Arial"/>
      <w:spacing w:val="6"/>
      <w:kern w:val="0"/>
      <w:szCs w:val="24"/>
    </w:rPr>
  </w:style>
  <w:style w:type="paragraph" w:customStyle="1" w:styleId="15">
    <w:name w:val="(1)文"/>
    <w:link w:val="16"/>
    <w:autoRedefine/>
    <w:uiPriority w:val="99"/>
    <w:rsid w:val="00214FCC"/>
    <w:pPr>
      <w:widowControl w:val="0"/>
      <w:spacing w:line="460" w:lineRule="exact"/>
      <w:ind w:leftChars="300" w:left="720" w:firstLineChars="200" w:firstLine="560"/>
      <w:jc w:val="both"/>
      <w:textAlignment w:val="baseline"/>
    </w:pPr>
    <w:rPr>
      <w:rFonts w:eastAsia="標楷體" w:cs="Arial"/>
      <w:sz w:val="28"/>
      <w:szCs w:val="24"/>
    </w:rPr>
  </w:style>
  <w:style w:type="paragraph" w:customStyle="1" w:styleId="af">
    <w:name w:val="章文"/>
    <w:autoRedefine/>
    <w:uiPriority w:val="99"/>
    <w:rsid w:val="007A247A"/>
    <w:pPr>
      <w:spacing w:line="500" w:lineRule="exact"/>
      <w:ind w:firstLineChars="200" w:firstLine="584"/>
      <w:jc w:val="both"/>
    </w:pPr>
    <w:rPr>
      <w:rFonts w:ascii="Arial" w:eastAsia="標楷體" w:hAnsi="Arial"/>
      <w:spacing w:val="6"/>
      <w:sz w:val="28"/>
      <w:szCs w:val="28"/>
    </w:rPr>
  </w:style>
  <w:style w:type="paragraph" w:customStyle="1" w:styleId="17">
    <w:name w:val="(1)"/>
    <w:autoRedefine/>
    <w:uiPriority w:val="99"/>
    <w:rsid w:val="00022107"/>
    <w:pPr>
      <w:widowControl w:val="0"/>
      <w:spacing w:before="120" w:line="360" w:lineRule="auto"/>
      <w:ind w:leftChars="600" w:left="600"/>
      <w:jc w:val="both"/>
    </w:pPr>
    <w:rPr>
      <w:rFonts w:eastAsia="標楷體" w:cs="Arial"/>
      <w:sz w:val="28"/>
      <w:szCs w:val="24"/>
    </w:rPr>
  </w:style>
  <w:style w:type="table" w:styleId="af0">
    <w:name w:val="Table Grid"/>
    <w:basedOn w:val="a2"/>
    <w:uiPriority w:val="39"/>
    <w:rsid w:val="00F737CB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0"/>
    <w:link w:val="af2"/>
    <w:semiHidden/>
    <w:rsid w:val="00F737CB"/>
  </w:style>
  <w:style w:type="character" w:customStyle="1" w:styleId="af2">
    <w:name w:val="章節附註文字 字元"/>
    <w:basedOn w:val="a1"/>
    <w:link w:val="af1"/>
    <w:semiHidden/>
    <w:locked/>
    <w:rsid w:val="00805AF7"/>
    <w:rPr>
      <w:rFonts w:eastAsia="華康中楷體" w:cs="Times New Roman"/>
      <w:sz w:val="24"/>
      <w:szCs w:val="24"/>
    </w:rPr>
  </w:style>
  <w:style w:type="paragraph" w:customStyle="1" w:styleId="af3">
    <w:name w:val="方程式"/>
    <w:autoRedefine/>
    <w:uiPriority w:val="99"/>
    <w:rsid w:val="00912D29"/>
    <w:pPr>
      <w:tabs>
        <w:tab w:val="left" w:pos="10800"/>
      </w:tabs>
      <w:spacing w:line="460" w:lineRule="atLeast"/>
      <w:ind w:left="2155"/>
    </w:pPr>
    <w:rPr>
      <w:rFonts w:ascii="Arial" w:eastAsia="標楷體" w:hAnsi="Arial"/>
      <w:spacing w:val="6"/>
      <w:kern w:val="0"/>
      <w:sz w:val="28"/>
      <w:szCs w:val="20"/>
    </w:rPr>
  </w:style>
  <w:style w:type="paragraph" w:customStyle="1" w:styleId="af4">
    <w:name w:val="方程式註"/>
    <w:link w:val="af5"/>
    <w:uiPriority w:val="99"/>
    <w:rsid w:val="00F737CB"/>
    <w:pPr>
      <w:spacing w:line="460" w:lineRule="exact"/>
      <w:ind w:left="2155" w:hanging="454"/>
    </w:pPr>
    <w:rPr>
      <w:rFonts w:ascii="Arial" w:eastAsia="標楷體" w:hAnsi="Arial"/>
      <w:sz w:val="28"/>
      <w:szCs w:val="28"/>
    </w:rPr>
  </w:style>
  <w:style w:type="character" w:customStyle="1" w:styleId="af5">
    <w:name w:val="方程式註 字元"/>
    <w:basedOn w:val="a1"/>
    <w:link w:val="af4"/>
    <w:uiPriority w:val="99"/>
    <w:locked/>
    <w:rsid w:val="00F737CB"/>
    <w:rPr>
      <w:rFonts w:ascii="Arial" w:eastAsia="標楷體" w:hAnsi="Arial" w:cs="Times New Roman"/>
      <w:kern w:val="2"/>
      <w:sz w:val="28"/>
      <w:szCs w:val="28"/>
      <w:lang w:val="en-US" w:eastAsia="zh-TW" w:bidi="ar-SA"/>
    </w:rPr>
  </w:style>
  <w:style w:type="paragraph" w:customStyle="1" w:styleId="Af6">
    <w:name w:val="A."/>
    <w:link w:val="Af7"/>
    <w:autoRedefine/>
    <w:uiPriority w:val="99"/>
    <w:rsid w:val="00200733"/>
    <w:pPr>
      <w:widowControl w:val="0"/>
      <w:overflowPunct w:val="0"/>
      <w:topLinePunct/>
      <w:autoSpaceDE w:val="0"/>
      <w:adjustRightInd w:val="0"/>
      <w:spacing w:before="120" w:line="460" w:lineRule="exact"/>
      <w:ind w:leftChars="150" w:left="300" w:hangingChars="150" w:hanging="150"/>
      <w:jc w:val="both"/>
      <w:textAlignment w:val="baseline"/>
    </w:pPr>
    <w:rPr>
      <w:rFonts w:ascii="Arial" w:eastAsia="標楷體" w:hAnsi="Arial"/>
      <w:spacing w:val="6"/>
      <w:kern w:val="0"/>
      <w:sz w:val="28"/>
      <w:szCs w:val="28"/>
    </w:rPr>
  </w:style>
  <w:style w:type="paragraph" w:customStyle="1" w:styleId="-1">
    <w:name w:val="圖-格式"/>
    <w:link w:val="-2"/>
    <w:autoRedefine/>
    <w:rsid w:val="00B0712A"/>
    <w:pPr>
      <w:widowControl w:val="0"/>
      <w:spacing w:beforeLines="100" w:before="326" w:line="240" w:lineRule="atLeast"/>
      <w:jc w:val="center"/>
    </w:pPr>
    <w:rPr>
      <w:rFonts w:ascii="Arial" w:eastAsia="標楷體" w:hAnsi="Arial" w:cs="Arial"/>
      <w:spacing w:val="10"/>
      <w:kern w:val="0"/>
      <w:sz w:val="32"/>
      <w:szCs w:val="20"/>
    </w:rPr>
  </w:style>
  <w:style w:type="paragraph" w:customStyle="1" w:styleId="af8">
    <w:name w:val="表名稱"/>
    <w:uiPriority w:val="99"/>
    <w:rsid w:val="00BA3D02"/>
    <w:pPr>
      <w:spacing w:before="360" w:after="60" w:line="240" w:lineRule="exact"/>
    </w:pPr>
    <w:rPr>
      <w:rFonts w:ascii="Arial" w:eastAsia="標楷體" w:hAnsi="Arial" w:cs="新細明體"/>
      <w:bCs/>
      <w:color w:val="000000"/>
      <w:spacing w:val="6"/>
      <w:kern w:val="0"/>
      <w:sz w:val="28"/>
      <w:szCs w:val="20"/>
    </w:rPr>
  </w:style>
  <w:style w:type="paragraph" w:customStyle="1" w:styleId="1-1-1">
    <w:name w:val="1-1-1"/>
    <w:link w:val="1-1-12"/>
    <w:autoRedefine/>
    <w:rsid w:val="00B83897"/>
    <w:pPr>
      <w:numPr>
        <w:ilvl w:val="2"/>
        <w:numId w:val="3"/>
      </w:numPr>
      <w:spacing w:beforeLines="100" w:line="460" w:lineRule="exact"/>
    </w:pPr>
    <w:rPr>
      <w:rFonts w:eastAsia="標楷體"/>
      <w:spacing w:val="10"/>
      <w:kern w:val="0"/>
      <w:sz w:val="28"/>
      <w:szCs w:val="28"/>
    </w:rPr>
  </w:style>
  <w:style w:type="paragraph" w:customStyle="1" w:styleId="af9">
    <w:name w:val="一、文"/>
    <w:link w:val="afa"/>
    <w:autoRedefine/>
    <w:uiPriority w:val="99"/>
    <w:rsid w:val="00EB7009"/>
    <w:pPr>
      <w:widowControl w:val="0"/>
      <w:spacing w:line="360" w:lineRule="auto"/>
      <w:ind w:leftChars="200" w:left="200" w:firstLineChars="200" w:firstLine="200"/>
      <w:jc w:val="both"/>
    </w:pPr>
    <w:rPr>
      <w:rFonts w:eastAsia="標楷體" w:hAnsi="Arial"/>
      <w:sz w:val="28"/>
      <w:szCs w:val="28"/>
    </w:rPr>
  </w:style>
  <w:style w:type="paragraph" w:customStyle="1" w:styleId="Afb">
    <w:name w:val="A.文"/>
    <w:autoRedefine/>
    <w:uiPriority w:val="99"/>
    <w:rsid w:val="00E705C1"/>
    <w:pPr>
      <w:widowControl w:val="0"/>
      <w:overflowPunct w:val="0"/>
      <w:spacing w:line="480" w:lineRule="exact"/>
      <w:ind w:leftChars="200" w:left="480" w:firstLineChars="200" w:firstLine="584"/>
      <w:jc w:val="both"/>
      <w:textAlignment w:val="baseline"/>
    </w:pPr>
    <w:rPr>
      <w:rFonts w:ascii="Arial" w:eastAsia="標楷體" w:hAnsi="標楷體"/>
      <w:spacing w:val="6"/>
      <w:kern w:val="0"/>
      <w:sz w:val="28"/>
      <w:szCs w:val="28"/>
    </w:rPr>
  </w:style>
  <w:style w:type="paragraph" w:customStyle="1" w:styleId="MTDisplayEquation">
    <w:name w:val="MTDisplayEquation"/>
    <w:basedOn w:val="a0"/>
    <w:next w:val="a0"/>
    <w:uiPriority w:val="99"/>
    <w:rsid w:val="003F512C"/>
    <w:pPr>
      <w:tabs>
        <w:tab w:val="center" w:pos="4160"/>
        <w:tab w:val="right" w:pos="8320"/>
      </w:tabs>
      <w:spacing w:line="480" w:lineRule="atLeast"/>
    </w:pPr>
  </w:style>
  <w:style w:type="paragraph" w:customStyle="1" w:styleId="afc">
    <w:name w:val="a."/>
    <w:link w:val="afd"/>
    <w:autoRedefine/>
    <w:uiPriority w:val="99"/>
    <w:rsid w:val="001E5C55"/>
    <w:pPr>
      <w:widowControl w:val="0"/>
      <w:spacing w:line="460" w:lineRule="exact"/>
      <w:ind w:leftChars="350" w:left="1132" w:hangingChars="100" w:hanging="292"/>
      <w:textAlignment w:val="center"/>
      <w:outlineLvl w:val="0"/>
    </w:pPr>
    <w:rPr>
      <w:rFonts w:ascii="Arial" w:eastAsia="標楷體" w:hAnsi="Arial" w:cs="Arial"/>
      <w:spacing w:val="6"/>
      <w:sz w:val="28"/>
      <w:szCs w:val="28"/>
    </w:rPr>
  </w:style>
  <w:style w:type="character" w:customStyle="1" w:styleId="afd">
    <w:name w:val="a. 字元"/>
    <w:basedOn w:val="a1"/>
    <w:link w:val="afc"/>
    <w:uiPriority w:val="99"/>
    <w:locked/>
    <w:rsid w:val="001E5C55"/>
    <w:rPr>
      <w:rFonts w:ascii="Arial" w:eastAsia="標楷體" w:hAnsi="Arial" w:cs="Arial"/>
      <w:spacing w:val="6"/>
      <w:kern w:val="2"/>
      <w:sz w:val="28"/>
      <w:szCs w:val="28"/>
      <w:lang w:val="en-US" w:eastAsia="zh-TW" w:bidi="ar-SA"/>
    </w:rPr>
  </w:style>
  <w:style w:type="paragraph" w:customStyle="1" w:styleId="afe">
    <w:name w:val="a.文"/>
    <w:autoRedefine/>
    <w:rsid w:val="001E0F5D"/>
    <w:pPr>
      <w:widowControl w:val="0"/>
      <w:spacing w:line="460" w:lineRule="exact"/>
      <w:ind w:leftChars="644" w:left="1987" w:hangingChars="151" w:hanging="441"/>
      <w:jc w:val="both"/>
    </w:pPr>
    <w:rPr>
      <w:rFonts w:ascii="Arial" w:eastAsia="標楷體" w:hAnsi="Arial" w:cs="Arial"/>
      <w:spacing w:val="6"/>
      <w:sz w:val="28"/>
      <w:szCs w:val="28"/>
    </w:rPr>
  </w:style>
  <w:style w:type="paragraph" w:customStyle="1" w:styleId="aff">
    <w:name w:val="圖標題"/>
    <w:link w:val="18"/>
    <w:qFormat/>
    <w:rsid w:val="009D252D"/>
    <w:pPr>
      <w:spacing w:before="120" w:line="360" w:lineRule="auto"/>
      <w:jc w:val="center"/>
    </w:pPr>
    <w:rPr>
      <w:rFonts w:eastAsia="標楷體"/>
      <w:b/>
      <w:sz w:val="28"/>
      <w:szCs w:val="20"/>
    </w:rPr>
  </w:style>
  <w:style w:type="paragraph" w:customStyle="1" w:styleId="1-1-110">
    <w:name w:val="1-1-1.1"/>
    <w:autoRedefine/>
    <w:uiPriority w:val="99"/>
    <w:rsid w:val="006F1CF6"/>
    <w:pPr>
      <w:spacing w:line="400" w:lineRule="exact"/>
      <w:ind w:leftChars="150" w:left="798" w:hangingChars="150" w:hanging="438"/>
      <w:jc w:val="both"/>
    </w:pPr>
    <w:rPr>
      <w:rFonts w:eastAsia="標楷體"/>
      <w:color w:val="000000" w:themeColor="text1"/>
      <w:spacing w:val="6"/>
      <w:sz w:val="28"/>
      <w:szCs w:val="28"/>
    </w:rPr>
  </w:style>
  <w:style w:type="paragraph" w:customStyle="1" w:styleId="1-1-111">
    <w:name w:val="1-1-1.1 文"/>
    <w:basedOn w:val="ad"/>
    <w:autoRedefine/>
    <w:uiPriority w:val="99"/>
    <w:rsid w:val="006F10AD"/>
    <w:pPr>
      <w:spacing w:line="460" w:lineRule="exact"/>
      <w:ind w:leftChars="300" w:left="300"/>
    </w:pPr>
  </w:style>
  <w:style w:type="paragraph" w:customStyle="1" w:styleId="aff0">
    <w:name w:val="節內標題"/>
    <w:basedOn w:val="a0"/>
    <w:uiPriority w:val="99"/>
    <w:rsid w:val="00264370"/>
    <w:pPr>
      <w:spacing w:beforeLines="100" w:afterLines="50"/>
      <w:ind w:leftChars="200" w:left="200"/>
    </w:pPr>
    <w:rPr>
      <w:szCs w:val="20"/>
    </w:rPr>
  </w:style>
  <w:style w:type="paragraph" w:customStyle="1" w:styleId="19">
    <w:name w:val="內文 1"/>
    <w:basedOn w:val="a0"/>
    <w:uiPriority w:val="99"/>
    <w:rsid w:val="008D697F"/>
    <w:pPr>
      <w:adjustRightInd w:val="0"/>
      <w:spacing w:after="120"/>
    </w:pPr>
  </w:style>
  <w:style w:type="paragraph" w:customStyle="1" w:styleId="aff1">
    <w:name w:val="節次標題"/>
    <w:basedOn w:val="a0"/>
    <w:uiPriority w:val="99"/>
    <w:rsid w:val="00690913"/>
    <w:pPr>
      <w:adjustRightInd w:val="0"/>
      <w:spacing w:beforeLines="100" w:afterLines="50"/>
      <w:ind w:left="220" w:hangingChars="220" w:hanging="220"/>
      <w:textAlignment w:val="baseline"/>
    </w:pPr>
    <w:rPr>
      <w:szCs w:val="20"/>
    </w:rPr>
  </w:style>
  <w:style w:type="paragraph" w:customStyle="1" w:styleId="xl27">
    <w:name w:val="xl27"/>
    <w:basedOn w:val="a0"/>
    <w:uiPriority w:val="99"/>
    <w:rsid w:val="007A6CA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styleId="aff2">
    <w:name w:val="header"/>
    <w:aliases w:val="頁首-奇數"/>
    <w:link w:val="aff3"/>
    <w:autoRedefine/>
    <w:uiPriority w:val="99"/>
    <w:rsid w:val="0028242B"/>
    <w:pPr>
      <w:ind w:right="200"/>
      <w:jc w:val="right"/>
    </w:pPr>
    <w:rPr>
      <w:rFonts w:eastAsia="標楷體"/>
      <w:sz w:val="20"/>
      <w:szCs w:val="20"/>
      <w:u w:val="single"/>
    </w:rPr>
  </w:style>
  <w:style w:type="character" w:customStyle="1" w:styleId="aff3">
    <w:name w:val="頁首 字元"/>
    <w:aliases w:val="頁首-奇數 字元"/>
    <w:basedOn w:val="a1"/>
    <w:link w:val="aff2"/>
    <w:uiPriority w:val="99"/>
    <w:locked/>
    <w:rsid w:val="0028242B"/>
    <w:rPr>
      <w:rFonts w:eastAsia="標楷體"/>
      <w:sz w:val="20"/>
      <w:szCs w:val="20"/>
      <w:u w:val="single"/>
    </w:rPr>
  </w:style>
  <w:style w:type="paragraph" w:styleId="aff4">
    <w:name w:val="footer"/>
    <w:basedOn w:val="a0"/>
    <w:link w:val="aff5"/>
    <w:uiPriority w:val="99"/>
    <w:rsid w:val="00A0693D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f5">
    <w:name w:val="頁尾 字元"/>
    <w:basedOn w:val="a1"/>
    <w:link w:val="aff4"/>
    <w:uiPriority w:val="99"/>
    <w:locked/>
    <w:rsid w:val="008E0BA8"/>
    <w:rPr>
      <w:rFonts w:eastAsia="華康中楷體" w:cs="Times New Roman"/>
      <w:kern w:val="2"/>
    </w:rPr>
  </w:style>
  <w:style w:type="character" w:styleId="aff6">
    <w:name w:val="page number"/>
    <w:basedOn w:val="a1"/>
    <w:rsid w:val="00ED7551"/>
    <w:rPr>
      <w:rFonts w:cs="Times New Roman"/>
    </w:rPr>
  </w:style>
  <w:style w:type="paragraph" w:styleId="21">
    <w:name w:val="toc 2"/>
    <w:basedOn w:val="a0"/>
    <w:next w:val="a0"/>
    <w:autoRedefine/>
    <w:uiPriority w:val="39"/>
    <w:qFormat/>
    <w:rsid w:val="000E7E42"/>
    <w:pPr>
      <w:tabs>
        <w:tab w:val="left" w:pos="1400"/>
        <w:tab w:val="right" w:leader="dot" w:pos="9913"/>
      </w:tabs>
      <w:ind w:left="280"/>
    </w:pPr>
    <w:rPr>
      <w:rFonts w:ascii="Times New Roman" w:eastAsia="Kaiti TC" w:hAnsi="Times New Roman"/>
      <w:smallCaps/>
      <w:noProof/>
      <w:color w:val="000000" w:themeColor="text1"/>
      <w:sz w:val="28"/>
      <w:szCs w:val="28"/>
    </w:rPr>
  </w:style>
  <w:style w:type="paragraph" w:styleId="1a">
    <w:name w:val="toc 1"/>
    <w:aliases w:val="表目錄 1"/>
    <w:next w:val="a0"/>
    <w:autoRedefine/>
    <w:uiPriority w:val="39"/>
    <w:qFormat/>
    <w:rsid w:val="00DB35CD"/>
    <w:pPr>
      <w:widowControl w:val="0"/>
      <w:snapToGrid w:val="0"/>
      <w:spacing w:before="120" w:after="120" w:line="360" w:lineRule="auto"/>
    </w:pPr>
    <w:rPr>
      <w:rFonts w:asciiTheme="minorHAnsi" w:eastAsia="標楷體" w:hAnsiTheme="minorHAnsi"/>
      <w:b/>
      <w:bCs/>
      <w:caps/>
      <w:sz w:val="20"/>
      <w:szCs w:val="20"/>
    </w:rPr>
  </w:style>
  <w:style w:type="paragraph" w:styleId="31">
    <w:name w:val="toc 3"/>
    <w:basedOn w:val="a0"/>
    <w:next w:val="a0"/>
    <w:autoRedefine/>
    <w:uiPriority w:val="39"/>
    <w:qFormat/>
    <w:rsid w:val="00BF417E"/>
    <w:pPr>
      <w:ind w:left="56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99"/>
    <w:rsid w:val="00EA1F7F"/>
    <w:pPr>
      <w:ind w:left="840"/>
    </w:pPr>
    <w:rPr>
      <w:rFonts w:asciiTheme="minorHAnsi" w:hAnsiTheme="minorHAnsi"/>
      <w:sz w:val="18"/>
      <w:szCs w:val="18"/>
    </w:rPr>
  </w:style>
  <w:style w:type="character" w:styleId="aff7">
    <w:name w:val="Hyperlink"/>
    <w:basedOn w:val="a1"/>
    <w:uiPriority w:val="99"/>
    <w:rsid w:val="008A6C82"/>
    <w:rPr>
      <w:rFonts w:cs="Times New Roman"/>
      <w:color w:val="0000FF"/>
      <w:u w:val="single"/>
    </w:rPr>
  </w:style>
  <w:style w:type="paragraph" w:customStyle="1" w:styleId="aff8">
    <w:name w:val="表標題"/>
    <w:basedOn w:val="a0"/>
    <w:link w:val="aff9"/>
    <w:rsid w:val="00530ED3"/>
    <w:pPr>
      <w:adjustRightInd w:val="0"/>
      <w:spacing w:before="120"/>
      <w:jc w:val="center"/>
      <w:textAlignment w:val="baseline"/>
    </w:pPr>
    <w:rPr>
      <w:b/>
      <w:color w:val="000000"/>
      <w:szCs w:val="20"/>
    </w:rPr>
  </w:style>
  <w:style w:type="character" w:customStyle="1" w:styleId="aff9">
    <w:name w:val="表標題 字元"/>
    <w:basedOn w:val="a1"/>
    <w:link w:val="aff8"/>
    <w:locked/>
    <w:rsid w:val="00530ED3"/>
    <w:rPr>
      <w:rFonts w:eastAsia="標楷體"/>
      <w:b/>
      <w:color w:val="000000"/>
      <w:sz w:val="28"/>
      <w:szCs w:val="20"/>
    </w:rPr>
  </w:style>
  <w:style w:type="character" w:customStyle="1" w:styleId="affa">
    <w:name w:val="新聞訊"/>
    <w:basedOn w:val="a1"/>
    <w:uiPriority w:val="99"/>
    <w:rsid w:val="00377D5D"/>
    <w:rPr>
      <w:rFonts w:ascii="新細明體" w:eastAsia="新細明體" w:cs="Times New Roman"/>
      <w:color w:val="6A6968"/>
      <w:kern w:val="0"/>
      <w:sz w:val="18"/>
    </w:rPr>
  </w:style>
  <w:style w:type="paragraph" w:styleId="affb">
    <w:name w:val="Document Map"/>
    <w:basedOn w:val="a0"/>
    <w:link w:val="affc"/>
    <w:uiPriority w:val="99"/>
    <w:semiHidden/>
    <w:rsid w:val="00BA3D02"/>
    <w:pPr>
      <w:shd w:val="clear" w:color="auto" w:fill="000080"/>
      <w:adjustRightInd w:val="0"/>
      <w:textAlignment w:val="baseline"/>
    </w:pPr>
    <w:rPr>
      <w:rFonts w:ascii="Arial" w:hAnsi="Arial"/>
      <w:szCs w:val="20"/>
    </w:rPr>
  </w:style>
  <w:style w:type="character" w:customStyle="1" w:styleId="affc">
    <w:name w:val="文件引導模式 字元"/>
    <w:basedOn w:val="a1"/>
    <w:link w:val="affb"/>
    <w:uiPriority w:val="99"/>
    <w:semiHidden/>
    <w:locked/>
    <w:rsid w:val="00805AF7"/>
    <w:rPr>
      <w:rFonts w:eastAsia="華康中楷體" w:cs="Times New Roman"/>
      <w:sz w:val="2"/>
    </w:rPr>
  </w:style>
  <w:style w:type="paragraph" w:styleId="affd">
    <w:name w:val="annotation text"/>
    <w:basedOn w:val="a0"/>
    <w:link w:val="affe"/>
    <w:semiHidden/>
    <w:rsid w:val="00377D5D"/>
    <w:pPr>
      <w:adjustRightInd w:val="0"/>
      <w:spacing w:line="360" w:lineRule="atLeast"/>
      <w:textAlignment w:val="baseline"/>
    </w:pPr>
    <w:rPr>
      <w:szCs w:val="20"/>
    </w:rPr>
  </w:style>
  <w:style w:type="character" w:customStyle="1" w:styleId="affe">
    <w:name w:val="註解文字 字元"/>
    <w:basedOn w:val="a1"/>
    <w:link w:val="affd"/>
    <w:semiHidden/>
    <w:locked/>
    <w:rsid w:val="009119C3"/>
    <w:rPr>
      <w:rFonts w:cs="Times New Roman"/>
      <w:sz w:val="24"/>
    </w:rPr>
  </w:style>
  <w:style w:type="paragraph" w:customStyle="1" w:styleId="0cm2">
    <w:name w:val="樣式 參考文獻 + 左:  0 cm 凸出:  2 字元"/>
    <w:basedOn w:val="a0"/>
    <w:autoRedefine/>
    <w:uiPriority w:val="99"/>
    <w:rsid w:val="006A7B66"/>
    <w:pPr>
      <w:spacing w:line="400" w:lineRule="exact"/>
      <w:ind w:left="480" w:hangingChars="200" w:hanging="480"/>
    </w:pPr>
    <w:rPr>
      <w:szCs w:val="20"/>
    </w:rPr>
  </w:style>
  <w:style w:type="paragraph" w:customStyle="1" w:styleId="afff">
    <w:name w:val="段"/>
    <w:basedOn w:val="a0"/>
    <w:uiPriority w:val="99"/>
    <w:qFormat/>
    <w:rsid w:val="006A7B66"/>
    <w:pPr>
      <w:spacing w:line="500" w:lineRule="exact"/>
      <w:ind w:firstLineChars="200" w:firstLine="520"/>
    </w:pPr>
    <w:rPr>
      <w:noProof/>
      <w:sz w:val="26"/>
      <w:szCs w:val="20"/>
    </w:rPr>
  </w:style>
  <w:style w:type="paragraph" w:customStyle="1" w:styleId="a">
    <w:name w:val="參考文獻"/>
    <w:autoRedefine/>
    <w:rsid w:val="00A0693D"/>
    <w:pPr>
      <w:numPr>
        <w:numId w:val="1"/>
      </w:numPr>
      <w:spacing w:before="120" w:line="400" w:lineRule="atLeast"/>
    </w:pPr>
    <w:rPr>
      <w:rFonts w:ascii="Arial" w:eastAsia="標楷體" w:hAnsi="Arial" w:cs="新細明體"/>
      <w:noProof/>
      <w:szCs w:val="24"/>
    </w:rPr>
  </w:style>
  <w:style w:type="paragraph" w:customStyle="1" w:styleId="subheading">
    <w:name w:val="subheading"/>
    <w:basedOn w:val="a0"/>
    <w:autoRedefine/>
    <w:uiPriority w:val="99"/>
    <w:rsid w:val="00057E81"/>
    <w:pPr>
      <w:spacing w:before="120"/>
    </w:pPr>
  </w:style>
  <w:style w:type="character" w:customStyle="1" w:styleId="1-1-12">
    <w:name w:val="1-1-1 字元"/>
    <w:basedOn w:val="a1"/>
    <w:link w:val="1-1-1"/>
    <w:locked/>
    <w:rsid w:val="00B83897"/>
    <w:rPr>
      <w:rFonts w:eastAsia="標楷體"/>
      <w:spacing w:val="10"/>
      <w:kern w:val="0"/>
      <w:sz w:val="28"/>
      <w:szCs w:val="28"/>
    </w:rPr>
  </w:style>
  <w:style w:type="paragraph" w:styleId="32">
    <w:name w:val="Body Text Indent 3"/>
    <w:basedOn w:val="a0"/>
    <w:link w:val="33"/>
    <w:rsid w:val="000343E3"/>
    <w:pPr>
      <w:adjustRightInd w:val="0"/>
      <w:ind w:firstLine="480"/>
      <w:textAlignment w:val="baseline"/>
    </w:pPr>
    <w:rPr>
      <w:rFonts w:ascii="細明體"/>
      <w:szCs w:val="20"/>
    </w:rPr>
  </w:style>
  <w:style w:type="character" w:customStyle="1" w:styleId="33">
    <w:name w:val="本文縮排 3 字元"/>
    <w:basedOn w:val="a1"/>
    <w:link w:val="32"/>
    <w:locked/>
    <w:rsid w:val="00805AF7"/>
    <w:rPr>
      <w:rFonts w:eastAsia="華康中楷體" w:cs="Times New Roman"/>
      <w:sz w:val="16"/>
      <w:szCs w:val="16"/>
    </w:rPr>
  </w:style>
  <w:style w:type="paragraph" w:styleId="afff0">
    <w:name w:val="footnote text"/>
    <w:basedOn w:val="a0"/>
    <w:link w:val="afff1"/>
    <w:uiPriority w:val="99"/>
    <w:semiHidden/>
    <w:rsid w:val="00896076"/>
    <w:rPr>
      <w:sz w:val="20"/>
      <w:szCs w:val="20"/>
    </w:rPr>
  </w:style>
  <w:style w:type="character" w:customStyle="1" w:styleId="afff1">
    <w:name w:val="註腳文字 字元"/>
    <w:basedOn w:val="a1"/>
    <w:link w:val="afff0"/>
    <w:uiPriority w:val="99"/>
    <w:semiHidden/>
    <w:locked/>
    <w:rsid w:val="00805AF7"/>
    <w:rPr>
      <w:rFonts w:eastAsia="華康中楷體" w:cs="Times New Roman"/>
      <w:sz w:val="20"/>
      <w:szCs w:val="20"/>
    </w:rPr>
  </w:style>
  <w:style w:type="character" w:styleId="afff2">
    <w:name w:val="footnote reference"/>
    <w:basedOn w:val="a1"/>
    <w:semiHidden/>
    <w:rsid w:val="00896076"/>
    <w:rPr>
      <w:rFonts w:cs="Times New Roman"/>
      <w:vertAlign w:val="superscript"/>
    </w:rPr>
  </w:style>
  <w:style w:type="paragraph" w:styleId="afff3">
    <w:name w:val="Normal Indent"/>
    <w:basedOn w:val="a0"/>
    <w:uiPriority w:val="99"/>
    <w:rsid w:val="00204D36"/>
    <w:pPr>
      <w:adjustRightInd w:val="0"/>
      <w:spacing w:beforeLines="50"/>
      <w:ind w:leftChars="200" w:left="200" w:firstLineChars="200" w:firstLine="200"/>
      <w:textAlignment w:val="baseline"/>
    </w:pPr>
    <w:rPr>
      <w:szCs w:val="20"/>
    </w:rPr>
  </w:style>
  <w:style w:type="paragraph" w:customStyle="1" w:styleId="afff4">
    <w:name w:val="摘要內文"/>
    <w:basedOn w:val="a0"/>
    <w:uiPriority w:val="99"/>
    <w:rsid w:val="00672B52"/>
    <w:pPr>
      <w:spacing w:line="400" w:lineRule="exact"/>
      <w:ind w:firstLineChars="200" w:firstLine="200"/>
    </w:pPr>
  </w:style>
  <w:style w:type="paragraph" w:customStyle="1" w:styleId="afff5">
    <w:name w:val="關鍵詞"/>
    <w:basedOn w:val="a0"/>
    <w:uiPriority w:val="99"/>
    <w:rsid w:val="000E2AF9"/>
    <w:pPr>
      <w:spacing w:line="400" w:lineRule="exact"/>
      <w:ind w:left="200" w:hangingChars="200" w:hanging="200"/>
    </w:pPr>
  </w:style>
  <w:style w:type="paragraph" w:styleId="5">
    <w:name w:val="toc 5"/>
    <w:basedOn w:val="a0"/>
    <w:next w:val="a0"/>
    <w:autoRedefine/>
    <w:uiPriority w:val="99"/>
    <w:rsid w:val="00EE7A7C"/>
    <w:pPr>
      <w:ind w:left="1120"/>
    </w:pPr>
    <w:rPr>
      <w:rFonts w:asciiTheme="minorHAnsi" w:hAnsiTheme="minorHAnsi"/>
      <w:sz w:val="18"/>
      <w:szCs w:val="18"/>
    </w:rPr>
  </w:style>
  <w:style w:type="paragraph" w:customStyle="1" w:styleId="aa0">
    <w:name w:val="aa."/>
    <w:autoRedefine/>
    <w:uiPriority w:val="99"/>
    <w:rsid w:val="00114CB5"/>
    <w:pPr>
      <w:widowControl w:val="0"/>
      <w:spacing w:line="460" w:lineRule="exact"/>
      <w:ind w:leftChars="400" w:left="500" w:hangingChars="100" w:hanging="100"/>
      <w:textAlignment w:val="center"/>
    </w:pPr>
    <w:rPr>
      <w:rFonts w:ascii="Arial" w:eastAsia="標楷體" w:hAnsi="Arial" w:cs="Arial"/>
      <w:sz w:val="28"/>
      <w:szCs w:val="24"/>
    </w:rPr>
  </w:style>
  <w:style w:type="paragraph" w:customStyle="1" w:styleId="aa1">
    <w:name w:val="aa.文"/>
    <w:basedOn w:val="15"/>
    <w:autoRedefine/>
    <w:uiPriority w:val="99"/>
    <w:rsid w:val="007B302F"/>
    <w:pPr>
      <w:ind w:leftChars="400" w:left="400" w:firstLine="50"/>
    </w:pPr>
  </w:style>
  <w:style w:type="character" w:customStyle="1" w:styleId="Af7">
    <w:name w:val="A. 字元"/>
    <w:basedOn w:val="a1"/>
    <w:link w:val="Af6"/>
    <w:uiPriority w:val="99"/>
    <w:locked/>
    <w:rsid w:val="00200733"/>
    <w:rPr>
      <w:rFonts w:ascii="Arial" w:eastAsia="標楷體" w:hAnsi="Arial" w:cs="Times New Roman"/>
      <w:spacing w:val="6"/>
      <w:sz w:val="28"/>
      <w:szCs w:val="28"/>
      <w:lang w:val="en-US" w:eastAsia="zh-TW" w:bidi="ar-SA"/>
    </w:rPr>
  </w:style>
  <w:style w:type="paragraph" w:customStyle="1" w:styleId="afff6">
    <w:name w:val="表內項目"/>
    <w:basedOn w:val="a4"/>
    <w:uiPriority w:val="99"/>
    <w:rsid w:val="005F2867"/>
    <w:pPr>
      <w:widowControl w:val="0"/>
      <w:ind w:left="100" w:hangingChars="100" w:hanging="100"/>
      <w:jc w:val="both"/>
    </w:pPr>
    <w:rPr>
      <w:rFonts w:cs="細明體"/>
      <w:szCs w:val="24"/>
    </w:rPr>
  </w:style>
  <w:style w:type="character" w:customStyle="1" w:styleId="1-10">
    <w:name w:val="1-1 字元"/>
    <w:basedOn w:val="a1"/>
    <w:link w:val="1-1"/>
    <w:uiPriority w:val="99"/>
    <w:locked/>
    <w:rsid w:val="007D2A37"/>
    <w:rPr>
      <w:rFonts w:eastAsia="標楷體"/>
      <w:b/>
      <w:color w:val="000000" w:themeColor="text1"/>
      <w:spacing w:val="10"/>
      <w:kern w:val="0"/>
      <w:sz w:val="28"/>
      <w:szCs w:val="28"/>
    </w:rPr>
  </w:style>
  <w:style w:type="paragraph" w:customStyle="1" w:styleId="1-1-112">
    <w:name w:val="1-1-1_1."/>
    <w:autoRedefine/>
    <w:uiPriority w:val="99"/>
    <w:rsid w:val="002B797D"/>
    <w:pPr>
      <w:spacing w:beforeLines="50" w:line="480" w:lineRule="exact"/>
      <w:ind w:leftChars="200" w:left="780" w:hangingChars="100" w:hanging="300"/>
      <w:jc w:val="both"/>
    </w:pPr>
    <w:rPr>
      <w:rFonts w:ascii="Arial" w:eastAsia="標楷體" w:hAnsi="Arial" w:cs="Arial"/>
      <w:spacing w:val="10"/>
      <w:kern w:val="0"/>
      <w:sz w:val="28"/>
      <w:szCs w:val="28"/>
    </w:rPr>
  </w:style>
  <w:style w:type="paragraph" w:customStyle="1" w:styleId="1-1-113">
    <w:name w:val="1-1-1_1.內文"/>
    <w:link w:val="1-1-114"/>
    <w:autoRedefine/>
    <w:uiPriority w:val="99"/>
    <w:rsid w:val="006F10AD"/>
    <w:pPr>
      <w:spacing w:line="480" w:lineRule="exact"/>
      <w:ind w:leftChars="150" w:left="360" w:firstLineChars="200" w:firstLine="600"/>
      <w:jc w:val="both"/>
    </w:pPr>
    <w:rPr>
      <w:rFonts w:eastAsia="標楷體" w:cs="Arial"/>
      <w:spacing w:val="10"/>
      <w:kern w:val="0"/>
      <w:sz w:val="28"/>
      <w:szCs w:val="28"/>
    </w:rPr>
  </w:style>
  <w:style w:type="character" w:customStyle="1" w:styleId="1-1-114">
    <w:name w:val="1-1-1_1.內文 字元"/>
    <w:basedOn w:val="a1"/>
    <w:link w:val="1-1-113"/>
    <w:uiPriority w:val="99"/>
    <w:locked/>
    <w:rsid w:val="006F10AD"/>
    <w:rPr>
      <w:rFonts w:eastAsia="標楷體" w:cs="Arial"/>
      <w:spacing w:val="10"/>
      <w:kern w:val="0"/>
      <w:sz w:val="28"/>
      <w:szCs w:val="28"/>
    </w:rPr>
  </w:style>
  <w:style w:type="paragraph" w:customStyle="1" w:styleId="1-1-13">
    <w:name w:val="1-1-1 內文"/>
    <w:link w:val="1-1-14"/>
    <w:autoRedefine/>
    <w:uiPriority w:val="99"/>
    <w:rsid w:val="00695572"/>
    <w:pPr>
      <w:widowControl w:val="0"/>
      <w:tabs>
        <w:tab w:val="left" w:pos="-180"/>
        <w:tab w:val="left" w:pos="709"/>
        <w:tab w:val="left" w:pos="3840"/>
        <w:tab w:val="left" w:pos="4800"/>
        <w:tab w:val="left" w:pos="5760"/>
        <w:tab w:val="left" w:pos="6720"/>
        <w:tab w:val="left" w:pos="7680"/>
      </w:tabs>
      <w:spacing w:line="480" w:lineRule="exact"/>
      <w:ind w:leftChars="59" w:left="142" w:firstLineChars="194" w:firstLine="566"/>
      <w:jc w:val="both"/>
      <w:textAlignment w:val="baseline"/>
    </w:pPr>
    <w:rPr>
      <w:rFonts w:eastAsia="標楷體"/>
      <w:spacing w:val="6"/>
      <w:sz w:val="28"/>
      <w:szCs w:val="24"/>
    </w:rPr>
  </w:style>
  <w:style w:type="character" w:customStyle="1" w:styleId="1-1-14">
    <w:name w:val="1-1-1 內文 字元 字元"/>
    <w:basedOn w:val="a1"/>
    <w:link w:val="1-1-13"/>
    <w:uiPriority w:val="99"/>
    <w:locked/>
    <w:rsid w:val="00695572"/>
    <w:rPr>
      <w:rFonts w:eastAsia="標楷體"/>
      <w:spacing w:val="6"/>
      <w:sz w:val="28"/>
      <w:szCs w:val="24"/>
    </w:rPr>
  </w:style>
  <w:style w:type="paragraph" w:customStyle="1" w:styleId="--OK">
    <w:name w:val="表-名稱-OK"/>
    <w:autoRedefine/>
    <w:uiPriority w:val="99"/>
    <w:rsid w:val="00CC6CC5"/>
    <w:pPr>
      <w:jc w:val="center"/>
    </w:pPr>
    <w:rPr>
      <w:rFonts w:ascii="Arial" w:eastAsia="標楷體" w:hAnsi="Arial" w:cs="新細明體"/>
      <w:bCs/>
      <w:color w:val="000000"/>
      <w:spacing w:val="6"/>
      <w:kern w:val="0"/>
      <w:sz w:val="28"/>
      <w:szCs w:val="20"/>
    </w:rPr>
  </w:style>
  <w:style w:type="paragraph" w:customStyle="1" w:styleId="-3">
    <w:name w:val="章節-黑標題"/>
    <w:autoRedefine/>
    <w:uiPriority w:val="99"/>
    <w:rsid w:val="00AD4672"/>
    <w:pPr>
      <w:spacing w:beforeLines="100" w:afterLines="50" w:line="480" w:lineRule="exact"/>
    </w:pPr>
    <w:rPr>
      <w:rFonts w:ascii="Arial" w:eastAsia="標楷體" w:hAnsi="Arial" w:cs="Arial"/>
      <w:b/>
      <w:spacing w:val="10"/>
      <w:kern w:val="0"/>
      <w:sz w:val="32"/>
      <w:szCs w:val="28"/>
      <w:u w:val="single"/>
    </w:rPr>
  </w:style>
  <w:style w:type="paragraph" w:customStyle="1" w:styleId="-4">
    <w:name w:val="表內文-置中對齊"/>
    <w:basedOn w:val="-5"/>
    <w:link w:val="-6"/>
    <w:autoRedefine/>
    <w:uiPriority w:val="99"/>
    <w:rsid w:val="00146B7E"/>
    <w:pPr>
      <w:tabs>
        <w:tab w:val="clear" w:pos="10800"/>
      </w:tabs>
      <w:jc w:val="center"/>
    </w:pPr>
  </w:style>
  <w:style w:type="paragraph" w:customStyle="1" w:styleId="-5">
    <w:name w:val="表內文-向左對齊"/>
    <w:link w:val="-7"/>
    <w:autoRedefine/>
    <w:uiPriority w:val="99"/>
    <w:rsid w:val="00014371"/>
    <w:pPr>
      <w:widowControl w:val="0"/>
      <w:tabs>
        <w:tab w:val="left" w:pos="10800"/>
      </w:tabs>
      <w:adjustRightInd w:val="0"/>
      <w:snapToGrid w:val="0"/>
      <w:spacing w:line="240" w:lineRule="atLeast"/>
      <w:textAlignment w:val="center"/>
    </w:pPr>
    <w:rPr>
      <w:rFonts w:ascii="Arial" w:eastAsia="標楷體" w:hAnsi="Arial" w:cs="新細明體"/>
      <w:color w:val="000000"/>
      <w:kern w:val="0"/>
    </w:rPr>
  </w:style>
  <w:style w:type="paragraph" w:customStyle="1" w:styleId="-8">
    <w:name w:val="表內文-向右對齊"/>
    <w:basedOn w:val="-5"/>
    <w:autoRedefine/>
    <w:uiPriority w:val="99"/>
    <w:rsid w:val="00AD4672"/>
    <w:pPr>
      <w:jc w:val="right"/>
    </w:pPr>
  </w:style>
  <w:style w:type="character" w:customStyle="1" w:styleId="-7">
    <w:name w:val="表內文-向左對齊 字元"/>
    <w:basedOn w:val="a1"/>
    <w:link w:val="-5"/>
    <w:uiPriority w:val="99"/>
    <w:locked/>
    <w:rsid w:val="00014371"/>
    <w:rPr>
      <w:rFonts w:ascii="Arial" w:eastAsia="標楷體" w:hAnsi="Arial" w:cs="新細明體"/>
      <w:color w:val="000000"/>
      <w:kern w:val="0"/>
    </w:rPr>
  </w:style>
  <w:style w:type="character" w:customStyle="1" w:styleId="-6">
    <w:name w:val="表內文-置中對齊 字元"/>
    <w:basedOn w:val="-7"/>
    <w:link w:val="-4"/>
    <w:uiPriority w:val="99"/>
    <w:locked/>
    <w:rsid w:val="00146B7E"/>
    <w:rPr>
      <w:rFonts w:ascii="Arial" w:eastAsia="標楷體" w:hAnsi="Arial" w:cs="新細明體"/>
      <w:color w:val="000000"/>
      <w:kern w:val="0"/>
    </w:rPr>
  </w:style>
  <w:style w:type="paragraph" w:customStyle="1" w:styleId="-9">
    <w:name w:val="表-名稱"/>
    <w:link w:val="-a"/>
    <w:autoRedefine/>
    <w:uiPriority w:val="99"/>
    <w:rsid w:val="00AD4672"/>
    <w:pPr>
      <w:widowControl w:val="0"/>
      <w:spacing w:before="360" w:after="60" w:line="240" w:lineRule="exact"/>
      <w:jc w:val="center"/>
    </w:pPr>
    <w:rPr>
      <w:rFonts w:ascii="Arial" w:eastAsia="標楷體" w:hAnsi="Arial" w:cs="新細明體"/>
      <w:bCs/>
      <w:color w:val="000000"/>
      <w:spacing w:val="6"/>
      <w:kern w:val="0"/>
      <w:sz w:val="28"/>
      <w:szCs w:val="20"/>
    </w:rPr>
  </w:style>
  <w:style w:type="character" w:customStyle="1" w:styleId="-a">
    <w:name w:val="表-名稱 字元"/>
    <w:basedOn w:val="a1"/>
    <w:link w:val="-9"/>
    <w:uiPriority w:val="99"/>
    <w:locked/>
    <w:rsid w:val="00AD4672"/>
    <w:rPr>
      <w:rFonts w:ascii="Arial" w:eastAsia="標楷體" w:hAnsi="Arial" w:cs="新細明體"/>
      <w:bCs/>
      <w:color w:val="000000"/>
      <w:spacing w:val="6"/>
      <w:sz w:val="28"/>
      <w:lang w:val="en-US" w:eastAsia="zh-TW" w:bidi="ar-SA"/>
    </w:rPr>
  </w:style>
  <w:style w:type="paragraph" w:customStyle="1" w:styleId="--">
    <w:name w:val="表內文-靠左對齊-黑體"/>
    <w:basedOn w:val="a0"/>
    <w:autoRedefine/>
    <w:uiPriority w:val="99"/>
    <w:rsid w:val="00AD4672"/>
    <w:pPr>
      <w:spacing w:line="460" w:lineRule="exact"/>
    </w:pPr>
    <w:rPr>
      <w:rFonts w:hAnsi="標楷體"/>
      <w:b/>
      <w:szCs w:val="28"/>
    </w:rPr>
  </w:style>
  <w:style w:type="paragraph" w:customStyle="1" w:styleId="146pt12li2">
    <w:name w:val="樣式 樣式 標楷體 14 點 左右對齊 套用前:  6 pt 行距:  多行 1.2 li + 第一行:  2 字元 套用前:..."/>
    <w:basedOn w:val="a0"/>
    <w:uiPriority w:val="99"/>
    <w:rsid w:val="00AF3588"/>
    <w:pPr>
      <w:spacing w:beforeLines="100" w:line="288" w:lineRule="auto"/>
      <w:ind w:firstLineChars="200" w:firstLine="560"/>
    </w:pPr>
    <w:rPr>
      <w:szCs w:val="28"/>
    </w:rPr>
  </w:style>
  <w:style w:type="paragraph" w:customStyle="1" w:styleId="b">
    <w:name w:val="內文b"/>
    <w:basedOn w:val="a0"/>
    <w:uiPriority w:val="99"/>
    <w:rsid w:val="00AF3588"/>
    <w:pPr>
      <w:adjustRightInd w:val="0"/>
      <w:spacing w:before="120" w:line="360" w:lineRule="atLeast"/>
      <w:ind w:left="539" w:firstLine="539"/>
    </w:pPr>
    <w:rPr>
      <w:rFonts w:eastAsia="華康細圓體"/>
      <w:sz w:val="26"/>
      <w:szCs w:val="20"/>
    </w:rPr>
  </w:style>
  <w:style w:type="paragraph" w:customStyle="1" w:styleId="afff7">
    <w:name w:val="圖圖名"/>
    <w:basedOn w:val="aff"/>
    <w:uiPriority w:val="99"/>
    <w:rsid w:val="00AF3588"/>
    <w:rPr>
      <w:rFonts w:ascii="標楷體" w:hAnsi="標楷體"/>
      <w:b w:val="0"/>
      <w:bCs/>
    </w:rPr>
  </w:style>
  <w:style w:type="paragraph" w:customStyle="1" w:styleId="afff8">
    <w:name w:val="表名"/>
    <w:basedOn w:val="a0"/>
    <w:uiPriority w:val="99"/>
    <w:rsid w:val="00AF3588"/>
    <w:pPr>
      <w:spacing w:before="180" w:after="180"/>
      <w:jc w:val="center"/>
    </w:pPr>
    <w:rPr>
      <w:rFonts w:ascii="標楷體" w:hAnsi="標楷體"/>
      <w:b/>
      <w:bCs/>
      <w:szCs w:val="20"/>
    </w:rPr>
  </w:style>
  <w:style w:type="paragraph" w:customStyle="1" w:styleId="34">
    <w:name w:val="樣式3"/>
    <w:basedOn w:val="3"/>
    <w:autoRedefine/>
    <w:rsid w:val="00CE663C"/>
    <w:pPr>
      <w:keepNext w:val="0"/>
      <w:tabs>
        <w:tab w:val="left" w:pos="960"/>
        <w:tab w:val="left" w:pos="1920"/>
        <w:tab w:val="left" w:pos="2880"/>
        <w:tab w:val="left" w:pos="3840"/>
        <w:tab w:val="left" w:pos="4820"/>
        <w:tab w:val="left" w:pos="5760"/>
        <w:tab w:val="left" w:pos="6720"/>
        <w:tab w:val="left" w:pos="7680"/>
        <w:tab w:val="left" w:pos="8640"/>
        <w:tab w:val="left" w:pos="9600"/>
      </w:tabs>
      <w:autoSpaceDE w:val="0"/>
      <w:autoSpaceDN w:val="0"/>
      <w:spacing w:before="120" w:line="360" w:lineRule="auto"/>
      <w:jc w:val="center"/>
      <w:textAlignment w:val="bottom"/>
      <w:outlineLvl w:val="9"/>
    </w:pPr>
    <w:rPr>
      <w:rFonts w:ascii="Times New Roman" w:eastAsia="標楷體" w:hAnsi="Times New Roman"/>
      <w:b w:val="0"/>
      <w:bCs w:val="0"/>
      <w:sz w:val="24"/>
      <w:szCs w:val="20"/>
    </w:rPr>
  </w:style>
  <w:style w:type="character" w:styleId="afff9">
    <w:name w:val="Strong"/>
    <w:basedOn w:val="a1"/>
    <w:uiPriority w:val="99"/>
    <w:qFormat/>
    <w:rsid w:val="00CF2165"/>
    <w:rPr>
      <w:rFonts w:cs="Times New Roman"/>
      <w:b/>
      <w:bCs/>
    </w:rPr>
  </w:style>
  <w:style w:type="paragraph" w:styleId="22">
    <w:name w:val="Body Text Indent 2"/>
    <w:basedOn w:val="a0"/>
    <w:link w:val="23"/>
    <w:rsid w:val="003D6038"/>
    <w:pPr>
      <w:spacing w:after="120" w:line="480" w:lineRule="auto"/>
      <w:ind w:leftChars="200" w:left="480"/>
    </w:pPr>
  </w:style>
  <w:style w:type="character" w:customStyle="1" w:styleId="23">
    <w:name w:val="本文縮排 2 字元"/>
    <w:basedOn w:val="a1"/>
    <w:link w:val="22"/>
    <w:locked/>
    <w:rsid w:val="00805AF7"/>
    <w:rPr>
      <w:rFonts w:eastAsia="華康中楷體" w:cs="Times New Roman"/>
      <w:sz w:val="24"/>
      <w:szCs w:val="24"/>
    </w:rPr>
  </w:style>
  <w:style w:type="paragraph" w:customStyle="1" w:styleId="afffa">
    <w:name w:val="次節標題"/>
    <w:basedOn w:val="a0"/>
    <w:uiPriority w:val="99"/>
    <w:rsid w:val="003D6038"/>
    <w:pPr>
      <w:adjustRightInd w:val="0"/>
      <w:spacing w:before="240" w:line="500" w:lineRule="exact"/>
      <w:textAlignment w:val="baseline"/>
    </w:pPr>
    <w:rPr>
      <w:b/>
      <w:sz w:val="32"/>
    </w:rPr>
  </w:style>
  <w:style w:type="paragraph" w:customStyle="1" w:styleId="afffb">
    <w:name w:val="表號"/>
    <w:basedOn w:val="a0"/>
    <w:uiPriority w:val="99"/>
    <w:semiHidden/>
    <w:rsid w:val="003D6038"/>
  </w:style>
  <w:style w:type="character" w:customStyle="1" w:styleId="18">
    <w:name w:val="圖標題 字元1"/>
    <w:basedOn w:val="a1"/>
    <w:link w:val="aff"/>
    <w:locked/>
    <w:rsid w:val="009D252D"/>
    <w:rPr>
      <w:rFonts w:eastAsia="標楷體"/>
      <w:b/>
      <w:sz w:val="28"/>
      <w:szCs w:val="20"/>
    </w:rPr>
  </w:style>
  <w:style w:type="paragraph" w:styleId="afffc">
    <w:name w:val="table of figures"/>
    <w:aliases w:val="RY表目錄"/>
    <w:basedOn w:val="a0"/>
    <w:next w:val="a0"/>
    <w:link w:val="afffd"/>
    <w:uiPriority w:val="99"/>
    <w:qFormat/>
    <w:rsid w:val="009762DD"/>
    <w:pPr>
      <w:ind w:leftChars="400" w:left="400" w:hangingChars="200" w:hanging="200"/>
    </w:pPr>
  </w:style>
  <w:style w:type="paragraph" w:customStyle="1" w:styleId="afffe">
    <w:name w:val=".."/>
    <w:basedOn w:val="Default"/>
    <w:next w:val="Default"/>
    <w:uiPriority w:val="99"/>
    <w:rsid w:val="0011104F"/>
    <w:rPr>
      <w:color w:val="auto"/>
      <w:sz w:val="20"/>
    </w:rPr>
  </w:style>
  <w:style w:type="paragraph" w:customStyle="1" w:styleId="Default">
    <w:name w:val="Default"/>
    <w:rsid w:val="0011104F"/>
    <w:pPr>
      <w:widowControl w:val="0"/>
      <w:autoSpaceDE w:val="0"/>
      <w:autoSpaceDN w:val="0"/>
      <w:adjustRightInd w:val="0"/>
    </w:pPr>
    <w:rPr>
      <w:rFonts w:ascii="DF Kai Shu" w:eastAsia="DF Kai Shu"/>
      <w:color w:val="000000"/>
      <w:kern w:val="0"/>
      <w:szCs w:val="24"/>
    </w:rPr>
  </w:style>
  <w:style w:type="paragraph" w:customStyle="1" w:styleId="24">
    <w:name w:val="標題2內文"/>
    <w:basedOn w:val="a0"/>
    <w:rsid w:val="007C7895"/>
    <w:pPr>
      <w:spacing w:line="400" w:lineRule="exact"/>
      <w:ind w:leftChars="550" w:left="550"/>
    </w:pPr>
  </w:style>
  <w:style w:type="paragraph" w:customStyle="1" w:styleId="35">
    <w:name w:val="標題3內文"/>
    <w:uiPriority w:val="99"/>
    <w:rsid w:val="007C7895"/>
    <w:pPr>
      <w:spacing w:line="400" w:lineRule="exact"/>
      <w:ind w:left="1928"/>
    </w:pPr>
    <w:rPr>
      <w:rFonts w:eastAsia="標楷體"/>
      <w:sz w:val="28"/>
      <w:szCs w:val="24"/>
    </w:rPr>
  </w:style>
  <w:style w:type="paragraph" w:styleId="affff">
    <w:name w:val="No Spacing"/>
    <w:uiPriority w:val="99"/>
    <w:qFormat/>
    <w:rsid w:val="00D92185"/>
    <w:pPr>
      <w:widowControl w:val="0"/>
    </w:pPr>
    <w:rPr>
      <w:sz w:val="20"/>
      <w:szCs w:val="20"/>
    </w:rPr>
  </w:style>
  <w:style w:type="paragraph" w:styleId="affff0">
    <w:name w:val="Balloon Text"/>
    <w:basedOn w:val="a0"/>
    <w:link w:val="affff1"/>
    <w:rsid w:val="00D92185"/>
    <w:rPr>
      <w:rFonts w:ascii="Cambria" w:hAnsi="Cambria"/>
      <w:sz w:val="18"/>
      <w:szCs w:val="18"/>
    </w:rPr>
  </w:style>
  <w:style w:type="character" w:customStyle="1" w:styleId="affff1">
    <w:name w:val="註解方塊文字 字元"/>
    <w:basedOn w:val="a1"/>
    <w:link w:val="affff0"/>
    <w:locked/>
    <w:rsid w:val="00D92185"/>
    <w:rPr>
      <w:rFonts w:ascii="Cambria" w:eastAsia="新細明體" w:hAnsi="Cambria" w:cs="Times New Roman"/>
      <w:kern w:val="2"/>
      <w:sz w:val="18"/>
      <w:szCs w:val="18"/>
    </w:rPr>
  </w:style>
  <w:style w:type="paragraph" w:styleId="affff2">
    <w:name w:val="List Paragraph"/>
    <w:basedOn w:val="a0"/>
    <w:link w:val="affff3"/>
    <w:uiPriority w:val="34"/>
    <w:qFormat/>
    <w:rsid w:val="00CD4C7F"/>
    <w:pPr>
      <w:ind w:leftChars="200" w:left="480"/>
    </w:pPr>
    <w:rPr>
      <w:rFonts w:ascii="Calibri" w:hAnsi="Calibri"/>
      <w:szCs w:val="22"/>
    </w:rPr>
  </w:style>
  <w:style w:type="paragraph" w:customStyle="1" w:styleId="0">
    <w:name w:val="0註"/>
    <w:basedOn w:val="a0"/>
    <w:link w:val="00"/>
    <w:uiPriority w:val="99"/>
    <w:rsid w:val="001A1B96"/>
    <w:pPr>
      <w:adjustRightInd w:val="0"/>
      <w:spacing w:afterLines="50" w:line="240" w:lineRule="exact"/>
      <w:jc w:val="center"/>
    </w:pPr>
    <w:rPr>
      <w:szCs w:val="20"/>
    </w:rPr>
  </w:style>
  <w:style w:type="character" w:customStyle="1" w:styleId="00">
    <w:name w:val="0註 字元"/>
    <w:link w:val="0"/>
    <w:uiPriority w:val="99"/>
    <w:locked/>
    <w:rsid w:val="001A1B96"/>
    <w:rPr>
      <w:rFonts w:eastAsia="標楷體"/>
      <w:sz w:val="24"/>
    </w:rPr>
  </w:style>
  <w:style w:type="paragraph" w:customStyle="1" w:styleId="N">
    <w:name w:val="N(一)文"/>
    <w:basedOn w:val="a0"/>
    <w:link w:val="N0"/>
    <w:uiPriority w:val="99"/>
    <w:rsid w:val="001A1B96"/>
    <w:pPr>
      <w:spacing w:line="480" w:lineRule="exact"/>
      <w:ind w:leftChars="118" w:left="283" w:firstLineChars="202" w:firstLine="566"/>
    </w:pPr>
    <w:rPr>
      <w:rFonts w:ascii="Calibri" w:hAnsi="Calibri"/>
      <w:szCs w:val="28"/>
    </w:rPr>
  </w:style>
  <w:style w:type="character" w:customStyle="1" w:styleId="N0">
    <w:name w:val="N(一)文 字元"/>
    <w:basedOn w:val="a1"/>
    <w:link w:val="N"/>
    <w:uiPriority w:val="99"/>
    <w:locked/>
    <w:rsid w:val="001A1B96"/>
    <w:rPr>
      <w:rFonts w:ascii="Calibri" w:hAnsi="Calibri" w:cs="Times New Roman"/>
      <w:kern w:val="2"/>
      <w:sz w:val="28"/>
      <w:szCs w:val="28"/>
    </w:rPr>
  </w:style>
  <w:style w:type="paragraph" w:customStyle="1" w:styleId="1-13">
    <w:name w:val="1-1 內文"/>
    <w:link w:val="1-14"/>
    <w:autoRedefine/>
    <w:rsid w:val="004C4F7A"/>
    <w:pPr>
      <w:widowControl w:val="0"/>
      <w:tabs>
        <w:tab w:val="left" w:pos="383"/>
        <w:tab w:val="left" w:pos="1624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snapToGrid w:val="0"/>
      <w:spacing w:before="120" w:afterLines="50" w:after="120" w:line="440" w:lineRule="exact"/>
      <w:ind w:firstLineChars="200" w:firstLine="584"/>
      <w:jc w:val="both"/>
      <w:textAlignment w:val="baseline"/>
    </w:pPr>
    <w:rPr>
      <w:rFonts w:eastAsia="標楷體"/>
      <w:color w:val="000000"/>
      <w:spacing w:val="6"/>
      <w:sz w:val="28"/>
    </w:rPr>
  </w:style>
  <w:style w:type="character" w:customStyle="1" w:styleId="1-14">
    <w:name w:val="1-1 內文 字元 字元"/>
    <w:link w:val="1-13"/>
    <w:locked/>
    <w:rsid w:val="004C4F7A"/>
    <w:rPr>
      <w:rFonts w:eastAsia="標楷體"/>
      <w:color w:val="000000"/>
      <w:spacing w:val="6"/>
      <w:sz w:val="28"/>
    </w:rPr>
  </w:style>
  <w:style w:type="character" w:customStyle="1" w:styleId="My21">
    <w:name w:val="My21圖標號及標題 字元"/>
    <w:link w:val="My210"/>
    <w:uiPriority w:val="99"/>
    <w:locked/>
    <w:rsid w:val="003A0003"/>
    <w:rPr>
      <w:rFonts w:ascii="標楷體" w:eastAsia="標楷體" w:hAnsi="標楷體"/>
      <w:b/>
      <w:sz w:val="26"/>
    </w:rPr>
  </w:style>
  <w:style w:type="paragraph" w:customStyle="1" w:styleId="My210">
    <w:name w:val="My21圖標號及標題"/>
    <w:basedOn w:val="a0"/>
    <w:next w:val="a0"/>
    <w:link w:val="My21"/>
    <w:uiPriority w:val="99"/>
    <w:rsid w:val="003A0003"/>
    <w:pPr>
      <w:overflowPunct w:val="0"/>
      <w:autoSpaceDE w:val="0"/>
      <w:autoSpaceDN w:val="0"/>
      <w:adjustRightInd w:val="0"/>
      <w:jc w:val="center"/>
    </w:pPr>
    <w:rPr>
      <w:rFonts w:ascii="標楷體" w:hAnsi="標楷體"/>
      <w:b/>
      <w:sz w:val="26"/>
      <w:szCs w:val="20"/>
    </w:rPr>
  </w:style>
  <w:style w:type="paragraph" w:customStyle="1" w:styleId="affff4">
    <w:name w:val="文章標題"/>
    <w:basedOn w:val="a0"/>
    <w:rsid w:val="009119C3"/>
    <w:pPr>
      <w:adjustRightInd w:val="0"/>
      <w:spacing w:before="180" w:after="180" w:line="240" w:lineRule="atLeast"/>
      <w:jc w:val="center"/>
      <w:textAlignment w:val="baseline"/>
    </w:pPr>
    <w:rPr>
      <w:b/>
      <w:szCs w:val="20"/>
    </w:rPr>
  </w:style>
  <w:style w:type="paragraph" w:styleId="affff5">
    <w:name w:val="Note Heading"/>
    <w:basedOn w:val="a0"/>
    <w:next w:val="a0"/>
    <w:link w:val="affff6"/>
    <w:rsid w:val="009119C3"/>
    <w:pPr>
      <w:adjustRightInd w:val="0"/>
      <w:jc w:val="center"/>
      <w:textAlignment w:val="baseline"/>
    </w:pPr>
    <w:rPr>
      <w:rFonts w:ascii="標楷體"/>
      <w:color w:val="000000"/>
      <w:szCs w:val="20"/>
    </w:rPr>
  </w:style>
  <w:style w:type="character" w:customStyle="1" w:styleId="affff6">
    <w:name w:val="註釋標題 字元"/>
    <w:basedOn w:val="a1"/>
    <w:link w:val="affff5"/>
    <w:locked/>
    <w:rsid w:val="009119C3"/>
    <w:rPr>
      <w:rFonts w:ascii="標楷體" w:eastAsia="標楷體" w:cs="Times New Roman"/>
      <w:color w:val="000000"/>
      <w:sz w:val="24"/>
    </w:rPr>
  </w:style>
  <w:style w:type="paragraph" w:customStyle="1" w:styleId="1b">
    <w:name w:val="節內分項(1)內文"/>
    <w:basedOn w:val="a0"/>
    <w:link w:val="1c"/>
    <w:autoRedefine/>
    <w:qFormat/>
    <w:rsid w:val="001B6A20"/>
    <w:pPr>
      <w:ind w:left="540" w:right="108" w:firstLine="540"/>
    </w:pPr>
    <w:rPr>
      <w:color w:val="000000"/>
      <w:szCs w:val="22"/>
    </w:rPr>
  </w:style>
  <w:style w:type="character" w:customStyle="1" w:styleId="1c">
    <w:name w:val="節內分項(1)內文 字元"/>
    <w:link w:val="1b"/>
    <w:rsid w:val="001B6A20"/>
    <w:rPr>
      <w:rFonts w:eastAsia="標楷體"/>
      <w:color w:val="000000"/>
    </w:rPr>
  </w:style>
  <w:style w:type="character" w:customStyle="1" w:styleId="authors">
    <w:name w:val="authors"/>
    <w:basedOn w:val="a1"/>
    <w:rsid w:val="002D7078"/>
  </w:style>
  <w:style w:type="paragraph" w:customStyle="1" w:styleId="1-15">
    <w:name w:val="樣式 1-1 內文 + 粗體"/>
    <w:basedOn w:val="1-13"/>
    <w:link w:val="1-16"/>
    <w:rsid w:val="005F3F6E"/>
    <w:rPr>
      <w:bCs/>
      <w:szCs w:val="32"/>
    </w:rPr>
  </w:style>
  <w:style w:type="character" w:customStyle="1" w:styleId="1-16">
    <w:name w:val="樣式 1-1 內文 + 粗體 字元"/>
    <w:basedOn w:val="1-14"/>
    <w:link w:val="1-15"/>
    <w:rsid w:val="005F3F6E"/>
    <w:rPr>
      <w:rFonts w:eastAsia="標楷體"/>
      <w:bCs/>
      <w:color w:val="000000"/>
      <w:spacing w:val="6"/>
      <w:kern w:val="2"/>
      <w:sz w:val="28"/>
      <w:szCs w:val="32"/>
    </w:rPr>
  </w:style>
  <w:style w:type="character" w:customStyle="1" w:styleId="40">
    <w:name w:val="標題 4 字元"/>
    <w:basedOn w:val="a1"/>
    <w:link w:val="4"/>
    <w:rsid w:val="009C19A9"/>
    <w:rPr>
      <w:rFonts w:asciiTheme="majorHAnsi" w:eastAsiaTheme="majorEastAsia" w:hAnsiTheme="majorHAnsi" w:cstheme="majorBidi"/>
      <w:kern w:val="0"/>
      <w:sz w:val="36"/>
      <w:szCs w:val="36"/>
    </w:rPr>
  </w:style>
  <w:style w:type="paragraph" w:customStyle="1" w:styleId="affff7">
    <w:name w:val="表文中"/>
    <w:basedOn w:val="a0"/>
    <w:rsid w:val="009C19A9"/>
    <w:pPr>
      <w:spacing w:line="480" w:lineRule="exact"/>
      <w:ind w:left="57" w:right="57"/>
      <w:jc w:val="center"/>
      <w:textAlignment w:val="center"/>
    </w:pPr>
    <w:rPr>
      <w:rFonts w:ascii="標楷體"/>
      <w:sz w:val="26"/>
      <w:szCs w:val="20"/>
    </w:rPr>
  </w:style>
  <w:style w:type="character" w:styleId="affff8">
    <w:name w:val="annotation reference"/>
    <w:basedOn w:val="a1"/>
    <w:semiHidden/>
    <w:unhideWhenUsed/>
    <w:rsid w:val="00D020BD"/>
    <w:rPr>
      <w:sz w:val="18"/>
      <w:szCs w:val="18"/>
    </w:rPr>
  </w:style>
  <w:style w:type="paragraph" w:styleId="affff9">
    <w:name w:val="annotation subject"/>
    <w:basedOn w:val="affd"/>
    <w:next w:val="affd"/>
    <w:link w:val="affffa"/>
    <w:semiHidden/>
    <w:unhideWhenUsed/>
    <w:rsid w:val="00D020BD"/>
    <w:pPr>
      <w:adjustRightInd/>
      <w:spacing w:line="240" w:lineRule="auto"/>
      <w:textAlignment w:val="auto"/>
    </w:pPr>
    <w:rPr>
      <w:rFonts w:eastAsia="華康中楷體"/>
      <w:b/>
      <w:bCs/>
      <w:kern w:val="2"/>
      <w:szCs w:val="24"/>
    </w:rPr>
  </w:style>
  <w:style w:type="character" w:customStyle="1" w:styleId="affffa">
    <w:name w:val="註解主旨 字元"/>
    <w:basedOn w:val="affe"/>
    <w:link w:val="affff9"/>
    <w:semiHidden/>
    <w:rsid w:val="00D020BD"/>
    <w:rPr>
      <w:rFonts w:eastAsia="華康中楷體" w:cs="Times New Roman"/>
      <w:b/>
      <w:bCs/>
      <w:sz w:val="24"/>
      <w:szCs w:val="24"/>
    </w:rPr>
  </w:style>
  <w:style w:type="paragraph" w:customStyle="1" w:styleId="42">
    <w:name w:val="標題4內文"/>
    <w:basedOn w:val="a0"/>
    <w:rsid w:val="00660FBC"/>
    <w:pPr>
      <w:spacing w:line="400" w:lineRule="exact"/>
      <w:ind w:leftChars="700" w:left="700"/>
    </w:pPr>
    <w:rPr>
      <w:szCs w:val="28"/>
    </w:rPr>
  </w:style>
  <w:style w:type="paragraph" w:customStyle="1" w:styleId="affffb">
    <w:name w:val="台北縣 內文"/>
    <w:basedOn w:val="a0"/>
    <w:qFormat/>
    <w:rsid w:val="00B348EC"/>
    <w:pPr>
      <w:spacing w:line="500" w:lineRule="atLeast"/>
      <w:ind w:firstLineChars="202" w:firstLine="566"/>
    </w:pPr>
    <w:rPr>
      <w:rFonts w:hAnsi="標楷體"/>
    </w:rPr>
  </w:style>
  <w:style w:type="paragraph" w:customStyle="1" w:styleId="affffc">
    <w:name w:val="章"/>
    <w:basedOn w:val="a5"/>
    <w:link w:val="affffd"/>
    <w:qFormat/>
    <w:rsid w:val="004C4F7A"/>
    <w:pPr>
      <w:spacing w:before="120" w:after="120"/>
    </w:pPr>
    <w:rPr>
      <w:rFonts w:ascii="Times New Roman" w:hAnsi="Times New Roman"/>
      <w:spacing w:val="0"/>
      <w:sz w:val="36"/>
    </w:rPr>
  </w:style>
  <w:style w:type="paragraph" w:customStyle="1" w:styleId="affffe">
    <w:name w:val="台北縣 一"/>
    <w:basedOn w:val="a0"/>
    <w:qFormat/>
    <w:rsid w:val="00B348EC"/>
    <w:pPr>
      <w:autoSpaceDE w:val="0"/>
      <w:autoSpaceDN w:val="0"/>
      <w:adjustRightInd w:val="0"/>
      <w:spacing w:line="500" w:lineRule="atLeast"/>
    </w:pPr>
    <w:rPr>
      <w:rFonts w:cs="DFKaiShu-SB-Estd-BF"/>
      <w:b/>
      <w:szCs w:val="28"/>
    </w:rPr>
  </w:style>
  <w:style w:type="paragraph" w:customStyle="1" w:styleId="afffff">
    <w:name w:val="台北縣 圖"/>
    <w:basedOn w:val="a0"/>
    <w:qFormat/>
    <w:rsid w:val="00B348EC"/>
    <w:pPr>
      <w:spacing w:line="500" w:lineRule="atLeast"/>
      <w:jc w:val="center"/>
    </w:pPr>
    <w:rPr>
      <w:rFonts w:cstheme="minorBidi"/>
      <w:szCs w:val="28"/>
    </w:rPr>
  </w:style>
  <w:style w:type="paragraph" w:customStyle="1" w:styleId="afffff0">
    <w:name w:val="台北縣 表"/>
    <w:basedOn w:val="a0"/>
    <w:qFormat/>
    <w:rsid w:val="001F50CF"/>
    <w:pPr>
      <w:spacing w:before="90" w:after="90" w:line="320" w:lineRule="exact"/>
      <w:jc w:val="center"/>
    </w:pPr>
    <w:rPr>
      <w:szCs w:val="28"/>
    </w:rPr>
  </w:style>
  <w:style w:type="character" w:customStyle="1" w:styleId="16">
    <w:name w:val="(1)文 字元"/>
    <w:basedOn w:val="a1"/>
    <w:link w:val="15"/>
    <w:uiPriority w:val="99"/>
    <w:locked/>
    <w:rsid w:val="00214FCC"/>
    <w:rPr>
      <w:rFonts w:eastAsia="標楷體" w:cs="Arial"/>
      <w:sz w:val="28"/>
      <w:szCs w:val="24"/>
    </w:rPr>
  </w:style>
  <w:style w:type="paragraph" w:customStyle="1" w:styleId="afffff1">
    <w:name w:val="圖"/>
    <w:basedOn w:val="a0"/>
    <w:link w:val="afffff2"/>
    <w:qFormat/>
    <w:rsid w:val="00530ED3"/>
    <w:pPr>
      <w:jc w:val="center"/>
    </w:pPr>
    <w:rPr>
      <w:rFonts w:hAnsi="標楷體"/>
      <w:sz w:val="26"/>
      <w:szCs w:val="26"/>
    </w:rPr>
  </w:style>
  <w:style w:type="character" w:customStyle="1" w:styleId="afffff2">
    <w:name w:val="圖 字元"/>
    <w:basedOn w:val="a1"/>
    <w:link w:val="afffff1"/>
    <w:locked/>
    <w:rsid w:val="00530ED3"/>
    <w:rPr>
      <w:rFonts w:eastAsia="標楷體" w:hAnsi="標楷體"/>
      <w:sz w:val="26"/>
      <w:szCs w:val="26"/>
    </w:rPr>
  </w:style>
  <w:style w:type="paragraph" w:customStyle="1" w:styleId="1-9">
    <w:name w:val="次條列項目1-9"/>
    <w:basedOn w:val="a0"/>
    <w:rsid w:val="000212CB"/>
    <w:pPr>
      <w:kinsoku w:val="0"/>
      <w:overflowPunct w:val="0"/>
      <w:autoSpaceDE w:val="0"/>
      <w:autoSpaceDN w:val="0"/>
      <w:adjustRightInd w:val="0"/>
      <w:spacing w:line="288" w:lineRule="auto"/>
      <w:ind w:left="1078" w:hanging="284"/>
      <w:textAlignment w:val="baseline"/>
    </w:pPr>
    <w:rPr>
      <w:szCs w:val="20"/>
    </w:rPr>
  </w:style>
  <w:style w:type="paragraph" w:customStyle="1" w:styleId="110">
    <w:name w:val="內文11"/>
    <w:basedOn w:val="a0"/>
    <w:link w:val="111"/>
    <w:rsid w:val="000212CB"/>
    <w:pPr>
      <w:spacing w:line="600" w:lineRule="exact"/>
      <w:ind w:leftChars="-15" w:left="-42" w:firstLineChars="220" w:firstLine="616"/>
    </w:pPr>
    <w:rPr>
      <w:rFonts w:eastAsia="華康仿宋體W4"/>
    </w:rPr>
  </w:style>
  <w:style w:type="character" w:customStyle="1" w:styleId="111">
    <w:name w:val="內文11 字元"/>
    <w:link w:val="110"/>
    <w:rsid w:val="000212CB"/>
    <w:rPr>
      <w:rFonts w:eastAsia="華康仿宋體W4"/>
      <w:sz w:val="28"/>
      <w:szCs w:val="24"/>
    </w:rPr>
  </w:style>
  <w:style w:type="character" w:styleId="afffff3">
    <w:name w:val="FollowedHyperlink"/>
    <w:basedOn w:val="a1"/>
    <w:unhideWhenUsed/>
    <w:rsid w:val="005D2DC2"/>
    <w:rPr>
      <w:color w:val="800080" w:themeColor="followedHyperlink"/>
      <w:u w:val="single"/>
    </w:rPr>
  </w:style>
  <w:style w:type="paragraph" w:styleId="afffff4">
    <w:name w:val="Body Text Indent"/>
    <w:basedOn w:val="a0"/>
    <w:link w:val="afffff5"/>
    <w:rsid w:val="005D2DC2"/>
    <w:pPr>
      <w:adjustRightInd w:val="0"/>
      <w:spacing w:afterLines="50" w:line="360" w:lineRule="exact"/>
      <w:ind w:left="840" w:hangingChars="300" w:hanging="840"/>
      <w:textAlignment w:val="baseline"/>
    </w:pPr>
    <w:rPr>
      <w:rFonts w:ascii="標楷體"/>
      <w:szCs w:val="20"/>
    </w:rPr>
  </w:style>
  <w:style w:type="character" w:customStyle="1" w:styleId="afffff5">
    <w:name w:val="本文縮排 字元"/>
    <w:basedOn w:val="a1"/>
    <w:link w:val="afffff4"/>
    <w:rsid w:val="005D2DC2"/>
    <w:rPr>
      <w:rFonts w:ascii="標楷體" w:eastAsia="標楷體"/>
      <w:kern w:val="0"/>
      <w:sz w:val="28"/>
      <w:szCs w:val="20"/>
    </w:rPr>
  </w:style>
  <w:style w:type="paragraph" w:styleId="afffff6">
    <w:name w:val="Block Text"/>
    <w:basedOn w:val="a0"/>
    <w:rsid w:val="005D2DC2"/>
    <w:pPr>
      <w:ind w:left="212" w:right="272" w:firstLine="540"/>
    </w:pPr>
    <w:rPr>
      <w:rFonts w:ascii="標楷體"/>
      <w:szCs w:val="20"/>
    </w:rPr>
  </w:style>
  <w:style w:type="character" w:customStyle="1" w:styleId="sub20">
    <w:name w:val="sub20"/>
    <w:basedOn w:val="a1"/>
    <w:rsid w:val="005D2DC2"/>
  </w:style>
  <w:style w:type="paragraph" w:styleId="25">
    <w:name w:val="Body Text 2"/>
    <w:basedOn w:val="a0"/>
    <w:link w:val="26"/>
    <w:rsid w:val="005D2DC2"/>
    <w:pPr>
      <w:jc w:val="center"/>
    </w:pPr>
    <w:rPr>
      <w:szCs w:val="20"/>
    </w:rPr>
  </w:style>
  <w:style w:type="character" w:customStyle="1" w:styleId="26">
    <w:name w:val="本文 2 字元"/>
    <w:basedOn w:val="a1"/>
    <w:link w:val="25"/>
    <w:rsid w:val="005D2DC2"/>
    <w:rPr>
      <w:szCs w:val="20"/>
    </w:rPr>
  </w:style>
  <w:style w:type="paragraph" w:styleId="afffff7">
    <w:name w:val="Title"/>
    <w:basedOn w:val="a0"/>
    <w:link w:val="afffff8"/>
    <w:qFormat/>
    <w:locked/>
    <w:rsid w:val="005D2DC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fff8">
    <w:name w:val="標題 字元"/>
    <w:basedOn w:val="a1"/>
    <w:link w:val="afffff7"/>
    <w:rsid w:val="005D2DC2"/>
    <w:rPr>
      <w:rFonts w:ascii="Arial" w:hAnsi="Arial" w:cs="Arial"/>
      <w:b/>
      <w:bCs/>
      <w:sz w:val="32"/>
      <w:szCs w:val="32"/>
    </w:rPr>
  </w:style>
  <w:style w:type="paragraph" w:customStyle="1" w:styleId="-b">
    <w:name w:val="摘要-表格"/>
    <w:basedOn w:val="a0"/>
    <w:rsid w:val="005D2DC2"/>
    <w:pPr>
      <w:adjustRightInd w:val="0"/>
      <w:spacing w:before="40" w:after="40"/>
      <w:textAlignment w:val="baseline"/>
    </w:pPr>
    <w:rPr>
      <w:rFonts w:eastAsia="華康中明體"/>
      <w:szCs w:val="20"/>
    </w:rPr>
  </w:style>
  <w:style w:type="paragraph" w:customStyle="1" w:styleId="afffff9">
    <w:name w:val="評審意見"/>
    <w:basedOn w:val="a0"/>
    <w:rsid w:val="005D2DC2"/>
    <w:pPr>
      <w:kinsoku w:val="0"/>
      <w:ind w:left="181" w:hanging="181"/>
    </w:pPr>
    <w:rPr>
      <w:szCs w:val="20"/>
    </w:rPr>
  </w:style>
  <w:style w:type="paragraph" w:customStyle="1" w:styleId="afffffa">
    <w:name w:val="成果經費運用"/>
    <w:basedOn w:val="a0"/>
    <w:rsid w:val="005D2DC2"/>
    <w:pPr>
      <w:adjustRightInd w:val="0"/>
      <w:spacing w:line="120" w:lineRule="atLeast"/>
      <w:jc w:val="center"/>
      <w:textAlignment w:val="baseline"/>
    </w:pPr>
    <w:rPr>
      <w:rFonts w:ascii="華康中明體" w:eastAsia="華康中明體"/>
      <w:sz w:val="20"/>
      <w:szCs w:val="20"/>
    </w:rPr>
  </w:style>
  <w:style w:type="paragraph" w:customStyle="1" w:styleId="afffffb">
    <w:name w:val="國外出差表"/>
    <w:basedOn w:val="a0"/>
    <w:rsid w:val="005D2DC2"/>
    <w:pPr>
      <w:autoSpaceDE w:val="0"/>
      <w:autoSpaceDN w:val="0"/>
      <w:adjustRightInd w:val="0"/>
      <w:jc w:val="center"/>
      <w:textAlignment w:val="bottom"/>
    </w:pPr>
    <w:rPr>
      <w:rFonts w:eastAsia="細明體"/>
      <w:sz w:val="18"/>
      <w:szCs w:val="20"/>
    </w:rPr>
  </w:style>
  <w:style w:type="paragraph" w:styleId="afffffc">
    <w:name w:val="Plain Text"/>
    <w:basedOn w:val="a0"/>
    <w:link w:val="afffffd"/>
    <w:rsid w:val="005D2DC2"/>
    <w:rPr>
      <w:rFonts w:ascii="細明體" w:eastAsia="細明體" w:hAnsi="Courier New" w:cs="Courier New"/>
    </w:rPr>
  </w:style>
  <w:style w:type="character" w:customStyle="1" w:styleId="afffffd">
    <w:name w:val="純文字 字元"/>
    <w:basedOn w:val="a1"/>
    <w:link w:val="afffffc"/>
    <w:rsid w:val="005D2DC2"/>
    <w:rPr>
      <w:rFonts w:ascii="細明體" w:eastAsia="細明體" w:hAnsi="Courier New" w:cs="Courier New"/>
      <w:szCs w:val="24"/>
    </w:rPr>
  </w:style>
  <w:style w:type="paragraph" w:customStyle="1" w:styleId="27">
    <w:name w:val="樣式2"/>
    <w:basedOn w:val="a0"/>
    <w:rsid w:val="005D2DC2"/>
    <w:pPr>
      <w:kinsoku w:val="0"/>
      <w:adjustRightInd w:val="0"/>
      <w:spacing w:line="360" w:lineRule="atLeast"/>
      <w:textAlignment w:val="baseline"/>
    </w:pPr>
    <w:rPr>
      <w:sz w:val="32"/>
      <w:szCs w:val="20"/>
    </w:rPr>
  </w:style>
  <w:style w:type="paragraph" w:customStyle="1" w:styleId="reference12">
    <w:name w:val="reference 12"/>
    <w:basedOn w:val="a0"/>
    <w:autoRedefine/>
    <w:rsid w:val="005D2DC2"/>
    <w:pPr>
      <w:adjustRightInd w:val="0"/>
      <w:spacing w:beforeLines="20" w:line="280" w:lineRule="exact"/>
      <w:ind w:left="480" w:hangingChars="200" w:hanging="480"/>
      <w:textAlignment w:val="baseline"/>
    </w:pPr>
    <w:rPr>
      <w:szCs w:val="20"/>
    </w:rPr>
  </w:style>
  <w:style w:type="paragraph" w:customStyle="1" w:styleId="ref-chinese">
    <w:name w:val="ref-chinese"/>
    <w:basedOn w:val="a0"/>
    <w:rsid w:val="005D2DC2"/>
    <w:pPr>
      <w:autoSpaceDE w:val="0"/>
      <w:autoSpaceDN w:val="0"/>
      <w:adjustRightInd w:val="0"/>
      <w:spacing w:line="460" w:lineRule="atLeast"/>
      <w:ind w:left="524" w:hanging="524"/>
      <w:textAlignment w:val="baseline"/>
    </w:pPr>
    <w:rPr>
      <w:rFonts w:ascii="標楷體" w:cs="標楷體"/>
      <w:color w:val="000000"/>
      <w:szCs w:val="28"/>
    </w:rPr>
  </w:style>
  <w:style w:type="paragraph" w:customStyle="1" w:styleId="refrence">
    <w:name w:val="refrence"/>
    <w:basedOn w:val="a0"/>
    <w:rsid w:val="005D2DC2"/>
    <w:pPr>
      <w:autoSpaceDE w:val="0"/>
      <w:autoSpaceDN w:val="0"/>
      <w:adjustRightInd w:val="0"/>
      <w:ind w:left="851" w:right="538" w:hanging="851"/>
    </w:pPr>
    <w:rPr>
      <w:sz w:val="20"/>
    </w:rPr>
  </w:style>
  <w:style w:type="paragraph" w:customStyle="1" w:styleId="1d">
    <w:name w:val="本文1"/>
    <w:basedOn w:val="afffffc"/>
    <w:rsid w:val="005D2DC2"/>
    <w:pPr>
      <w:ind w:firstLineChars="200" w:firstLine="200"/>
    </w:pPr>
    <w:rPr>
      <w:b/>
    </w:rPr>
  </w:style>
  <w:style w:type="paragraph" w:styleId="Web">
    <w:name w:val="Normal (Web)"/>
    <w:basedOn w:val="a0"/>
    <w:uiPriority w:val="99"/>
    <w:rsid w:val="005D2DC2"/>
    <w:pPr>
      <w:spacing w:before="100" w:beforeAutospacing="1" w:after="100" w:afterAutospacing="1"/>
    </w:pPr>
  </w:style>
  <w:style w:type="character" w:customStyle="1" w:styleId="style71">
    <w:name w:val="style71"/>
    <w:basedOn w:val="a1"/>
    <w:rsid w:val="005D2DC2"/>
    <w:rPr>
      <w:b/>
      <w:bCs/>
      <w:color w:val="FFFFFF"/>
      <w:shd w:val="clear" w:color="auto" w:fill="336699"/>
    </w:rPr>
  </w:style>
  <w:style w:type="character" w:styleId="afffffe">
    <w:name w:val="Emphasis"/>
    <w:uiPriority w:val="20"/>
    <w:qFormat/>
    <w:locked/>
    <w:rsid w:val="007035CC"/>
    <w:rPr>
      <w:i/>
      <w:iCs/>
    </w:rPr>
  </w:style>
  <w:style w:type="character" w:customStyle="1" w:styleId="ae">
    <w:name w:val="(一)文 字元"/>
    <w:basedOn w:val="a1"/>
    <w:link w:val="ad"/>
    <w:uiPriority w:val="99"/>
    <w:rsid w:val="005C40E1"/>
    <w:rPr>
      <w:rFonts w:eastAsia="標楷體" w:cs="Arial"/>
      <w:spacing w:val="6"/>
      <w:kern w:val="0"/>
      <w:szCs w:val="24"/>
    </w:rPr>
  </w:style>
  <w:style w:type="character" w:customStyle="1" w:styleId="publication-title4">
    <w:name w:val="publication-title4"/>
    <w:rsid w:val="00150894"/>
  </w:style>
  <w:style w:type="paragraph" w:customStyle="1" w:styleId="affffff">
    <w:name w:val="節"/>
    <w:basedOn w:val="1-1"/>
    <w:link w:val="affffff0"/>
    <w:qFormat/>
    <w:rsid w:val="00530ED3"/>
    <w:pPr>
      <w:spacing w:before="120" w:after="0" w:line="360" w:lineRule="auto"/>
      <w:jc w:val="left"/>
    </w:pPr>
    <w:rPr>
      <w:spacing w:val="0"/>
      <w:sz w:val="32"/>
    </w:rPr>
  </w:style>
  <w:style w:type="character" w:customStyle="1" w:styleId="current-selection">
    <w:name w:val="current-selection"/>
    <w:rsid w:val="00150894"/>
  </w:style>
  <w:style w:type="character" w:customStyle="1" w:styleId="affffff1">
    <w:name w:val="_"/>
    <w:rsid w:val="00150894"/>
  </w:style>
  <w:style w:type="character" w:customStyle="1" w:styleId="ff3">
    <w:name w:val="ff3"/>
    <w:rsid w:val="00150894"/>
  </w:style>
  <w:style w:type="character" w:customStyle="1" w:styleId="journaltitle">
    <w:name w:val="journaltitle"/>
    <w:rsid w:val="00150894"/>
  </w:style>
  <w:style w:type="character" w:customStyle="1" w:styleId="publication-meta-journal">
    <w:name w:val="publication-meta-journal"/>
    <w:basedOn w:val="a1"/>
    <w:rsid w:val="00150894"/>
  </w:style>
  <w:style w:type="character" w:styleId="HTML">
    <w:name w:val="HTML Cite"/>
    <w:uiPriority w:val="99"/>
    <w:unhideWhenUsed/>
    <w:rsid w:val="00150894"/>
    <w:rPr>
      <w:i/>
      <w:iCs/>
    </w:rPr>
  </w:style>
  <w:style w:type="character" w:customStyle="1" w:styleId="vol">
    <w:name w:val="vol"/>
    <w:rsid w:val="00150894"/>
  </w:style>
  <w:style w:type="character" w:customStyle="1" w:styleId="pagefirst">
    <w:name w:val="pagefirst"/>
    <w:rsid w:val="00150894"/>
  </w:style>
  <w:style w:type="character" w:customStyle="1" w:styleId="pagelast">
    <w:name w:val="pagelast"/>
    <w:rsid w:val="00150894"/>
  </w:style>
  <w:style w:type="character" w:customStyle="1" w:styleId="ti">
    <w:name w:val="ti"/>
    <w:basedOn w:val="a1"/>
    <w:rsid w:val="00150894"/>
  </w:style>
  <w:style w:type="character" w:customStyle="1" w:styleId="cofunctiongetcustomerdatacofunctiongetcustomerdataname">
    <w:name w:val="co_function_get_customer_data co_function_get_customer_data_name"/>
    <w:rsid w:val="00150894"/>
  </w:style>
  <w:style w:type="paragraph" w:customStyle="1" w:styleId="affffff2">
    <w:name w:val="a"/>
    <w:basedOn w:val="a0"/>
    <w:rsid w:val="00BA31C6"/>
    <w:pPr>
      <w:adjustRightInd w:val="0"/>
      <w:ind w:left="1980" w:hanging="240"/>
    </w:pPr>
    <w:rPr>
      <w:rFonts w:ascii="Arial" w:hAnsi="Arial"/>
      <w:snapToGrid w:val="0"/>
      <w:szCs w:val="20"/>
    </w:rPr>
  </w:style>
  <w:style w:type="paragraph" w:customStyle="1" w:styleId="affffff3">
    <w:name w:val="附件標題"/>
    <w:basedOn w:val="a0"/>
    <w:autoRedefine/>
    <w:rsid w:val="00FD4603"/>
    <w:pPr>
      <w:jc w:val="center"/>
    </w:pPr>
    <w:rPr>
      <w:rFonts w:hAnsi="標楷體"/>
      <w:b/>
      <w:spacing w:val="20"/>
      <w:sz w:val="36"/>
      <w:szCs w:val="20"/>
    </w:rPr>
  </w:style>
  <w:style w:type="paragraph" w:styleId="affffff4">
    <w:name w:val="TOC Heading"/>
    <w:basedOn w:val="10"/>
    <w:next w:val="a0"/>
    <w:uiPriority w:val="39"/>
    <w:unhideWhenUsed/>
    <w:qFormat/>
    <w:rsid w:val="00843EF0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ffffd">
    <w:name w:val="章 字元"/>
    <w:basedOn w:val="a6"/>
    <w:link w:val="affffc"/>
    <w:rsid w:val="004C4F7A"/>
    <w:rPr>
      <w:rFonts w:ascii="標楷體" w:eastAsia="標楷體" w:hAnsi="標楷體" w:cs="Arial"/>
      <w:b/>
      <w:spacing w:val="10"/>
      <w:sz w:val="36"/>
      <w:szCs w:val="28"/>
    </w:rPr>
  </w:style>
  <w:style w:type="paragraph" w:customStyle="1" w:styleId="-c">
    <w:name w:val="頁首-偶數"/>
    <w:basedOn w:val="aff2"/>
    <w:link w:val="-d"/>
    <w:qFormat/>
    <w:rsid w:val="00BF417E"/>
    <w:pPr>
      <w:jc w:val="left"/>
    </w:pPr>
  </w:style>
  <w:style w:type="character" w:customStyle="1" w:styleId="affffff0">
    <w:name w:val="節 字元"/>
    <w:basedOn w:val="1-10"/>
    <w:link w:val="affffff"/>
    <w:rsid w:val="00530ED3"/>
    <w:rPr>
      <w:rFonts w:eastAsia="標楷體"/>
      <w:b/>
      <w:color w:val="000000" w:themeColor="text1"/>
      <w:spacing w:val="10"/>
      <w:kern w:val="0"/>
      <w:sz w:val="32"/>
      <w:szCs w:val="28"/>
    </w:rPr>
  </w:style>
  <w:style w:type="character" w:customStyle="1" w:styleId="-d">
    <w:name w:val="頁首-偶數 字元"/>
    <w:basedOn w:val="aff3"/>
    <w:link w:val="-c"/>
    <w:rsid w:val="00BF417E"/>
    <w:rPr>
      <w:rFonts w:eastAsia="標楷體"/>
      <w:sz w:val="20"/>
      <w:szCs w:val="20"/>
      <w:u w:val="single"/>
    </w:rPr>
  </w:style>
  <w:style w:type="paragraph" w:customStyle="1" w:styleId="affffff5">
    <w:name w:val="參考文獻內文"/>
    <w:basedOn w:val="affffff6"/>
    <w:uiPriority w:val="1"/>
    <w:rsid w:val="00F75598"/>
    <w:pPr>
      <w:tabs>
        <w:tab w:val="left" w:pos="560"/>
      </w:tabs>
      <w:spacing w:after="0"/>
    </w:pPr>
    <w:rPr>
      <w:rFonts w:hAnsi="標楷體"/>
      <w:szCs w:val="20"/>
    </w:rPr>
  </w:style>
  <w:style w:type="paragraph" w:styleId="affffff6">
    <w:name w:val="Body Text"/>
    <w:basedOn w:val="a0"/>
    <w:link w:val="affffff7"/>
    <w:uiPriority w:val="99"/>
    <w:semiHidden/>
    <w:unhideWhenUsed/>
    <w:rsid w:val="00F75598"/>
    <w:pPr>
      <w:spacing w:after="120"/>
    </w:pPr>
  </w:style>
  <w:style w:type="character" w:customStyle="1" w:styleId="affffff7">
    <w:name w:val="本文 字元"/>
    <w:basedOn w:val="a1"/>
    <w:link w:val="affffff6"/>
    <w:uiPriority w:val="99"/>
    <w:semiHidden/>
    <w:rsid w:val="00F75598"/>
    <w:rPr>
      <w:rFonts w:eastAsia="標楷體"/>
      <w:sz w:val="28"/>
      <w:szCs w:val="24"/>
    </w:rPr>
  </w:style>
  <w:style w:type="paragraph" w:customStyle="1" w:styleId="affffff8">
    <w:name w:val="個人資料表內文"/>
    <w:basedOn w:val="a0"/>
    <w:link w:val="affffff9"/>
    <w:qFormat/>
    <w:rsid w:val="00DE65AD"/>
    <w:rPr>
      <w:rFonts w:ascii="標楷體"/>
    </w:rPr>
  </w:style>
  <w:style w:type="character" w:customStyle="1" w:styleId="affffff9">
    <w:name w:val="個人資料表內文 字元"/>
    <w:basedOn w:val="a1"/>
    <w:link w:val="affffff8"/>
    <w:rsid w:val="00DE65AD"/>
    <w:rPr>
      <w:rFonts w:ascii="標楷體" w:eastAsia="標楷體"/>
      <w:szCs w:val="24"/>
    </w:rPr>
  </w:style>
  <w:style w:type="table" w:customStyle="1" w:styleId="TableNormal">
    <w:name w:val="Table Normal"/>
    <w:uiPriority w:val="2"/>
    <w:semiHidden/>
    <w:unhideWhenUsed/>
    <w:qFormat/>
    <w:rsid w:val="00507433"/>
    <w:pPr>
      <w:widowControl w:val="0"/>
    </w:pPr>
    <w:rPr>
      <w:rFonts w:asciiTheme="minorHAnsi" w:eastAsiaTheme="minorEastAsia" w:hAnsiTheme="minorHAnsi" w:cstheme="minorBid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50743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rsid w:val="00FC239C"/>
  </w:style>
  <w:style w:type="paragraph" w:customStyle="1" w:styleId="3-2">
    <w:name w:val="樣式3-2"/>
    <w:basedOn w:val="a0"/>
    <w:autoRedefine/>
    <w:rsid w:val="00201C73"/>
    <w:pPr>
      <w:ind w:leftChars="200" w:left="200"/>
    </w:pPr>
    <w:rPr>
      <w:rFonts w:ascii="標楷體" w:hAnsi="標楷體"/>
      <w:kern w:val="52"/>
      <w:szCs w:val="20"/>
    </w:rPr>
  </w:style>
  <w:style w:type="paragraph" w:customStyle="1" w:styleId="affffffa">
    <w:name w:val="本文(水保局)"/>
    <w:basedOn w:val="af9"/>
    <w:link w:val="affffffb"/>
    <w:qFormat/>
    <w:rsid w:val="008605C7"/>
    <w:pPr>
      <w:ind w:leftChars="0" w:left="0" w:firstLine="560"/>
    </w:pPr>
    <w:rPr>
      <w:rFonts w:hAnsi="Times New Roman"/>
    </w:rPr>
  </w:style>
  <w:style w:type="character" w:customStyle="1" w:styleId="afa">
    <w:name w:val="一、文 字元"/>
    <w:basedOn w:val="a1"/>
    <w:link w:val="af9"/>
    <w:uiPriority w:val="99"/>
    <w:rsid w:val="005B0441"/>
    <w:rPr>
      <w:rFonts w:eastAsia="標楷體" w:hAnsi="Arial"/>
      <w:sz w:val="28"/>
      <w:szCs w:val="28"/>
    </w:rPr>
  </w:style>
  <w:style w:type="character" w:customStyle="1" w:styleId="affffffb">
    <w:name w:val="本文(水保局) 字元"/>
    <w:basedOn w:val="afa"/>
    <w:link w:val="affffffa"/>
    <w:rsid w:val="008605C7"/>
    <w:rPr>
      <w:rFonts w:eastAsia="標楷體" w:hAnsi="Arial"/>
      <w:sz w:val="28"/>
      <w:szCs w:val="28"/>
    </w:rPr>
  </w:style>
  <w:style w:type="paragraph" w:styleId="6">
    <w:name w:val="toc 6"/>
    <w:basedOn w:val="a0"/>
    <w:next w:val="a0"/>
    <w:autoRedefine/>
    <w:uiPriority w:val="39"/>
    <w:unhideWhenUsed/>
    <w:locked/>
    <w:rsid w:val="002763FB"/>
    <w:pPr>
      <w:ind w:left="14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locked/>
    <w:rsid w:val="002763FB"/>
    <w:pPr>
      <w:ind w:left="168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locked/>
    <w:rsid w:val="002763FB"/>
    <w:pPr>
      <w:ind w:left="196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locked/>
    <w:rsid w:val="002763FB"/>
    <w:pPr>
      <w:ind w:left="2240"/>
    </w:pPr>
    <w:rPr>
      <w:rFonts w:asciiTheme="minorHAnsi" w:hAnsiTheme="minorHAnsi"/>
      <w:sz w:val="18"/>
      <w:szCs w:val="18"/>
    </w:rPr>
  </w:style>
  <w:style w:type="paragraph" w:customStyle="1" w:styleId="xl64">
    <w:name w:val="xl64"/>
    <w:basedOn w:val="a0"/>
    <w:uiPriority w:val="99"/>
    <w:rsid w:val="000F6044"/>
    <w:pPr>
      <w:spacing w:before="100" w:beforeAutospacing="1" w:after="100" w:afterAutospacing="1"/>
    </w:pPr>
  </w:style>
  <w:style w:type="table" w:customStyle="1" w:styleId="28">
    <w:name w:val="表格格線2"/>
    <w:basedOn w:val="a2"/>
    <w:next w:val="af0"/>
    <w:uiPriority w:val="59"/>
    <w:rsid w:val="000B11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extrafieldslabel">
    <w:name w:val="itemextrafieldslabel"/>
    <w:rsid w:val="00644BC7"/>
  </w:style>
  <w:style w:type="character" w:customStyle="1" w:styleId="itemextrafieldsvalue">
    <w:name w:val="itemextrafieldsvalue"/>
    <w:rsid w:val="00644BC7"/>
  </w:style>
  <w:style w:type="paragraph" w:customStyle="1" w:styleId="100">
    <w:name w:val="條列10"/>
    <w:basedOn w:val="a0"/>
    <w:rsid w:val="00FB3967"/>
    <w:pPr>
      <w:kinsoku w:val="0"/>
      <w:overflowPunct w:val="0"/>
      <w:autoSpaceDE w:val="0"/>
      <w:autoSpaceDN w:val="0"/>
      <w:adjustRightInd w:val="0"/>
      <w:spacing w:line="288" w:lineRule="auto"/>
      <w:ind w:left="340" w:hanging="340"/>
      <w:textAlignment w:val="baseline"/>
    </w:pPr>
    <w:rPr>
      <w:szCs w:val="20"/>
    </w:rPr>
  </w:style>
  <w:style w:type="paragraph" w:styleId="HTML0">
    <w:name w:val="HTML Preformatted"/>
    <w:basedOn w:val="a0"/>
    <w:link w:val="HTML1"/>
    <w:uiPriority w:val="99"/>
    <w:unhideWhenUsed/>
    <w:rsid w:val="00F6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1"/>
    <w:link w:val="HTML0"/>
    <w:uiPriority w:val="99"/>
    <w:rsid w:val="00F634CF"/>
    <w:rPr>
      <w:rFonts w:ascii="細明體" w:eastAsia="細明體" w:hAnsi="細明體" w:cs="細明體"/>
      <w:kern w:val="0"/>
      <w:szCs w:val="24"/>
    </w:rPr>
  </w:style>
  <w:style w:type="table" w:customStyle="1" w:styleId="36">
    <w:name w:val="表格格線3"/>
    <w:basedOn w:val="a2"/>
    <w:next w:val="af0"/>
    <w:uiPriority w:val="59"/>
    <w:rsid w:val="009D4F6A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e">
    <w:name w:val="1圖"/>
    <w:basedOn w:val="affffffc"/>
    <w:link w:val="1f"/>
    <w:qFormat/>
    <w:rsid w:val="00A737F2"/>
    <w:pPr>
      <w:jc w:val="center"/>
      <w:outlineLvl w:val="3"/>
    </w:pPr>
    <w:rPr>
      <w:color w:val="000000"/>
      <w:sz w:val="28"/>
      <w:szCs w:val="28"/>
    </w:rPr>
  </w:style>
  <w:style w:type="character" w:customStyle="1" w:styleId="1f">
    <w:name w:val="1圖 字元"/>
    <w:link w:val="1e"/>
    <w:rsid w:val="00A737F2"/>
    <w:rPr>
      <w:rFonts w:eastAsia="標楷體"/>
      <w:color w:val="000000"/>
      <w:sz w:val="28"/>
      <w:szCs w:val="28"/>
    </w:rPr>
  </w:style>
  <w:style w:type="paragraph" w:styleId="affffffc">
    <w:name w:val="caption"/>
    <w:aliases w:val="s標號"/>
    <w:basedOn w:val="a0"/>
    <w:next w:val="a0"/>
    <w:unhideWhenUsed/>
    <w:qFormat/>
    <w:locked/>
    <w:rsid w:val="00A737F2"/>
    <w:rPr>
      <w:sz w:val="20"/>
      <w:szCs w:val="20"/>
    </w:rPr>
  </w:style>
  <w:style w:type="paragraph" w:customStyle="1" w:styleId="affffffd">
    <w:name w:val="公文(後續段落)"/>
    <w:rsid w:val="00A2791D"/>
    <w:pPr>
      <w:adjustRightInd w:val="0"/>
      <w:snapToGrid w:val="0"/>
      <w:ind w:left="320"/>
    </w:pPr>
    <w:rPr>
      <w:rFonts w:eastAsia="標楷體"/>
      <w:noProof/>
      <w:kern w:val="0"/>
      <w:sz w:val="32"/>
      <w:szCs w:val="20"/>
    </w:rPr>
  </w:style>
  <w:style w:type="paragraph" w:customStyle="1" w:styleId="affffffe">
    <w:name w:val="圖標"/>
    <w:qFormat/>
    <w:rsid w:val="00A6569C"/>
    <w:pPr>
      <w:autoSpaceDE w:val="0"/>
      <w:autoSpaceDN w:val="0"/>
      <w:jc w:val="center"/>
      <w:outlineLvl w:val="5"/>
    </w:pPr>
    <w:rPr>
      <w:rFonts w:asciiTheme="minorHAnsi" w:eastAsia="標楷體" w:hAnsiTheme="minorHAnsi"/>
      <w:b/>
      <w:snapToGrid w:val="0"/>
      <w:color w:val="000000"/>
      <w:kern w:val="0"/>
      <w:sz w:val="28"/>
      <w:szCs w:val="28"/>
    </w:rPr>
  </w:style>
  <w:style w:type="paragraph" w:customStyle="1" w:styleId="afffffff">
    <w:name w:val="圖文"/>
    <w:basedOn w:val="a0"/>
    <w:qFormat/>
    <w:rsid w:val="00C651D8"/>
    <w:pPr>
      <w:adjustRightInd w:val="0"/>
    </w:pPr>
    <w:rPr>
      <w:szCs w:val="20"/>
    </w:rPr>
  </w:style>
  <w:style w:type="numbering" w:customStyle="1" w:styleId="1f0">
    <w:name w:val="無清單1"/>
    <w:next w:val="a3"/>
    <w:uiPriority w:val="99"/>
    <w:semiHidden/>
    <w:unhideWhenUsed/>
    <w:rsid w:val="006F1BDD"/>
  </w:style>
  <w:style w:type="character" w:customStyle="1" w:styleId="apple-style-span">
    <w:name w:val="apple-style-span"/>
    <w:basedOn w:val="a1"/>
    <w:rsid w:val="006F1BDD"/>
  </w:style>
  <w:style w:type="paragraph" w:customStyle="1" w:styleId="fig">
    <w:name w:val="fig"/>
    <w:basedOn w:val="afffc"/>
    <w:link w:val="fig0"/>
    <w:qFormat/>
    <w:rsid w:val="006F1BDD"/>
    <w:pPr>
      <w:tabs>
        <w:tab w:val="right" w:leader="dot" w:pos="9913"/>
      </w:tabs>
      <w:adjustRightInd w:val="0"/>
      <w:spacing w:line="440" w:lineRule="exact"/>
      <w:ind w:leftChars="100" w:left="1500" w:hangingChars="450" w:hanging="1260"/>
    </w:pPr>
    <w:rPr>
      <w:noProof/>
      <w:color w:val="000000"/>
      <w:szCs w:val="28"/>
    </w:rPr>
  </w:style>
  <w:style w:type="character" w:customStyle="1" w:styleId="afffd">
    <w:name w:val="圖表目錄 字元"/>
    <w:aliases w:val="RY表目錄 字元"/>
    <w:basedOn w:val="a1"/>
    <w:link w:val="afffc"/>
    <w:uiPriority w:val="99"/>
    <w:rsid w:val="006F1BDD"/>
    <w:rPr>
      <w:rFonts w:eastAsia="標楷體"/>
      <w:sz w:val="28"/>
      <w:szCs w:val="24"/>
    </w:rPr>
  </w:style>
  <w:style w:type="character" w:customStyle="1" w:styleId="fig0">
    <w:name w:val="fig 字元"/>
    <w:basedOn w:val="afffd"/>
    <w:link w:val="fig"/>
    <w:rsid w:val="006F1BDD"/>
    <w:rPr>
      <w:rFonts w:eastAsia="標楷體"/>
      <w:noProof/>
      <w:color w:val="000000"/>
      <w:sz w:val="28"/>
      <w:szCs w:val="28"/>
    </w:rPr>
  </w:style>
  <w:style w:type="character" w:customStyle="1" w:styleId="112">
    <w:name w:val="1.1內文 字元"/>
    <w:link w:val="113"/>
    <w:rsid w:val="00E25D0E"/>
    <w:rPr>
      <w:rFonts w:eastAsia="標楷體"/>
      <w:spacing w:val="10"/>
      <w:szCs w:val="24"/>
    </w:rPr>
  </w:style>
  <w:style w:type="paragraph" w:customStyle="1" w:styleId="113">
    <w:name w:val="1.1內文"/>
    <w:basedOn w:val="a0"/>
    <w:link w:val="112"/>
    <w:rsid w:val="00E25D0E"/>
    <w:pPr>
      <w:spacing w:beforeLines="25" w:before="25" w:afterLines="25" w:after="25" w:line="340" w:lineRule="exact"/>
      <w:ind w:firstLineChars="200" w:firstLine="200"/>
    </w:pPr>
    <w:rPr>
      <w:spacing w:val="10"/>
    </w:rPr>
  </w:style>
  <w:style w:type="paragraph" w:customStyle="1" w:styleId="1110">
    <w:name w:val="1.1.1內文"/>
    <w:basedOn w:val="a0"/>
    <w:link w:val="1111"/>
    <w:rsid w:val="00E25D0E"/>
    <w:pPr>
      <w:spacing w:beforeLines="25" w:before="25" w:afterLines="25" w:after="25" w:line="340" w:lineRule="exact"/>
      <w:ind w:leftChars="100" w:left="100" w:firstLineChars="200" w:firstLine="200"/>
    </w:pPr>
    <w:rPr>
      <w:spacing w:val="10"/>
    </w:rPr>
  </w:style>
  <w:style w:type="character" w:customStyle="1" w:styleId="1111">
    <w:name w:val="1.1.1內文 字元"/>
    <w:link w:val="1110"/>
    <w:rsid w:val="00E25D0E"/>
    <w:rPr>
      <w:rFonts w:eastAsia="標楷體"/>
      <w:spacing w:val="10"/>
      <w:szCs w:val="24"/>
    </w:rPr>
  </w:style>
  <w:style w:type="character" w:customStyle="1" w:styleId="afffffff0">
    <w:name w:val="圖標題 字元"/>
    <w:rsid w:val="00E25D0E"/>
    <w:rPr>
      <w:rFonts w:eastAsia="華康中黑體(P)"/>
      <w:b/>
      <w:bCs/>
      <w:snapToGrid w:val="0"/>
      <w:spacing w:val="20"/>
      <w:sz w:val="24"/>
      <w:lang w:val="en-US" w:eastAsia="zh-TW" w:bidi="ar-SA"/>
    </w:rPr>
  </w:style>
  <w:style w:type="paragraph" w:customStyle="1" w:styleId="29">
    <w:name w:val="樣式 本文 + 第一行:  2 字元"/>
    <w:basedOn w:val="affffff6"/>
    <w:qFormat/>
    <w:rsid w:val="00547312"/>
    <w:pPr>
      <w:adjustRightInd w:val="0"/>
      <w:spacing w:after="0"/>
      <w:ind w:firstLineChars="200" w:firstLine="480"/>
    </w:pPr>
    <w:rPr>
      <w:rFonts w:asciiTheme="minorHAnsi" w:hAnsiTheme="minorHAnsi"/>
      <w:szCs w:val="20"/>
    </w:rPr>
  </w:style>
  <w:style w:type="paragraph" w:customStyle="1" w:styleId="2a">
    <w:name w:val="樣式 標號圖文 + 第一行:  2 字元"/>
    <w:basedOn w:val="affffffc"/>
    <w:qFormat/>
    <w:rsid w:val="00EF2E16"/>
    <w:pPr>
      <w:adjustRightInd w:val="0"/>
      <w:spacing w:before="120"/>
      <w:ind w:firstLineChars="200" w:firstLine="480"/>
      <w:jc w:val="center"/>
    </w:pPr>
    <w:rPr>
      <w:b/>
      <w:bCs/>
      <w:sz w:val="24"/>
    </w:rPr>
  </w:style>
  <w:style w:type="character" w:customStyle="1" w:styleId="affff3">
    <w:name w:val="清單段落 字元"/>
    <w:basedOn w:val="a1"/>
    <w:link w:val="affff2"/>
    <w:uiPriority w:val="34"/>
    <w:rsid w:val="002F51BC"/>
    <w:rPr>
      <w:rFonts w:ascii="Calibri" w:hAnsi="Calibri" w:cs="新細明體"/>
      <w:kern w:val="0"/>
    </w:rPr>
  </w:style>
  <w:style w:type="paragraph" w:styleId="afffffff1">
    <w:name w:val="Revision"/>
    <w:hidden/>
    <w:uiPriority w:val="99"/>
    <w:semiHidden/>
    <w:rsid w:val="005F7AC3"/>
    <w:rPr>
      <w:rFonts w:ascii="新細明體" w:hAnsi="新細明體" w:cs="新細明體"/>
      <w:kern w:val="0"/>
      <w:szCs w:val="24"/>
    </w:rPr>
  </w:style>
  <w:style w:type="paragraph" w:customStyle="1" w:styleId="afffffff2">
    <w:name w:val="表標"/>
    <w:basedOn w:val="a0"/>
    <w:qFormat/>
    <w:rsid w:val="0047057D"/>
    <w:pPr>
      <w:widowControl w:val="0"/>
      <w:autoSpaceDE w:val="0"/>
      <w:autoSpaceDN w:val="0"/>
      <w:adjustRightInd w:val="0"/>
      <w:snapToGrid w:val="0"/>
      <w:spacing w:before="240" w:after="120"/>
      <w:ind w:firstLineChars="200" w:firstLine="200"/>
      <w:jc w:val="center"/>
      <w:outlineLvl w:val="4"/>
    </w:pPr>
    <w:rPr>
      <w:rFonts w:asciiTheme="minorHAnsi" w:eastAsia="標楷體" w:hAnsiTheme="minorHAnsi" w:cs="Times New Roman"/>
      <w:b/>
      <w:snapToGrid w:val="0"/>
      <w:color w:val="000000"/>
      <w:szCs w:val="28"/>
    </w:rPr>
  </w:style>
  <w:style w:type="paragraph" w:customStyle="1" w:styleId="111-11">
    <w:name w:val="1.1.1-1.(1)"/>
    <w:basedOn w:val="a0"/>
    <w:link w:val="111-110"/>
    <w:rsid w:val="00483D68"/>
    <w:pPr>
      <w:widowControl w:val="0"/>
      <w:spacing w:beforeLines="25" w:before="90" w:afterLines="25" w:after="90" w:line="340" w:lineRule="exact"/>
      <w:ind w:leftChars="200" w:left="831" w:hangingChars="135" w:hanging="351"/>
      <w:jc w:val="both"/>
    </w:pPr>
    <w:rPr>
      <w:rFonts w:ascii="Times New Roman" w:eastAsia="標楷體" w:hAnsi="Times New Roman" w:cs="Times New Roman"/>
      <w:spacing w:val="10"/>
      <w:kern w:val="2"/>
    </w:rPr>
  </w:style>
  <w:style w:type="character" w:customStyle="1" w:styleId="111-110">
    <w:name w:val="1.1.1-1.(1) 字元"/>
    <w:link w:val="111-11"/>
    <w:rsid w:val="00483D68"/>
    <w:rPr>
      <w:rFonts w:eastAsia="標楷體"/>
      <w:spacing w:val="10"/>
      <w:szCs w:val="24"/>
    </w:rPr>
  </w:style>
  <w:style w:type="paragraph" w:customStyle="1" w:styleId="-">
    <w:name w:val="圖-名稱"/>
    <w:link w:val="-e"/>
    <w:autoRedefine/>
    <w:rsid w:val="00102434"/>
    <w:pPr>
      <w:widowControl w:val="0"/>
      <w:numPr>
        <w:ilvl w:val="1"/>
        <w:numId w:val="26"/>
      </w:numPr>
      <w:snapToGrid w:val="0"/>
      <w:spacing w:line="440" w:lineRule="exact"/>
      <w:ind w:left="0" w:firstLine="0"/>
      <w:jc w:val="center"/>
    </w:pPr>
    <w:rPr>
      <w:rFonts w:eastAsia="標楷體"/>
      <w:sz w:val="28"/>
      <w:szCs w:val="24"/>
    </w:rPr>
  </w:style>
  <w:style w:type="character" w:customStyle="1" w:styleId="-e">
    <w:name w:val="圖-名稱 字元 字元"/>
    <w:link w:val="-"/>
    <w:rsid w:val="00102434"/>
    <w:rPr>
      <w:rFonts w:eastAsia="標楷體"/>
      <w:sz w:val="28"/>
      <w:szCs w:val="24"/>
    </w:rPr>
  </w:style>
  <w:style w:type="character" w:customStyle="1" w:styleId="ab">
    <w:name w:val="圖名 字元"/>
    <w:link w:val="aa"/>
    <w:locked/>
    <w:rsid w:val="00EE4464"/>
    <w:rPr>
      <w:rFonts w:ascii="Arial" w:eastAsia="標楷體" w:hAnsi="標楷體" w:cs="Arial"/>
      <w:sz w:val="28"/>
      <w:szCs w:val="28"/>
    </w:rPr>
  </w:style>
  <w:style w:type="character" w:customStyle="1" w:styleId="-2">
    <w:name w:val="圖-格式 字元"/>
    <w:link w:val="-1"/>
    <w:rsid w:val="00B0712A"/>
    <w:rPr>
      <w:rFonts w:ascii="Arial" w:eastAsia="標楷體" w:hAnsi="Arial" w:cs="Arial"/>
      <w:spacing w:val="10"/>
      <w:kern w:val="0"/>
      <w:sz w:val="32"/>
      <w:szCs w:val="20"/>
    </w:rPr>
  </w:style>
  <w:style w:type="table" w:customStyle="1" w:styleId="1f1">
    <w:name w:val="表格格線1"/>
    <w:basedOn w:val="a2"/>
    <w:next w:val="af0"/>
    <w:uiPriority w:val="39"/>
    <w:rsid w:val="00155F9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1996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928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F:\&#27700;&#20445;&#23616;\&#26381;&#21209;&#24314;&#35696;&#26360;&#26684;&#2433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3C9D0-86A7-4F67-8FFC-32B6F79A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服務建議書格式.dot</Template>
  <TotalTime>1</TotalTime>
  <Pages>2</Pages>
  <Words>5</Words>
  <Characters>33</Characters>
  <Application>Microsoft Office Word</Application>
  <DocSecurity>0</DocSecurity>
  <Lines>1</Lines>
  <Paragraphs>1</Paragraphs>
  <ScaleCrop>false</ScaleCrop>
  <Company>Apin's workshop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　水文分析</dc:title>
  <dc:creator>品</dc:creator>
  <cp:lastModifiedBy>PlusZero</cp:lastModifiedBy>
  <cp:revision>2</cp:revision>
  <cp:lastPrinted>2022-01-11T07:29:00Z</cp:lastPrinted>
  <dcterms:created xsi:type="dcterms:W3CDTF">2022-01-11T07:33:00Z</dcterms:created>
  <dcterms:modified xsi:type="dcterms:W3CDTF">2022-01-11T07:33:00Z</dcterms:modified>
</cp:coreProperties>
</file>