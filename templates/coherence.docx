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26B8" w14:textId="77777777" w:rsidR="007A76E2" w:rsidRDefault="00674439" w:rsidP="00155F9B">
      <w:pPr>
        <w:pStyle w:val="affffc"/>
        <w:spacing w:before="240" w:after="0" w:line="240" w:lineRule="auto"/>
        <w:outlineLvl w:val="0"/>
        <w:rPr>
          <w:rFonts w:cs="Times New Roman"/>
        </w:rPr>
      </w:pPr>
      <w:r w:rsidRPr="00182394">
        <w:rPr>
          <w:rFonts w:cs="Times New Roman"/>
        </w:rPr>
        <w:t>附錄</w:t>
      </w:r>
      <w:r w:rsidR="00934CD3">
        <w:rPr>
          <w:rFonts w:cs="Times New Roman" w:hint="eastAsia"/>
        </w:rPr>
        <w:t>六</w:t>
      </w:r>
      <w:r w:rsidR="00B22403">
        <w:rPr>
          <w:rFonts w:cs="Times New Roman" w:hint="eastAsia"/>
        </w:rPr>
        <w:t>、</w:t>
      </w:r>
      <w:r w:rsidR="00934CD3" w:rsidRPr="00934CD3">
        <w:rPr>
          <w:rFonts w:cs="Times New Roman" w:hint="eastAsia"/>
        </w:rPr>
        <w:t>計畫圖幅</w:t>
      </w:r>
      <w:r w:rsidR="00744741" w:rsidRPr="00744741">
        <w:rPr>
          <w:rFonts w:cs="Times New Roman" w:hint="eastAsia"/>
        </w:rPr>
        <w:t>之同調性分析</w:t>
      </w:r>
    </w:p>
    <w:p w14:paraId="320C1705" w14:textId="77777777" w:rsidR="00155F9B" w:rsidRPr="00155F9B" w:rsidRDefault="00155F9B" w:rsidP="00155F9B">
      <w:pPr>
        <w:widowControl w:val="0"/>
        <w:jc w:val="center"/>
        <w:rPr>
          <w:rFonts w:ascii="Times New Roman" w:eastAsia="標楷體" w:hAnsi="Times New Roman" w:cs="Times New Roman"/>
          <w:b/>
          <w:kern w:val="2"/>
          <w:sz w:val="32"/>
          <w:szCs w:val="22"/>
        </w:rPr>
      </w:pPr>
    </w:p>
    <w:tbl>
      <w:tblPr>
        <w:tblStyle w:val="1f1"/>
        <w:tblW w:w="85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4252"/>
      </w:tblGrid>
      <w:tr w:rsidR="00155F9B" w:rsidRPr="00155F9B" w14:paraId="4E9AF880" w14:textId="77777777" w:rsidTr="0016269C">
        <w:trPr>
          <w:trHeight w:val="283"/>
          <w:jc w:val="center"/>
        </w:trPr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BDACF" w14:textId="77777777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 w:rsidRPr="00155F9B"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1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65EF52" w14:textId="77777777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 w:rsidRPr="00155F9B"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2</w:t>
            </w:r>
          </w:p>
        </w:tc>
      </w:tr>
      <w:tr w:rsidR="00155F9B" w:rsidRPr="00155F9B" w14:paraId="1508A9D1" w14:textId="77777777" w:rsidTr="0016269C">
        <w:trPr>
          <w:trHeight w:val="2835"/>
          <w:jc w:val="center"/>
        </w:trPr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C2CEE" w14:textId="2E1C7808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4658D" w14:textId="1535A3C6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</w:p>
        </w:tc>
      </w:tr>
      <w:tr w:rsidR="00155F9B" w:rsidRPr="00155F9B" w14:paraId="3403B1D5" w14:textId="77777777" w:rsidTr="0016269C">
        <w:trPr>
          <w:trHeight w:val="283"/>
          <w:jc w:val="center"/>
        </w:trPr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7775E" w14:textId="77777777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 w:rsidRPr="00155F9B"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3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B0CB8" w14:textId="77777777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 w:rsidRPr="00155F9B"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4</w:t>
            </w:r>
          </w:p>
        </w:tc>
      </w:tr>
      <w:tr w:rsidR="00155F9B" w:rsidRPr="00155F9B" w14:paraId="7D5A512C" w14:textId="77777777" w:rsidTr="0016269C">
        <w:tblPrEx>
          <w:tblCellMar>
            <w:left w:w="28" w:type="dxa"/>
            <w:right w:w="28" w:type="dxa"/>
          </w:tblCellMar>
        </w:tblPrEx>
        <w:trPr>
          <w:trHeight w:val="2835"/>
          <w:jc w:val="center"/>
        </w:trPr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9FAB2" w14:textId="45D8A6BD" w:rsidR="00155F9B" w:rsidRPr="00155F9B" w:rsidRDefault="00155F9B" w:rsidP="00155F9B">
            <w:pPr>
              <w:widowControl w:val="0"/>
              <w:jc w:val="center"/>
              <w:rPr>
                <w:rFonts w:ascii="標楷體" w:eastAsia="標楷體" w:hAnsi="標楷體" w:cs="Times New Roman"/>
                <w:kern w:val="2"/>
                <w:sz w:val="32"/>
                <w:szCs w:val="22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328A0" w14:textId="23818943" w:rsidR="00155F9B" w:rsidRPr="00155F9B" w:rsidRDefault="00155F9B" w:rsidP="00155F9B">
            <w:pPr>
              <w:widowControl w:val="0"/>
              <w:jc w:val="center"/>
              <w:rPr>
                <w:rFonts w:ascii="標楷體" w:eastAsia="標楷體" w:hAnsi="標楷體" w:cs="Times New Roman"/>
                <w:kern w:val="2"/>
                <w:sz w:val="32"/>
                <w:szCs w:val="22"/>
              </w:rPr>
            </w:pPr>
          </w:p>
        </w:tc>
      </w:tr>
      <w:tr w:rsidR="00155F9B" w:rsidRPr="00155F9B" w14:paraId="6677A1F7" w14:textId="77777777" w:rsidTr="0016269C">
        <w:tblPrEx>
          <w:tblCellMar>
            <w:left w:w="28" w:type="dxa"/>
            <w:right w:w="28" w:type="dxa"/>
          </w:tblCellMar>
        </w:tblPrEx>
        <w:trPr>
          <w:trHeight w:val="283"/>
          <w:jc w:val="center"/>
        </w:trPr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8F707" w14:textId="77777777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 w:rsidRPr="00155F9B"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5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98CB3" w14:textId="77777777" w:rsidR="00155F9B" w:rsidRPr="00155F9B" w:rsidRDefault="00155F9B" w:rsidP="00155F9B">
            <w:pPr>
              <w:widowControl w:val="0"/>
              <w:jc w:val="center"/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</w:pPr>
            <w:r w:rsidRPr="00155F9B">
              <w:rPr>
                <w:rFonts w:ascii="Times New Roman" w:eastAsia="標楷體" w:hAnsi="Times New Roman" w:cs="Times New Roman" w:hint="eastAsia"/>
                <w:b/>
                <w:kern w:val="2"/>
                <w:sz w:val="28"/>
                <w:szCs w:val="22"/>
              </w:rPr>
              <w:t>NO.</w:t>
            </w:r>
            <w:r w:rsidRPr="00155F9B">
              <w:rPr>
                <w:rFonts w:ascii="Times New Roman" w:eastAsia="標楷體" w:hAnsi="Times New Roman" w:cs="Times New Roman"/>
                <w:b/>
                <w:kern w:val="2"/>
                <w:sz w:val="28"/>
                <w:szCs w:val="22"/>
              </w:rPr>
              <w:t>6</w:t>
            </w:r>
          </w:p>
        </w:tc>
      </w:tr>
      <w:tr w:rsidR="00155F9B" w:rsidRPr="00155F9B" w14:paraId="41474BDD" w14:textId="77777777" w:rsidTr="00B657D7">
        <w:tblPrEx>
          <w:tblCellMar>
            <w:left w:w="28" w:type="dxa"/>
            <w:right w:w="28" w:type="dxa"/>
          </w:tblCellMar>
        </w:tblPrEx>
        <w:trPr>
          <w:trHeight w:val="3568"/>
          <w:jc w:val="center"/>
        </w:trPr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D7300" w14:textId="3B7B98B2" w:rsidR="00155F9B" w:rsidRPr="00155F9B" w:rsidRDefault="00155F9B" w:rsidP="00155F9B">
            <w:pPr>
              <w:widowControl w:val="0"/>
              <w:jc w:val="center"/>
              <w:rPr>
                <w:rFonts w:ascii="標楷體" w:eastAsia="標楷體" w:hAnsi="標楷體" w:cs="Times New Roman"/>
                <w:noProof/>
                <w:kern w:val="2"/>
                <w:sz w:val="32"/>
                <w:szCs w:val="22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7A8D" w14:textId="20B77ED5" w:rsidR="00155F9B" w:rsidRPr="00155F9B" w:rsidRDefault="00155F9B" w:rsidP="00155F9B">
            <w:pPr>
              <w:widowControl w:val="0"/>
              <w:jc w:val="center"/>
              <w:rPr>
                <w:rFonts w:ascii="標楷體" w:eastAsia="標楷體" w:hAnsi="標楷體" w:cs="Times New Roman"/>
                <w:noProof/>
                <w:kern w:val="2"/>
                <w:sz w:val="32"/>
                <w:szCs w:val="22"/>
              </w:rPr>
            </w:pPr>
          </w:p>
        </w:tc>
      </w:tr>
    </w:tbl>
    <w:sectPr w:rsidR="00155F9B" w:rsidRPr="001D4B1C" w:rsidSect="006F4A12">
      <w:headerReference w:type="even" r:id="rId8"/>
      <w:headerReference w:type="default" r:id="rId9"/>
      <w:footerReference w:type="even" r:id="rId10"/>
      <w:footerReference w:type="default" r:id="rId11"/>
      <w:pgSz w:w="11907" w:h="16840" w:code="258"/>
      <w:pgMar w:top="1134" w:right="850" w:bottom="1134" w:left="1134" w:header="851" w:footer="992" w:gutter="0"/>
      <w:pgNumType w:start="153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3F51" w14:textId="77777777" w:rsidR="00451E9F" w:rsidRDefault="00451E9F">
      <w:pPr>
        <w:ind w:firstLine="560"/>
      </w:pPr>
      <w:r>
        <w:separator/>
      </w:r>
    </w:p>
  </w:endnote>
  <w:endnote w:type="continuationSeparator" w:id="0">
    <w:p w14:paraId="547A9F79" w14:textId="77777777" w:rsidR="00451E9F" w:rsidRDefault="00451E9F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Kaiti TC">
    <w:altName w:val="Malgun Gothic Semilight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DFKaiShu-SB-Estd-BF">
    <w:altName w:val="Malgun Gothic Semilight"/>
    <w:charset w:val="88"/>
    <w:family w:val="auto"/>
    <w:pitch w:val="variable"/>
    <w:sig w:usb0="00000001" w:usb1="08080000" w:usb2="00000010" w:usb3="00000000" w:csb0="00100000" w:csb1="00000000"/>
  </w:font>
  <w:font w:name="華康仿宋體W4">
    <w:altName w:val="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黑體(P)">
    <w:altName w:val="微軟正黑體"/>
    <w:charset w:val="88"/>
    <w:family w:val="swiss"/>
    <w:pitch w:val="variable"/>
    <w:sig w:usb0="80002A87" w:usb1="28091800" w:usb2="00000016" w:usb3="00000000" w:csb0="001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C97C" w14:textId="77777777" w:rsidR="0074747E" w:rsidRDefault="008D40A4" w:rsidP="002D41BB">
    <w:pPr>
      <w:pStyle w:val="aff4"/>
      <w:pBdr>
        <w:top w:val="none" w:sz="0" w:space="0" w:color="auto"/>
      </w:pBdr>
      <w:ind w:firstLine="400"/>
      <w:jc w:val="center"/>
    </w:pPr>
    <w:r w:rsidRPr="004940D0">
      <w:rPr>
        <w:rFonts w:ascii="標楷體" w:eastAsia="標楷體" w:hAnsi="標楷體" w:cs="Times New Roman"/>
      </w:rPr>
      <w:t>附錄</w:t>
    </w:r>
    <w:r w:rsidR="00C0049F" w:rsidRPr="008D40A4">
      <w:rPr>
        <w:rFonts w:ascii="Times New Roman" w:eastAsia="Kaiti TC" w:hAnsi="Times New Roman" w:cs="Times New Roman"/>
      </w:rPr>
      <w:t>-</w:t>
    </w:r>
    <w:sdt>
      <w:sdtPr>
        <w:rPr>
          <w:rFonts w:ascii="Times New Roman" w:eastAsia="Kaiti TC" w:hAnsi="Times New Roman" w:cs="Times New Roman"/>
        </w:rPr>
        <w:id w:val="-858663658"/>
        <w:docPartObj>
          <w:docPartGallery w:val="Page Numbers (Bottom of Page)"/>
          <w:docPartUnique/>
        </w:docPartObj>
      </w:sdtPr>
      <w:sdtEndPr>
        <w:rPr>
          <w:rFonts w:ascii="標楷體" w:eastAsia="新細明體" w:hAnsi="標楷體" w:cs="新細明體"/>
        </w:rPr>
      </w:sdtEndPr>
      <w:sdtContent>
        <w:r w:rsidR="0074747E" w:rsidRPr="008D40A4">
          <w:rPr>
            <w:rFonts w:ascii="Times New Roman" w:eastAsia="Kaiti TC" w:hAnsi="Times New Roman" w:cs="Times New Roman"/>
          </w:rPr>
          <w:fldChar w:fldCharType="begin"/>
        </w:r>
        <w:r w:rsidR="0074747E" w:rsidRPr="008D40A4">
          <w:rPr>
            <w:rFonts w:ascii="Times New Roman" w:eastAsia="Kaiti TC" w:hAnsi="Times New Roman" w:cs="Times New Roman"/>
          </w:rPr>
          <w:instrText>PAGE   \* MERGEFORMAT</w:instrText>
        </w:r>
        <w:r w:rsidR="0074747E" w:rsidRPr="008D40A4">
          <w:rPr>
            <w:rFonts w:ascii="Times New Roman" w:eastAsia="Kaiti TC" w:hAnsi="Times New Roman" w:cs="Times New Roman"/>
          </w:rPr>
          <w:fldChar w:fldCharType="separate"/>
        </w:r>
        <w:r w:rsidR="00934CD3" w:rsidRPr="00934CD3">
          <w:rPr>
            <w:rFonts w:ascii="Times New Roman" w:eastAsia="Kaiti TC" w:hAnsi="Times New Roman" w:cs="Times New Roman"/>
            <w:noProof/>
            <w:lang w:val="zh-TW"/>
          </w:rPr>
          <w:t>158</w:t>
        </w:r>
        <w:r w:rsidR="0074747E" w:rsidRPr="008D40A4">
          <w:rPr>
            <w:rFonts w:ascii="Times New Roman" w:eastAsia="Kaiti TC" w:hAnsi="Times New Roman" w:cs="Times New Roman"/>
          </w:rPr>
          <w:fldChar w:fldCharType="end"/>
        </w:r>
        <w:r w:rsidR="0074747E" w:rsidRPr="008D40A4">
          <w:rPr>
            <w:rStyle w:val="aff6"/>
            <w:rFonts w:ascii="Times New Roman" w:eastAsia="Kaiti TC" w:hAnsi="Times New Roman"/>
          </w:rPr>
          <w:t xml:space="preserve">    </w:t>
        </w:r>
        <w:r w:rsidR="0074747E">
          <w:rPr>
            <w:rStyle w:val="aff6"/>
          </w:rPr>
          <w:t xml:space="preserve"> </w:t>
        </w:r>
        <w:r w:rsidR="0074747E">
          <w:rPr>
            <w:rStyle w:val="aff6"/>
            <w:rFonts w:hint="eastAsia"/>
          </w:rPr>
          <w:t xml:space="preserve">           </w:t>
        </w:r>
        <w:r w:rsidR="0074747E">
          <w:rPr>
            <w:rStyle w:val="aff6"/>
          </w:rPr>
          <w:t xml:space="preserve">                </w:t>
        </w:r>
        <w:r w:rsidR="0074747E">
          <w:rPr>
            <w:rStyle w:val="aff6"/>
            <w:rFonts w:hint="eastAsia"/>
          </w:rPr>
          <w:t xml:space="preserve">   </w:t>
        </w:r>
        <w:r w:rsidR="0074747E">
          <w:rPr>
            <w:rStyle w:val="aff6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641E" w14:textId="77777777" w:rsidR="0074747E" w:rsidRPr="00622E60" w:rsidRDefault="008D40A4" w:rsidP="002D41BB">
    <w:pPr>
      <w:pStyle w:val="aff4"/>
      <w:pBdr>
        <w:top w:val="none" w:sz="0" w:space="0" w:color="auto"/>
      </w:pBdr>
      <w:tabs>
        <w:tab w:val="left" w:pos="1210"/>
        <w:tab w:val="right" w:pos="9639"/>
      </w:tabs>
      <w:ind w:firstLine="400"/>
      <w:jc w:val="center"/>
    </w:pPr>
    <w:r w:rsidRPr="004940D0">
      <w:rPr>
        <w:rFonts w:ascii="標楷體" w:eastAsia="標楷體" w:hAnsi="標楷體" w:cs="Times New Roman"/>
      </w:rPr>
      <w:t>附錄</w:t>
    </w:r>
    <w:r w:rsidR="0074747E" w:rsidRPr="004940D0">
      <w:rPr>
        <w:rFonts w:ascii="Times New Roman" w:eastAsia="標楷體" w:hAnsi="Times New Roman" w:cs="Times New Roman"/>
      </w:rPr>
      <w:t>-</w:t>
    </w:r>
    <w:sdt>
      <w:sdtPr>
        <w:rPr>
          <w:rFonts w:ascii="Times New Roman" w:eastAsia="標楷體" w:hAnsi="Times New Roman" w:cs="Times New Roman"/>
        </w:rPr>
        <w:id w:val="-268858044"/>
        <w:docPartObj>
          <w:docPartGallery w:val="Page Numbers (Bottom of Page)"/>
          <w:docPartUnique/>
        </w:docPartObj>
      </w:sdtPr>
      <w:sdtEndPr>
        <w:rPr>
          <w:rFonts w:ascii="新細明體" w:eastAsia="新細明體" w:hAnsi="新細明體" w:cs="新細明體"/>
        </w:rPr>
      </w:sdtEndPr>
      <w:sdtContent>
        <w:r w:rsidR="0074747E" w:rsidRPr="004940D0">
          <w:rPr>
            <w:rFonts w:ascii="Times New Roman" w:eastAsia="Kaiti TC" w:hAnsi="Times New Roman" w:cs="Times New Roman"/>
          </w:rPr>
          <w:fldChar w:fldCharType="begin"/>
        </w:r>
        <w:r w:rsidR="0074747E" w:rsidRPr="004940D0">
          <w:rPr>
            <w:rFonts w:ascii="Times New Roman" w:eastAsia="Kaiti TC" w:hAnsi="Times New Roman" w:cs="Times New Roman"/>
          </w:rPr>
          <w:instrText>PAGE   \* MERGEFORMAT</w:instrText>
        </w:r>
        <w:r w:rsidR="0074747E" w:rsidRPr="004940D0">
          <w:rPr>
            <w:rFonts w:ascii="Times New Roman" w:eastAsia="Kaiti TC" w:hAnsi="Times New Roman" w:cs="Times New Roman"/>
          </w:rPr>
          <w:fldChar w:fldCharType="separate"/>
        </w:r>
        <w:r w:rsidR="00934CD3" w:rsidRPr="00934CD3">
          <w:rPr>
            <w:rFonts w:ascii="Times New Roman" w:eastAsia="Kaiti TC" w:hAnsi="Times New Roman" w:cs="Times New Roman"/>
            <w:noProof/>
            <w:lang w:val="zh-TW"/>
          </w:rPr>
          <w:t>153</w:t>
        </w:r>
        <w:r w:rsidR="0074747E" w:rsidRPr="004940D0">
          <w:rPr>
            <w:rFonts w:ascii="Times New Roman" w:eastAsia="Kaiti TC" w:hAnsi="Times New Roman" w:cs="Times New Roman"/>
          </w:rPr>
          <w:fldChar w:fldCharType="end"/>
        </w:r>
        <w:r w:rsidR="0074747E" w:rsidRPr="008D40A4">
          <w:rPr>
            <w:rStyle w:val="aff6"/>
            <w:rFonts w:ascii="Times New Roman" w:eastAsia="Kaiti TC" w:hAnsi="Times New Roman"/>
          </w:rPr>
          <w:t xml:space="preserve">  </w:t>
        </w:r>
        <w:r w:rsidR="0074747E">
          <w:rPr>
            <w:rStyle w:val="aff6"/>
          </w:rPr>
          <w:t xml:space="preserve">   </w:t>
        </w:r>
        <w:r w:rsidR="0074747E">
          <w:rPr>
            <w:rStyle w:val="aff6"/>
            <w:rFonts w:hint="eastAsia"/>
          </w:rPr>
          <w:t xml:space="preserve">           </w:t>
        </w:r>
        <w:r w:rsidR="0074747E">
          <w:rPr>
            <w:rStyle w:val="aff6"/>
          </w:rPr>
          <w:t xml:space="preserve">               </w:t>
        </w:r>
        <w:r w:rsidR="0074747E">
          <w:rPr>
            <w:rStyle w:val="aff6"/>
            <w:rFonts w:hint="eastAsia"/>
          </w:rPr>
          <w:t xml:space="preserve">   </w:t>
        </w:r>
        <w:r w:rsidR="0074747E">
          <w:rPr>
            <w:rStyle w:val="aff6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C9E5" w14:textId="77777777" w:rsidR="00451E9F" w:rsidRDefault="00451E9F">
      <w:pPr>
        <w:ind w:firstLine="560"/>
      </w:pPr>
      <w:r>
        <w:separator/>
      </w:r>
    </w:p>
  </w:footnote>
  <w:footnote w:type="continuationSeparator" w:id="0">
    <w:p w14:paraId="10BCD515" w14:textId="77777777" w:rsidR="00451E9F" w:rsidRDefault="00451E9F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57D3" w14:textId="77777777" w:rsidR="008D40A4" w:rsidRPr="00AC0369" w:rsidRDefault="00AC0369" w:rsidP="00AB200A">
    <w:pPr>
      <w:pStyle w:val="aff2"/>
    </w:pPr>
    <w:r w:rsidRPr="007C020A">
      <w:rPr>
        <w:rFonts w:hint="eastAsia"/>
      </w:rPr>
      <w:t>「</w:t>
    </w:r>
    <w:r w:rsidRPr="007C020A">
      <w:rPr>
        <w:rFonts w:hint="eastAsia"/>
      </w:rPr>
      <w:t>110</w:t>
    </w:r>
    <w:r w:rsidRPr="007C020A">
      <w:rPr>
        <w:rFonts w:hint="eastAsia"/>
      </w:rPr>
      <w:t>年大規模崩塌潛勢區廣域地表觀測活動性評估」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4562" w14:textId="77777777" w:rsidR="008D40A4" w:rsidRDefault="008D40A4" w:rsidP="00AB200A">
    <w:pPr>
      <w:pStyle w:val="aff2"/>
    </w:pPr>
    <w:r>
      <w:rPr>
        <w:rFonts w:hint="eastAsia"/>
      </w:rPr>
      <w:t>附錄</w:t>
    </w:r>
    <w:r w:rsidR="00934CD3">
      <w:rPr>
        <w:rFonts w:hint="eastAsia"/>
      </w:rPr>
      <w:t>六</w:t>
    </w:r>
    <w:r w:rsidR="00B22403">
      <w:rPr>
        <w:rFonts w:hint="eastAsia"/>
      </w:rPr>
      <w:t xml:space="preserve"> </w:t>
    </w:r>
    <w:r w:rsidR="00934CD3" w:rsidRPr="00934CD3">
      <w:rPr>
        <w:rFonts w:hint="eastAsia"/>
      </w:rPr>
      <w:t>計畫圖幅</w:t>
    </w:r>
    <w:r w:rsidR="00744741" w:rsidRPr="00744741">
      <w:rPr>
        <w:rFonts w:hint="eastAsia"/>
      </w:rPr>
      <w:t>之同調性分析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5E6"/>
    <w:multiLevelType w:val="hybridMultilevel"/>
    <w:tmpl w:val="02F603F8"/>
    <w:lvl w:ilvl="0" w:tplc="C76279FE">
      <w:start w:val="1"/>
      <w:numFmt w:val="decimal"/>
      <w:lvlText w:val="%1."/>
      <w:lvlJc w:val="left"/>
      <w:pPr>
        <w:ind w:left="935" w:hanging="375"/>
      </w:pPr>
      <w:rPr>
        <w:rFonts w:hint="default"/>
      </w:rPr>
    </w:lvl>
    <w:lvl w:ilvl="1" w:tplc="ACC236DA">
      <w:numFmt w:val="bullet"/>
      <w:lvlText w:val="●"/>
      <w:lvlJc w:val="left"/>
      <w:pPr>
        <w:ind w:left="140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8776613"/>
    <w:multiLevelType w:val="hybridMultilevel"/>
    <w:tmpl w:val="35FECBC2"/>
    <w:lvl w:ilvl="0" w:tplc="47E22E2A">
      <w:start w:val="1"/>
      <w:numFmt w:val="decimal"/>
      <w:pStyle w:val="a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" w15:restartNumberingAfterBreak="0">
    <w:nsid w:val="09DE38AE"/>
    <w:multiLevelType w:val="hybridMultilevel"/>
    <w:tmpl w:val="D124E9B8"/>
    <w:lvl w:ilvl="0" w:tplc="ADF40646">
      <w:start w:val="1"/>
      <w:numFmt w:val="decimal"/>
      <w:lvlText w:val="圖%1."/>
      <w:lvlJc w:val="left"/>
      <w:pPr>
        <w:ind w:left="1097" w:hanging="480"/>
      </w:pPr>
      <w:rPr>
        <w:rFonts w:hint="eastAsia"/>
      </w:rPr>
    </w:lvl>
    <w:lvl w:ilvl="1" w:tplc="F880F4FE">
      <w:start w:val="1"/>
      <w:numFmt w:val="decimal"/>
      <w:pStyle w:val="-"/>
      <w:lvlText w:val="圖%2."/>
      <w:lvlJc w:val="left"/>
      <w:pPr>
        <w:ind w:left="96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D23B9B"/>
    <w:multiLevelType w:val="hybridMultilevel"/>
    <w:tmpl w:val="F106FEB0"/>
    <w:lvl w:ilvl="0" w:tplc="04090015">
      <w:start w:val="1"/>
      <w:numFmt w:val="taiwaneseCountingThousand"/>
      <w:lvlText w:val="%1、"/>
      <w:lvlJc w:val="left"/>
      <w:pPr>
        <w:ind w:left="935" w:hanging="375"/>
      </w:pPr>
      <w:rPr>
        <w:rFonts w:hint="default"/>
      </w:rPr>
    </w:lvl>
    <w:lvl w:ilvl="1" w:tplc="ACC236DA">
      <w:numFmt w:val="bullet"/>
      <w:lvlText w:val="●"/>
      <w:lvlJc w:val="left"/>
      <w:pPr>
        <w:ind w:left="140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11510ED2"/>
    <w:multiLevelType w:val="hybridMultilevel"/>
    <w:tmpl w:val="10168446"/>
    <w:lvl w:ilvl="0" w:tplc="D60620BC">
      <w:numFmt w:val="bullet"/>
      <w:lvlText w:val="●"/>
      <w:lvlJc w:val="left"/>
      <w:pPr>
        <w:ind w:left="9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5" w15:restartNumberingAfterBreak="0">
    <w:nsid w:val="153B1DC9"/>
    <w:multiLevelType w:val="hybridMultilevel"/>
    <w:tmpl w:val="68DC4E70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308CC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7" w15:restartNumberingAfterBreak="0">
    <w:nsid w:val="1CDA1CAA"/>
    <w:multiLevelType w:val="hybridMultilevel"/>
    <w:tmpl w:val="29669F8A"/>
    <w:lvl w:ilvl="0" w:tplc="DD8E4176">
      <w:start w:val="1"/>
      <w:numFmt w:val="decimal"/>
      <w:pStyle w:val="4"/>
      <w:lvlText w:val="%1."/>
      <w:lvlJc w:val="left"/>
      <w:pPr>
        <w:ind w:left="238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64" w:hanging="480"/>
      </w:pPr>
    </w:lvl>
    <w:lvl w:ilvl="2" w:tplc="0409001B" w:tentative="1">
      <w:start w:val="1"/>
      <w:numFmt w:val="lowerRoman"/>
      <w:lvlText w:val="%3."/>
      <w:lvlJc w:val="right"/>
      <w:pPr>
        <w:ind w:left="3344" w:hanging="480"/>
      </w:pPr>
    </w:lvl>
    <w:lvl w:ilvl="3" w:tplc="0409000F">
      <w:start w:val="1"/>
      <w:numFmt w:val="decimal"/>
      <w:lvlText w:val="%4."/>
      <w:lvlJc w:val="left"/>
      <w:pPr>
        <w:ind w:left="38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04" w:hanging="480"/>
      </w:pPr>
    </w:lvl>
    <w:lvl w:ilvl="5" w:tplc="0409001B" w:tentative="1">
      <w:start w:val="1"/>
      <w:numFmt w:val="lowerRoman"/>
      <w:lvlText w:val="%6."/>
      <w:lvlJc w:val="right"/>
      <w:pPr>
        <w:ind w:left="4784" w:hanging="480"/>
      </w:pPr>
    </w:lvl>
    <w:lvl w:ilvl="6" w:tplc="0409000F" w:tentative="1">
      <w:start w:val="1"/>
      <w:numFmt w:val="decimal"/>
      <w:lvlText w:val="%7."/>
      <w:lvlJc w:val="left"/>
      <w:pPr>
        <w:ind w:left="52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44" w:hanging="480"/>
      </w:pPr>
    </w:lvl>
    <w:lvl w:ilvl="8" w:tplc="0409001B" w:tentative="1">
      <w:start w:val="1"/>
      <w:numFmt w:val="lowerRoman"/>
      <w:lvlText w:val="%9."/>
      <w:lvlJc w:val="right"/>
      <w:pPr>
        <w:ind w:left="6224" w:hanging="480"/>
      </w:pPr>
    </w:lvl>
  </w:abstractNum>
  <w:abstractNum w:abstractNumId="8" w15:restartNumberingAfterBreak="0">
    <w:nsid w:val="24E10C1F"/>
    <w:multiLevelType w:val="hybridMultilevel"/>
    <w:tmpl w:val="9766B23A"/>
    <w:lvl w:ilvl="0" w:tplc="99140E3C">
      <w:start w:val="7"/>
      <w:numFmt w:val="bullet"/>
      <w:lvlText w:val="■"/>
      <w:lvlJc w:val="left"/>
      <w:pPr>
        <w:ind w:left="360" w:hanging="360"/>
      </w:pPr>
      <w:rPr>
        <w:rFonts w:ascii="標楷體" w:eastAsia="標楷體" w:hAnsi="標楷體" w:cs="Times New Roman" w:hint="eastAsia"/>
        <w:color w:val="9CC2E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A92171"/>
    <w:multiLevelType w:val="hybridMultilevel"/>
    <w:tmpl w:val="DB3E813C"/>
    <w:lvl w:ilvl="0" w:tplc="66124ABE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0" w15:restartNumberingAfterBreak="0">
    <w:nsid w:val="2B227118"/>
    <w:multiLevelType w:val="hybridMultilevel"/>
    <w:tmpl w:val="68DC4E70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835F50"/>
    <w:multiLevelType w:val="hybridMultilevel"/>
    <w:tmpl w:val="CA9C3C60"/>
    <w:lvl w:ilvl="0" w:tplc="2EDAAEB4">
      <w:numFmt w:val="bullet"/>
      <w:lvlText w:val="●"/>
      <w:lvlJc w:val="left"/>
      <w:pPr>
        <w:ind w:left="9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EC62FEB"/>
    <w:multiLevelType w:val="hybridMultilevel"/>
    <w:tmpl w:val="F8102FF0"/>
    <w:lvl w:ilvl="0" w:tplc="5DFA9DC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DA8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608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0616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810B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470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C651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0C0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56BC7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E2AD9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4" w15:restartNumberingAfterBreak="0">
    <w:nsid w:val="45063F60"/>
    <w:multiLevelType w:val="hybridMultilevel"/>
    <w:tmpl w:val="C378871A"/>
    <w:lvl w:ilvl="0" w:tplc="8320CFF0">
      <w:start w:val="1"/>
      <w:numFmt w:val="taiwaneseCountingThousand"/>
      <w:lvlText w:val="第%1節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8F2F16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6" w15:restartNumberingAfterBreak="0">
    <w:nsid w:val="4BCC08DC"/>
    <w:multiLevelType w:val="hybridMultilevel"/>
    <w:tmpl w:val="0EEE4634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17B1138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18" w15:restartNumberingAfterBreak="0">
    <w:nsid w:val="56025C7D"/>
    <w:multiLevelType w:val="hybridMultilevel"/>
    <w:tmpl w:val="7CAC5BEE"/>
    <w:lvl w:ilvl="0" w:tplc="04090019">
      <w:start w:val="1"/>
      <w:numFmt w:val="ideographTraditional"/>
      <w:lvlText w:val="%1、"/>
      <w:lvlJc w:val="left"/>
      <w:pPr>
        <w:ind w:left="1040" w:hanging="480"/>
      </w:pPr>
    </w:lvl>
    <w:lvl w:ilvl="1" w:tplc="C76279FE">
      <w:start w:val="1"/>
      <w:numFmt w:val="decimal"/>
      <w:lvlText w:val="%2."/>
      <w:lvlJc w:val="left"/>
      <w:pPr>
        <w:ind w:left="15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5980547A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20" w15:restartNumberingAfterBreak="0">
    <w:nsid w:val="60961977"/>
    <w:multiLevelType w:val="multilevel"/>
    <w:tmpl w:val="B9F47002"/>
    <w:lvl w:ilvl="0">
      <w:start w:val="3"/>
      <w:numFmt w:val="decimal"/>
      <w:lvlText w:val="%1-"/>
      <w:lvlJc w:val="left"/>
      <w:pPr>
        <w:ind w:left="1005" w:hanging="100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125" w:hanging="1005"/>
      </w:pPr>
      <w:rPr>
        <w:rFonts w:hint="default"/>
      </w:rPr>
    </w:lvl>
    <w:lvl w:ilvl="2">
      <w:start w:val="1"/>
      <w:numFmt w:val="decimal"/>
      <w:pStyle w:val="1-1-1"/>
      <w:lvlText w:val="%1-%2-%3、"/>
      <w:lvlJc w:val="left"/>
      <w:pPr>
        <w:ind w:left="1320" w:hanging="108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2400" w:hanging="180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3360" w:hanging="252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3480" w:hanging="2520"/>
      </w:pPr>
      <w:rPr>
        <w:rFonts w:hint="default"/>
      </w:rPr>
    </w:lvl>
  </w:abstractNum>
  <w:abstractNum w:abstractNumId="21" w15:restartNumberingAfterBreak="0">
    <w:nsid w:val="685C4FED"/>
    <w:multiLevelType w:val="hybridMultilevel"/>
    <w:tmpl w:val="A2DE8C24"/>
    <w:lvl w:ilvl="0" w:tplc="1228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E1B5D02"/>
    <w:multiLevelType w:val="hybridMultilevel"/>
    <w:tmpl w:val="10EC6B12"/>
    <w:lvl w:ilvl="0" w:tplc="FD4606C2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70472A45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24" w15:restartNumberingAfterBreak="0">
    <w:nsid w:val="7AE565D1"/>
    <w:multiLevelType w:val="hybridMultilevel"/>
    <w:tmpl w:val="0DE2E3CC"/>
    <w:lvl w:ilvl="0" w:tplc="6E9E0D56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1" w:hanging="480"/>
      </w:pPr>
    </w:lvl>
    <w:lvl w:ilvl="2" w:tplc="0409001B" w:tentative="1">
      <w:start w:val="1"/>
      <w:numFmt w:val="lowerRoman"/>
      <w:lvlText w:val="%3."/>
      <w:lvlJc w:val="right"/>
      <w:pPr>
        <w:ind w:left="2001" w:hanging="480"/>
      </w:pPr>
    </w:lvl>
    <w:lvl w:ilvl="3" w:tplc="0409000F" w:tentative="1">
      <w:start w:val="1"/>
      <w:numFmt w:val="decimal"/>
      <w:lvlText w:val="%4."/>
      <w:lvlJc w:val="left"/>
      <w:pPr>
        <w:ind w:left="2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1" w:hanging="480"/>
      </w:pPr>
    </w:lvl>
    <w:lvl w:ilvl="5" w:tplc="0409001B" w:tentative="1">
      <w:start w:val="1"/>
      <w:numFmt w:val="lowerRoman"/>
      <w:lvlText w:val="%6."/>
      <w:lvlJc w:val="right"/>
      <w:pPr>
        <w:ind w:left="3441" w:hanging="480"/>
      </w:pPr>
    </w:lvl>
    <w:lvl w:ilvl="6" w:tplc="0409000F" w:tentative="1">
      <w:start w:val="1"/>
      <w:numFmt w:val="decimal"/>
      <w:lvlText w:val="%7."/>
      <w:lvlJc w:val="left"/>
      <w:pPr>
        <w:ind w:left="3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1" w:hanging="480"/>
      </w:pPr>
    </w:lvl>
    <w:lvl w:ilvl="8" w:tplc="0409001B" w:tentative="1">
      <w:start w:val="1"/>
      <w:numFmt w:val="lowerRoman"/>
      <w:lvlText w:val="%9."/>
      <w:lvlJc w:val="right"/>
      <w:pPr>
        <w:ind w:left="4881" w:hanging="480"/>
      </w:pPr>
    </w:lvl>
  </w:abstractNum>
  <w:abstractNum w:abstractNumId="25" w15:restartNumberingAfterBreak="0">
    <w:nsid w:val="7F1A4D73"/>
    <w:multiLevelType w:val="hybridMultilevel"/>
    <w:tmpl w:val="68DC4E70"/>
    <w:lvl w:ilvl="0" w:tplc="C76279FE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20"/>
  </w:num>
  <w:num w:numId="4">
    <w:abstractNumId w:val="22"/>
  </w:num>
  <w:num w:numId="5">
    <w:abstractNumId w:val="1"/>
    <w:lvlOverride w:ilvl="0">
      <w:startOverride w:val="1"/>
    </w:lvlOverride>
  </w:num>
  <w:num w:numId="6">
    <w:abstractNumId w:val="25"/>
  </w:num>
  <w:num w:numId="7">
    <w:abstractNumId w:val="14"/>
  </w:num>
  <w:num w:numId="8">
    <w:abstractNumId w:val="9"/>
  </w:num>
  <w:num w:numId="9">
    <w:abstractNumId w:val="17"/>
  </w:num>
  <w:num w:numId="10">
    <w:abstractNumId w:val="6"/>
  </w:num>
  <w:num w:numId="11">
    <w:abstractNumId w:val="19"/>
  </w:num>
  <w:num w:numId="12">
    <w:abstractNumId w:val="13"/>
  </w:num>
  <w:num w:numId="13">
    <w:abstractNumId w:val="24"/>
  </w:num>
  <w:num w:numId="14">
    <w:abstractNumId w:val="15"/>
  </w:num>
  <w:num w:numId="15">
    <w:abstractNumId w:val="23"/>
  </w:num>
  <w:num w:numId="16">
    <w:abstractNumId w:val="5"/>
  </w:num>
  <w:num w:numId="17">
    <w:abstractNumId w:val="12"/>
  </w:num>
  <w:num w:numId="18">
    <w:abstractNumId w:val="21"/>
  </w:num>
  <w:num w:numId="19">
    <w:abstractNumId w:val="10"/>
  </w:num>
  <w:num w:numId="20">
    <w:abstractNumId w:val="16"/>
  </w:num>
  <w:num w:numId="21">
    <w:abstractNumId w:val="3"/>
  </w:num>
  <w:num w:numId="22">
    <w:abstractNumId w:val="11"/>
  </w:num>
  <w:num w:numId="23">
    <w:abstractNumId w:val="4"/>
  </w:num>
  <w:num w:numId="24">
    <w:abstractNumId w:val="18"/>
  </w:num>
  <w:num w:numId="25">
    <w:abstractNumId w:val="0"/>
  </w:num>
  <w:num w:numId="26">
    <w:abstractNumId w:val="2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95"/>
    <w:rsid w:val="0000146E"/>
    <w:rsid w:val="00003FC2"/>
    <w:rsid w:val="00004CB9"/>
    <w:rsid w:val="0000550D"/>
    <w:rsid w:val="000076CF"/>
    <w:rsid w:val="00010252"/>
    <w:rsid w:val="0001026B"/>
    <w:rsid w:val="000102CD"/>
    <w:rsid w:val="000115D4"/>
    <w:rsid w:val="000125C6"/>
    <w:rsid w:val="0001404A"/>
    <w:rsid w:val="00014371"/>
    <w:rsid w:val="00014A0F"/>
    <w:rsid w:val="00015298"/>
    <w:rsid w:val="00015C11"/>
    <w:rsid w:val="0001690D"/>
    <w:rsid w:val="000174F7"/>
    <w:rsid w:val="00020F9C"/>
    <w:rsid w:val="000212CB"/>
    <w:rsid w:val="00021440"/>
    <w:rsid w:val="000215D3"/>
    <w:rsid w:val="00021E68"/>
    <w:rsid w:val="00021FD5"/>
    <w:rsid w:val="00022107"/>
    <w:rsid w:val="00022786"/>
    <w:rsid w:val="000229BC"/>
    <w:rsid w:val="0002331A"/>
    <w:rsid w:val="0002432B"/>
    <w:rsid w:val="000244E2"/>
    <w:rsid w:val="00024694"/>
    <w:rsid w:val="00024EEC"/>
    <w:rsid w:val="000252A6"/>
    <w:rsid w:val="000254CA"/>
    <w:rsid w:val="00025762"/>
    <w:rsid w:val="00025BEE"/>
    <w:rsid w:val="00025CA0"/>
    <w:rsid w:val="00027593"/>
    <w:rsid w:val="00030EDE"/>
    <w:rsid w:val="000319ED"/>
    <w:rsid w:val="00032678"/>
    <w:rsid w:val="00033475"/>
    <w:rsid w:val="000337EC"/>
    <w:rsid w:val="000343E3"/>
    <w:rsid w:val="00034DF1"/>
    <w:rsid w:val="00036F09"/>
    <w:rsid w:val="00040CA4"/>
    <w:rsid w:val="0004106A"/>
    <w:rsid w:val="00041E83"/>
    <w:rsid w:val="000433A6"/>
    <w:rsid w:val="000448B5"/>
    <w:rsid w:val="00045E33"/>
    <w:rsid w:val="00046310"/>
    <w:rsid w:val="000469D4"/>
    <w:rsid w:val="00047204"/>
    <w:rsid w:val="000472A5"/>
    <w:rsid w:val="00050ADC"/>
    <w:rsid w:val="00051274"/>
    <w:rsid w:val="00051BEA"/>
    <w:rsid w:val="00051D13"/>
    <w:rsid w:val="00052EE1"/>
    <w:rsid w:val="00053C64"/>
    <w:rsid w:val="00054683"/>
    <w:rsid w:val="00055484"/>
    <w:rsid w:val="000559AA"/>
    <w:rsid w:val="00055C6D"/>
    <w:rsid w:val="00057E81"/>
    <w:rsid w:val="000609F9"/>
    <w:rsid w:val="000632D0"/>
    <w:rsid w:val="00063634"/>
    <w:rsid w:val="00063CD9"/>
    <w:rsid w:val="00064F56"/>
    <w:rsid w:val="00066DAB"/>
    <w:rsid w:val="00071954"/>
    <w:rsid w:val="00071C9D"/>
    <w:rsid w:val="0007371B"/>
    <w:rsid w:val="00074CB6"/>
    <w:rsid w:val="0007570C"/>
    <w:rsid w:val="000758A7"/>
    <w:rsid w:val="00075D2A"/>
    <w:rsid w:val="000769F0"/>
    <w:rsid w:val="00077468"/>
    <w:rsid w:val="00080B94"/>
    <w:rsid w:val="000819BF"/>
    <w:rsid w:val="0008281C"/>
    <w:rsid w:val="0008297E"/>
    <w:rsid w:val="00083AEE"/>
    <w:rsid w:val="000842A7"/>
    <w:rsid w:val="000845A9"/>
    <w:rsid w:val="00084772"/>
    <w:rsid w:val="00084E89"/>
    <w:rsid w:val="00085D32"/>
    <w:rsid w:val="00087424"/>
    <w:rsid w:val="000874B0"/>
    <w:rsid w:val="0009363F"/>
    <w:rsid w:val="00093F76"/>
    <w:rsid w:val="00094FEB"/>
    <w:rsid w:val="00095AA5"/>
    <w:rsid w:val="00095D4E"/>
    <w:rsid w:val="000973E0"/>
    <w:rsid w:val="000A1984"/>
    <w:rsid w:val="000A1C1B"/>
    <w:rsid w:val="000A1C8A"/>
    <w:rsid w:val="000A2132"/>
    <w:rsid w:val="000A25A7"/>
    <w:rsid w:val="000A27C9"/>
    <w:rsid w:val="000A47CB"/>
    <w:rsid w:val="000A47CE"/>
    <w:rsid w:val="000A4DB5"/>
    <w:rsid w:val="000A68BB"/>
    <w:rsid w:val="000A6A31"/>
    <w:rsid w:val="000A722B"/>
    <w:rsid w:val="000B0558"/>
    <w:rsid w:val="000B1154"/>
    <w:rsid w:val="000B1308"/>
    <w:rsid w:val="000B3928"/>
    <w:rsid w:val="000B3C2B"/>
    <w:rsid w:val="000B43CB"/>
    <w:rsid w:val="000B5211"/>
    <w:rsid w:val="000B5D01"/>
    <w:rsid w:val="000B5F4D"/>
    <w:rsid w:val="000B6BA0"/>
    <w:rsid w:val="000B6D6A"/>
    <w:rsid w:val="000B7C5E"/>
    <w:rsid w:val="000C1873"/>
    <w:rsid w:val="000C1F0D"/>
    <w:rsid w:val="000C3C30"/>
    <w:rsid w:val="000C3C38"/>
    <w:rsid w:val="000C3D1D"/>
    <w:rsid w:val="000C7464"/>
    <w:rsid w:val="000D3D43"/>
    <w:rsid w:val="000D4F3D"/>
    <w:rsid w:val="000D50DF"/>
    <w:rsid w:val="000D5F10"/>
    <w:rsid w:val="000D6602"/>
    <w:rsid w:val="000D67CE"/>
    <w:rsid w:val="000D73BC"/>
    <w:rsid w:val="000E0686"/>
    <w:rsid w:val="000E0AB3"/>
    <w:rsid w:val="000E22AF"/>
    <w:rsid w:val="000E2AF9"/>
    <w:rsid w:val="000E31CF"/>
    <w:rsid w:val="000E341B"/>
    <w:rsid w:val="000E3D37"/>
    <w:rsid w:val="000E575E"/>
    <w:rsid w:val="000E75A5"/>
    <w:rsid w:val="000E7E42"/>
    <w:rsid w:val="000F0451"/>
    <w:rsid w:val="000F09A8"/>
    <w:rsid w:val="000F0B3E"/>
    <w:rsid w:val="000F1564"/>
    <w:rsid w:val="000F184B"/>
    <w:rsid w:val="000F28EC"/>
    <w:rsid w:val="000F307E"/>
    <w:rsid w:val="000F381E"/>
    <w:rsid w:val="000F3891"/>
    <w:rsid w:val="000F5320"/>
    <w:rsid w:val="000F6044"/>
    <w:rsid w:val="000F6913"/>
    <w:rsid w:val="000F716B"/>
    <w:rsid w:val="000F74D4"/>
    <w:rsid w:val="000F7810"/>
    <w:rsid w:val="00100312"/>
    <w:rsid w:val="00100485"/>
    <w:rsid w:val="001013BE"/>
    <w:rsid w:val="001013EF"/>
    <w:rsid w:val="001016D0"/>
    <w:rsid w:val="00102434"/>
    <w:rsid w:val="0010330E"/>
    <w:rsid w:val="00103A7D"/>
    <w:rsid w:val="00103AAE"/>
    <w:rsid w:val="00110C49"/>
    <w:rsid w:val="0011104F"/>
    <w:rsid w:val="00114CB5"/>
    <w:rsid w:val="001157B4"/>
    <w:rsid w:val="001162AA"/>
    <w:rsid w:val="00116E15"/>
    <w:rsid w:val="001178BC"/>
    <w:rsid w:val="0012024D"/>
    <w:rsid w:val="0012315F"/>
    <w:rsid w:val="001238FD"/>
    <w:rsid w:val="00123A93"/>
    <w:rsid w:val="001244FB"/>
    <w:rsid w:val="00124845"/>
    <w:rsid w:val="00125C9A"/>
    <w:rsid w:val="00127C3C"/>
    <w:rsid w:val="00130E30"/>
    <w:rsid w:val="00132402"/>
    <w:rsid w:val="00132619"/>
    <w:rsid w:val="00132670"/>
    <w:rsid w:val="0013297A"/>
    <w:rsid w:val="00133094"/>
    <w:rsid w:val="0013418A"/>
    <w:rsid w:val="00135B8D"/>
    <w:rsid w:val="00136B41"/>
    <w:rsid w:val="00136CED"/>
    <w:rsid w:val="0013724B"/>
    <w:rsid w:val="00137D9F"/>
    <w:rsid w:val="00140CC9"/>
    <w:rsid w:val="00141944"/>
    <w:rsid w:val="00144AAF"/>
    <w:rsid w:val="001453B8"/>
    <w:rsid w:val="001453C0"/>
    <w:rsid w:val="0014551B"/>
    <w:rsid w:val="00146B7E"/>
    <w:rsid w:val="00147EAC"/>
    <w:rsid w:val="00150894"/>
    <w:rsid w:val="0015349B"/>
    <w:rsid w:val="0015390F"/>
    <w:rsid w:val="00154302"/>
    <w:rsid w:val="0015534E"/>
    <w:rsid w:val="00155F9B"/>
    <w:rsid w:val="0016145E"/>
    <w:rsid w:val="00161FE5"/>
    <w:rsid w:val="00162148"/>
    <w:rsid w:val="00162A2B"/>
    <w:rsid w:val="00162B77"/>
    <w:rsid w:val="0016328E"/>
    <w:rsid w:val="0016394E"/>
    <w:rsid w:val="00165DE8"/>
    <w:rsid w:val="001664F2"/>
    <w:rsid w:val="001672FE"/>
    <w:rsid w:val="00170963"/>
    <w:rsid w:val="0017184F"/>
    <w:rsid w:val="001720F9"/>
    <w:rsid w:val="0017213F"/>
    <w:rsid w:val="00173124"/>
    <w:rsid w:val="00173149"/>
    <w:rsid w:val="00173662"/>
    <w:rsid w:val="001737A3"/>
    <w:rsid w:val="0017544C"/>
    <w:rsid w:val="001756F4"/>
    <w:rsid w:val="00176576"/>
    <w:rsid w:val="001772FC"/>
    <w:rsid w:val="001777D9"/>
    <w:rsid w:val="0017798C"/>
    <w:rsid w:val="00180239"/>
    <w:rsid w:val="001807A5"/>
    <w:rsid w:val="00180AA7"/>
    <w:rsid w:val="001810C6"/>
    <w:rsid w:val="00181EE1"/>
    <w:rsid w:val="00182394"/>
    <w:rsid w:val="00182823"/>
    <w:rsid w:val="001828CF"/>
    <w:rsid w:val="00184619"/>
    <w:rsid w:val="001857C0"/>
    <w:rsid w:val="001862C6"/>
    <w:rsid w:val="00186AF9"/>
    <w:rsid w:val="00186FA1"/>
    <w:rsid w:val="00187061"/>
    <w:rsid w:val="001873C6"/>
    <w:rsid w:val="00187DCE"/>
    <w:rsid w:val="00190036"/>
    <w:rsid w:val="00190061"/>
    <w:rsid w:val="001904D4"/>
    <w:rsid w:val="001911BC"/>
    <w:rsid w:val="00191737"/>
    <w:rsid w:val="00192335"/>
    <w:rsid w:val="00192347"/>
    <w:rsid w:val="00192470"/>
    <w:rsid w:val="001930F0"/>
    <w:rsid w:val="00193943"/>
    <w:rsid w:val="00194BC8"/>
    <w:rsid w:val="0019602A"/>
    <w:rsid w:val="001A0EB1"/>
    <w:rsid w:val="001A1B96"/>
    <w:rsid w:val="001A3D19"/>
    <w:rsid w:val="001A47A3"/>
    <w:rsid w:val="001A4AF5"/>
    <w:rsid w:val="001A5A81"/>
    <w:rsid w:val="001A5C03"/>
    <w:rsid w:val="001A5CAC"/>
    <w:rsid w:val="001A625B"/>
    <w:rsid w:val="001A694C"/>
    <w:rsid w:val="001A6C1D"/>
    <w:rsid w:val="001A71A6"/>
    <w:rsid w:val="001A72C9"/>
    <w:rsid w:val="001A7E06"/>
    <w:rsid w:val="001B028A"/>
    <w:rsid w:val="001B09D8"/>
    <w:rsid w:val="001B0D99"/>
    <w:rsid w:val="001B323A"/>
    <w:rsid w:val="001B4960"/>
    <w:rsid w:val="001B6051"/>
    <w:rsid w:val="001B619E"/>
    <w:rsid w:val="001B68E6"/>
    <w:rsid w:val="001B6A20"/>
    <w:rsid w:val="001B6B24"/>
    <w:rsid w:val="001B7641"/>
    <w:rsid w:val="001B784F"/>
    <w:rsid w:val="001B7B9D"/>
    <w:rsid w:val="001C0FF1"/>
    <w:rsid w:val="001C26FD"/>
    <w:rsid w:val="001C3176"/>
    <w:rsid w:val="001C3203"/>
    <w:rsid w:val="001C3C8A"/>
    <w:rsid w:val="001C3CD4"/>
    <w:rsid w:val="001C45E9"/>
    <w:rsid w:val="001C52EB"/>
    <w:rsid w:val="001C7110"/>
    <w:rsid w:val="001D050E"/>
    <w:rsid w:val="001D087F"/>
    <w:rsid w:val="001D0DEC"/>
    <w:rsid w:val="001D2168"/>
    <w:rsid w:val="001D27E5"/>
    <w:rsid w:val="001D4B1C"/>
    <w:rsid w:val="001D4F81"/>
    <w:rsid w:val="001D6E10"/>
    <w:rsid w:val="001D74CE"/>
    <w:rsid w:val="001D7D17"/>
    <w:rsid w:val="001E0229"/>
    <w:rsid w:val="001E0F5D"/>
    <w:rsid w:val="001E1440"/>
    <w:rsid w:val="001E1626"/>
    <w:rsid w:val="001E1922"/>
    <w:rsid w:val="001E4E91"/>
    <w:rsid w:val="001E5C55"/>
    <w:rsid w:val="001E6E01"/>
    <w:rsid w:val="001F0CDE"/>
    <w:rsid w:val="001F1C09"/>
    <w:rsid w:val="001F2769"/>
    <w:rsid w:val="001F27E4"/>
    <w:rsid w:val="001F3E51"/>
    <w:rsid w:val="001F50CF"/>
    <w:rsid w:val="001F52BA"/>
    <w:rsid w:val="001F5D13"/>
    <w:rsid w:val="001F6C70"/>
    <w:rsid w:val="002002E0"/>
    <w:rsid w:val="00200733"/>
    <w:rsid w:val="00201AC4"/>
    <w:rsid w:val="00201C73"/>
    <w:rsid w:val="00202813"/>
    <w:rsid w:val="0020306E"/>
    <w:rsid w:val="0020325A"/>
    <w:rsid w:val="0020383D"/>
    <w:rsid w:val="00203DA7"/>
    <w:rsid w:val="00203DC7"/>
    <w:rsid w:val="00204D36"/>
    <w:rsid w:val="00205355"/>
    <w:rsid w:val="00205916"/>
    <w:rsid w:val="00206266"/>
    <w:rsid w:val="002100B5"/>
    <w:rsid w:val="002100DD"/>
    <w:rsid w:val="00210231"/>
    <w:rsid w:val="0021041A"/>
    <w:rsid w:val="00210C11"/>
    <w:rsid w:val="00210FB2"/>
    <w:rsid w:val="0021141D"/>
    <w:rsid w:val="002128DF"/>
    <w:rsid w:val="00213D84"/>
    <w:rsid w:val="00214A04"/>
    <w:rsid w:val="00214FCC"/>
    <w:rsid w:val="0021564B"/>
    <w:rsid w:val="0022060D"/>
    <w:rsid w:val="0022341D"/>
    <w:rsid w:val="00223603"/>
    <w:rsid w:val="0022426B"/>
    <w:rsid w:val="00225671"/>
    <w:rsid w:val="00226903"/>
    <w:rsid w:val="0022693B"/>
    <w:rsid w:val="00226BE4"/>
    <w:rsid w:val="00226CD4"/>
    <w:rsid w:val="00226FE0"/>
    <w:rsid w:val="002305D5"/>
    <w:rsid w:val="00232497"/>
    <w:rsid w:val="00233061"/>
    <w:rsid w:val="002331E6"/>
    <w:rsid w:val="002344A6"/>
    <w:rsid w:val="0023487A"/>
    <w:rsid w:val="002352CE"/>
    <w:rsid w:val="00235B93"/>
    <w:rsid w:val="00236389"/>
    <w:rsid w:val="002367FB"/>
    <w:rsid w:val="00236BB3"/>
    <w:rsid w:val="00237C17"/>
    <w:rsid w:val="00241028"/>
    <w:rsid w:val="00241178"/>
    <w:rsid w:val="00242A97"/>
    <w:rsid w:val="002432E2"/>
    <w:rsid w:val="0024383B"/>
    <w:rsid w:val="00243C53"/>
    <w:rsid w:val="00243F04"/>
    <w:rsid w:val="0024410B"/>
    <w:rsid w:val="00244415"/>
    <w:rsid w:val="002456A1"/>
    <w:rsid w:val="00246C09"/>
    <w:rsid w:val="00247420"/>
    <w:rsid w:val="00250AD6"/>
    <w:rsid w:val="00250CBB"/>
    <w:rsid w:val="0025140D"/>
    <w:rsid w:val="00251798"/>
    <w:rsid w:val="00253075"/>
    <w:rsid w:val="00253F9D"/>
    <w:rsid w:val="00254008"/>
    <w:rsid w:val="00256164"/>
    <w:rsid w:val="00257F58"/>
    <w:rsid w:val="002601DD"/>
    <w:rsid w:val="00260BDB"/>
    <w:rsid w:val="00260F60"/>
    <w:rsid w:val="00263BFF"/>
    <w:rsid w:val="00263C7B"/>
    <w:rsid w:val="0026413A"/>
    <w:rsid w:val="00264370"/>
    <w:rsid w:val="002653B9"/>
    <w:rsid w:val="00265EAE"/>
    <w:rsid w:val="002663C3"/>
    <w:rsid w:val="002674F5"/>
    <w:rsid w:val="00271230"/>
    <w:rsid w:val="002717CE"/>
    <w:rsid w:val="00271E53"/>
    <w:rsid w:val="00272B9D"/>
    <w:rsid w:val="002740A9"/>
    <w:rsid w:val="00274A6C"/>
    <w:rsid w:val="00274B05"/>
    <w:rsid w:val="00274DDF"/>
    <w:rsid w:val="002763FB"/>
    <w:rsid w:val="002809CF"/>
    <w:rsid w:val="00280B54"/>
    <w:rsid w:val="002810A3"/>
    <w:rsid w:val="002810F4"/>
    <w:rsid w:val="00283DDA"/>
    <w:rsid w:val="0028402A"/>
    <w:rsid w:val="00285427"/>
    <w:rsid w:val="00287553"/>
    <w:rsid w:val="00287EF8"/>
    <w:rsid w:val="00291A49"/>
    <w:rsid w:val="00291C8F"/>
    <w:rsid w:val="00292636"/>
    <w:rsid w:val="00292FEB"/>
    <w:rsid w:val="0029312E"/>
    <w:rsid w:val="00293EE7"/>
    <w:rsid w:val="00295A50"/>
    <w:rsid w:val="00296B35"/>
    <w:rsid w:val="00297199"/>
    <w:rsid w:val="00297CC8"/>
    <w:rsid w:val="002A018B"/>
    <w:rsid w:val="002A024D"/>
    <w:rsid w:val="002A03B9"/>
    <w:rsid w:val="002A1F5A"/>
    <w:rsid w:val="002A4132"/>
    <w:rsid w:val="002A501E"/>
    <w:rsid w:val="002A5172"/>
    <w:rsid w:val="002A5BBF"/>
    <w:rsid w:val="002A6BAC"/>
    <w:rsid w:val="002A6BDA"/>
    <w:rsid w:val="002A7877"/>
    <w:rsid w:val="002A7CF6"/>
    <w:rsid w:val="002B00C0"/>
    <w:rsid w:val="002B031F"/>
    <w:rsid w:val="002B1DD6"/>
    <w:rsid w:val="002B283A"/>
    <w:rsid w:val="002B4576"/>
    <w:rsid w:val="002B54D6"/>
    <w:rsid w:val="002B6A75"/>
    <w:rsid w:val="002B6B46"/>
    <w:rsid w:val="002B797D"/>
    <w:rsid w:val="002B7A01"/>
    <w:rsid w:val="002B7B46"/>
    <w:rsid w:val="002C0AB4"/>
    <w:rsid w:val="002C0BEE"/>
    <w:rsid w:val="002C2745"/>
    <w:rsid w:val="002C54A8"/>
    <w:rsid w:val="002C561C"/>
    <w:rsid w:val="002C5658"/>
    <w:rsid w:val="002C7552"/>
    <w:rsid w:val="002C7C1B"/>
    <w:rsid w:val="002C7E27"/>
    <w:rsid w:val="002C7ED0"/>
    <w:rsid w:val="002D0387"/>
    <w:rsid w:val="002D0624"/>
    <w:rsid w:val="002D0827"/>
    <w:rsid w:val="002D1C13"/>
    <w:rsid w:val="002D2755"/>
    <w:rsid w:val="002D31C5"/>
    <w:rsid w:val="002D41AB"/>
    <w:rsid w:val="002D41BB"/>
    <w:rsid w:val="002D45A2"/>
    <w:rsid w:val="002D4724"/>
    <w:rsid w:val="002D4753"/>
    <w:rsid w:val="002D4A09"/>
    <w:rsid w:val="002D5117"/>
    <w:rsid w:val="002D529B"/>
    <w:rsid w:val="002D7078"/>
    <w:rsid w:val="002D7EE6"/>
    <w:rsid w:val="002E014A"/>
    <w:rsid w:val="002E02B4"/>
    <w:rsid w:val="002E0F4B"/>
    <w:rsid w:val="002E1B5A"/>
    <w:rsid w:val="002E2DDC"/>
    <w:rsid w:val="002E3717"/>
    <w:rsid w:val="002E43D9"/>
    <w:rsid w:val="002E4B14"/>
    <w:rsid w:val="002E646C"/>
    <w:rsid w:val="002F07C0"/>
    <w:rsid w:val="002F0A1B"/>
    <w:rsid w:val="002F16ED"/>
    <w:rsid w:val="002F1E37"/>
    <w:rsid w:val="002F237E"/>
    <w:rsid w:val="002F2430"/>
    <w:rsid w:val="002F3C3C"/>
    <w:rsid w:val="002F3EF8"/>
    <w:rsid w:val="002F4B0D"/>
    <w:rsid w:val="002F51BC"/>
    <w:rsid w:val="002F63BA"/>
    <w:rsid w:val="002F67B8"/>
    <w:rsid w:val="002F7043"/>
    <w:rsid w:val="002F73A6"/>
    <w:rsid w:val="002F73C3"/>
    <w:rsid w:val="002F7FF3"/>
    <w:rsid w:val="00300750"/>
    <w:rsid w:val="00301319"/>
    <w:rsid w:val="0030203C"/>
    <w:rsid w:val="0030208D"/>
    <w:rsid w:val="003021AF"/>
    <w:rsid w:val="003032FE"/>
    <w:rsid w:val="00303AD5"/>
    <w:rsid w:val="00305C12"/>
    <w:rsid w:val="0030611C"/>
    <w:rsid w:val="00306AAC"/>
    <w:rsid w:val="00310689"/>
    <w:rsid w:val="0031165A"/>
    <w:rsid w:val="0031261C"/>
    <w:rsid w:val="00312B77"/>
    <w:rsid w:val="00313039"/>
    <w:rsid w:val="00313100"/>
    <w:rsid w:val="003132B6"/>
    <w:rsid w:val="00313EE2"/>
    <w:rsid w:val="0031572A"/>
    <w:rsid w:val="003162B7"/>
    <w:rsid w:val="0031662C"/>
    <w:rsid w:val="003210D7"/>
    <w:rsid w:val="00321F16"/>
    <w:rsid w:val="003227D1"/>
    <w:rsid w:val="003232F2"/>
    <w:rsid w:val="00323508"/>
    <w:rsid w:val="003240D6"/>
    <w:rsid w:val="00324500"/>
    <w:rsid w:val="003253FC"/>
    <w:rsid w:val="00327749"/>
    <w:rsid w:val="00327B5A"/>
    <w:rsid w:val="00330FCB"/>
    <w:rsid w:val="0033172C"/>
    <w:rsid w:val="00332034"/>
    <w:rsid w:val="003324D7"/>
    <w:rsid w:val="00333516"/>
    <w:rsid w:val="0033476F"/>
    <w:rsid w:val="0033491E"/>
    <w:rsid w:val="0033502A"/>
    <w:rsid w:val="0033682C"/>
    <w:rsid w:val="00337B37"/>
    <w:rsid w:val="00337EFE"/>
    <w:rsid w:val="003407C4"/>
    <w:rsid w:val="0034181E"/>
    <w:rsid w:val="003418F4"/>
    <w:rsid w:val="00341A84"/>
    <w:rsid w:val="00342144"/>
    <w:rsid w:val="00342A13"/>
    <w:rsid w:val="0034469D"/>
    <w:rsid w:val="00344C35"/>
    <w:rsid w:val="0034543F"/>
    <w:rsid w:val="00345630"/>
    <w:rsid w:val="003472DE"/>
    <w:rsid w:val="0034757E"/>
    <w:rsid w:val="00347888"/>
    <w:rsid w:val="0034788B"/>
    <w:rsid w:val="00350332"/>
    <w:rsid w:val="00350424"/>
    <w:rsid w:val="00350B83"/>
    <w:rsid w:val="00351343"/>
    <w:rsid w:val="0035270F"/>
    <w:rsid w:val="00352947"/>
    <w:rsid w:val="0035362B"/>
    <w:rsid w:val="003552D3"/>
    <w:rsid w:val="003605A0"/>
    <w:rsid w:val="00361BF8"/>
    <w:rsid w:val="00362E6C"/>
    <w:rsid w:val="003645AF"/>
    <w:rsid w:val="003647CB"/>
    <w:rsid w:val="00364C58"/>
    <w:rsid w:val="0036677F"/>
    <w:rsid w:val="003667D0"/>
    <w:rsid w:val="00370A15"/>
    <w:rsid w:val="00371168"/>
    <w:rsid w:val="00372B44"/>
    <w:rsid w:val="00374261"/>
    <w:rsid w:val="003752F2"/>
    <w:rsid w:val="003756B6"/>
    <w:rsid w:val="0037588F"/>
    <w:rsid w:val="003765F4"/>
    <w:rsid w:val="00376D98"/>
    <w:rsid w:val="00377599"/>
    <w:rsid w:val="00377D30"/>
    <w:rsid w:val="00377D5D"/>
    <w:rsid w:val="00381135"/>
    <w:rsid w:val="00381239"/>
    <w:rsid w:val="00381A28"/>
    <w:rsid w:val="00381CD9"/>
    <w:rsid w:val="0038410C"/>
    <w:rsid w:val="003843FA"/>
    <w:rsid w:val="0038463A"/>
    <w:rsid w:val="00387204"/>
    <w:rsid w:val="00387E7E"/>
    <w:rsid w:val="00390244"/>
    <w:rsid w:val="00391DB8"/>
    <w:rsid w:val="00392933"/>
    <w:rsid w:val="003943D1"/>
    <w:rsid w:val="0039468A"/>
    <w:rsid w:val="00396190"/>
    <w:rsid w:val="00397018"/>
    <w:rsid w:val="003970AF"/>
    <w:rsid w:val="00397F98"/>
    <w:rsid w:val="003A0003"/>
    <w:rsid w:val="003A03AF"/>
    <w:rsid w:val="003A0415"/>
    <w:rsid w:val="003A0658"/>
    <w:rsid w:val="003A1790"/>
    <w:rsid w:val="003A1F79"/>
    <w:rsid w:val="003A297E"/>
    <w:rsid w:val="003A392C"/>
    <w:rsid w:val="003A566A"/>
    <w:rsid w:val="003A5B85"/>
    <w:rsid w:val="003B1259"/>
    <w:rsid w:val="003B1393"/>
    <w:rsid w:val="003B2D2A"/>
    <w:rsid w:val="003B5248"/>
    <w:rsid w:val="003B5A3F"/>
    <w:rsid w:val="003B5C8E"/>
    <w:rsid w:val="003B5D55"/>
    <w:rsid w:val="003B759F"/>
    <w:rsid w:val="003B76D7"/>
    <w:rsid w:val="003C0525"/>
    <w:rsid w:val="003C1199"/>
    <w:rsid w:val="003C2497"/>
    <w:rsid w:val="003C3284"/>
    <w:rsid w:val="003C36BF"/>
    <w:rsid w:val="003C44B4"/>
    <w:rsid w:val="003C485F"/>
    <w:rsid w:val="003C5008"/>
    <w:rsid w:val="003C53C6"/>
    <w:rsid w:val="003C54D8"/>
    <w:rsid w:val="003C560C"/>
    <w:rsid w:val="003C6210"/>
    <w:rsid w:val="003C7006"/>
    <w:rsid w:val="003D0BE4"/>
    <w:rsid w:val="003D126E"/>
    <w:rsid w:val="003D1879"/>
    <w:rsid w:val="003D1BC1"/>
    <w:rsid w:val="003D2524"/>
    <w:rsid w:val="003D2E53"/>
    <w:rsid w:val="003D3316"/>
    <w:rsid w:val="003D6038"/>
    <w:rsid w:val="003E078D"/>
    <w:rsid w:val="003E0D2C"/>
    <w:rsid w:val="003E2108"/>
    <w:rsid w:val="003E22EA"/>
    <w:rsid w:val="003E2776"/>
    <w:rsid w:val="003E3142"/>
    <w:rsid w:val="003E4921"/>
    <w:rsid w:val="003E6798"/>
    <w:rsid w:val="003E6AAA"/>
    <w:rsid w:val="003E73E6"/>
    <w:rsid w:val="003E7885"/>
    <w:rsid w:val="003F07A7"/>
    <w:rsid w:val="003F0D10"/>
    <w:rsid w:val="003F2FEC"/>
    <w:rsid w:val="003F3F76"/>
    <w:rsid w:val="003F512C"/>
    <w:rsid w:val="003F5286"/>
    <w:rsid w:val="003F664F"/>
    <w:rsid w:val="003F7513"/>
    <w:rsid w:val="004035BC"/>
    <w:rsid w:val="0040390C"/>
    <w:rsid w:val="00403923"/>
    <w:rsid w:val="00404C30"/>
    <w:rsid w:val="00405E98"/>
    <w:rsid w:val="004066E9"/>
    <w:rsid w:val="00406B05"/>
    <w:rsid w:val="004100EC"/>
    <w:rsid w:val="00411048"/>
    <w:rsid w:val="00412808"/>
    <w:rsid w:val="004158D1"/>
    <w:rsid w:val="004159BF"/>
    <w:rsid w:val="00415D55"/>
    <w:rsid w:val="00416548"/>
    <w:rsid w:val="00421A89"/>
    <w:rsid w:val="00422571"/>
    <w:rsid w:val="004225F8"/>
    <w:rsid w:val="0042298A"/>
    <w:rsid w:val="004232E8"/>
    <w:rsid w:val="00423E52"/>
    <w:rsid w:val="00424E30"/>
    <w:rsid w:val="004256A2"/>
    <w:rsid w:val="00425D0F"/>
    <w:rsid w:val="00425D27"/>
    <w:rsid w:val="00425FF5"/>
    <w:rsid w:val="00426F38"/>
    <w:rsid w:val="0042734C"/>
    <w:rsid w:val="00427625"/>
    <w:rsid w:val="00431CF0"/>
    <w:rsid w:val="0043215F"/>
    <w:rsid w:val="0043238B"/>
    <w:rsid w:val="004324EF"/>
    <w:rsid w:val="0043273A"/>
    <w:rsid w:val="00433648"/>
    <w:rsid w:val="00433C37"/>
    <w:rsid w:val="00433F57"/>
    <w:rsid w:val="00436828"/>
    <w:rsid w:val="00436E4D"/>
    <w:rsid w:val="00440CBB"/>
    <w:rsid w:val="00441431"/>
    <w:rsid w:val="00441C7C"/>
    <w:rsid w:val="00441CE5"/>
    <w:rsid w:val="00442534"/>
    <w:rsid w:val="00443A4D"/>
    <w:rsid w:val="004448FB"/>
    <w:rsid w:val="00444E60"/>
    <w:rsid w:val="00445377"/>
    <w:rsid w:val="00446139"/>
    <w:rsid w:val="00446CBD"/>
    <w:rsid w:val="0044788A"/>
    <w:rsid w:val="00447F2D"/>
    <w:rsid w:val="00450476"/>
    <w:rsid w:val="004512B4"/>
    <w:rsid w:val="004517E4"/>
    <w:rsid w:val="004519FA"/>
    <w:rsid w:val="00451CD6"/>
    <w:rsid w:val="00451E9F"/>
    <w:rsid w:val="00453A46"/>
    <w:rsid w:val="00456876"/>
    <w:rsid w:val="0045697B"/>
    <w:rsid w:val="00456DAA"/>
    <w:rsid w:val="00457561"/>
    <w:rsid w:val="004575CC"/>
    <w:rsid w:val="00457B8D"/>
    <w:rsid w:val="0046105D"/>
    <w:rsid w:val="00461F98"/>
    <w:rsid w:val="00462174"/>
    <w:rsid w:val="00462C0A"/>
    <w:rsid w:val="00462EF5"/>
    <w:rsid w:val="00464885"/>
    <w:rsid w:val="004652B0"/>
    <w:rsid w:val="00466D1A"/>
    <w:rsid w:val="004677B3"/>
    <w:rsid w:val="0047057D"/>
    <w:rsid w:val="00470B29"/>
    <w:rsid w:val="0047137F"/>
    <w:rsid w:val="004720C3"/>
    <w:rsid w:val="004722B9"/>
    <w:rsid w:val="004728AB"/>
    <w:rsid w:val="004731C3"/>
    <w:rsid w:val="00473458"/>
    <w:rsid w:val="004746D4"/>
    <w:rsid w:val="004749F5"/>
    <w:rsid w:val="00476078"/>
    <w:rsid w:val="00477792"/>
    <w:rsid w:val="004811BA"/>
    <w:rsid w:val="0048147C"/>
    <w:rsid w:val="004814F6"/>
    <w:rsid w:val="00482183"/>
    <w:rsid w:val="00483D68"/>
    <w:rsid w:val="004863E7"/>
    <w:rsid w:val="0048744A"/>
    <w:rsid w:val="00490648"/>
    <w:rsid w:val="004914FE"/>
    <w:rsid w:val="0049165F"/>
    <w:rsid w:val="00491C30"/>
    <w:rsid w:val="00491D93"/>
    <w:rsid w:val="004940D0"/>
    <w:rsid w:val="00494758"/>
    <w:rsid w:val="00495455"/>
    <w:rsid w:val="00495471"/>
    <w:rsid w:val="0049598D"/>
    <w:rsid w:val="00495E81"/>
    <w:rsid w:val="004A0FE1"/>
    <w:rsid w:val="004A1198"/>
    <w:rsid w:val="004A1BCC"/>
    <w:rsid w:val="004A32C5"/>
    <w:rsid w:val="004A440B"/>
    <w:rsid w:val="004A4412"/>
    <w:rsid w:val="004A66A3"/>
    <w:rsid w:val="004A6FC5"/>
    <w:rsid w:val="004A706E"/>
    <w:rsid w:val="004B07D4"/>
    <w:rsid w:val="004B07F0"/>
    <w:rsid w:val="004B0BF7"/>
    <w:rsid w:val="004B0F10"/>
    <w:rsid w:val="004B10D4"/>
    <w:rsid w:val="004B2CE9"/>
    <w:rsid w:val="004B323F"/>
    <w:rsid w:val="004B4144"/>
    <w:rsid w:val="004B4A49"/>
    <w:rsid w:val="004B792B"/>
    <w:rsid w:val="004C0FE2"/>
    <w:rsid w:val="004C479B"/>
    <w:rsid w:val="004C4BB9"/>
    <w:rsid w:val="004C4F7A"/>
    <w:rsid w:val="004C5FE9"/>
    <w:rsid w:val="004C67E4"/>
    <w:rsid w:val="004C7090"/>
    <w:rsid w:val="004D1E43"/>
    <w:rsid w:val="004D214B"/>
    <w:rsid w:val="004D2180"/>
    <w:rsid w:val="004D36A7"/>
    <w:rsid w:val="004D38B2"/>
    <w:rsid w:val="004D3B90"/>
    <w:rsid w:val="004D45BE"/>
    <w:rsid w:val="004D489F"/>
    <w:rsid w:val="004D494E"/>
    <w:rsid w:val="004D7B22"/>
    <w:rsid w:val="004E064C"/>
    <w:rsid w:val="004E3513"/>
    <w:rsid w:val="004E3BA7"/>
    <w:rsid w:val="004E435B"/>
    <w:rsid w:val="004E4DA4"/>
    <w:rsid w:val="004E5528"/>
    <w:rsid w:val="004E56D6"/>
    <w:rsid w:val="004E5712"/>
    <w:rsid w:val="004E76F8"/>
    <w:rsid w:val="004E784C"/>
    <w:rsid w:val="004E791B"/>
    <w:rsid w:val="004E7CBD"/>
    <w:rsid w:val="004E7D8C"/>
    <w:rsid w:val="004F0E31"/>
    <w:rsid w:val="004F1DEB"/>
    <w:rsid w:val="004F22EE"/>
    <w:rsid w:val="004F2B6E"/>
    <w:rsid w:val="004F2F55"/>
    <w:rsid w:val="004F3E26"/>
    <w:rsid w:val="004F49D4"/>
    <w:rsid w:val="004F4E89"/>
    <w:rsid w:val="004F54A6"/>
    <w:rsid w:val="004F5D28"/>
    <w:rsid w:val="004F6E49"/>
    <w:rsid w:val="004F700F"/>
    <w:rsid w:val="004F7429"/>
    <w:rsid w:val="004F74A7"/>
    <w:rsid w:val="00500E1E"/>
    <w:rsid w:val="005012F5"/>
    <w:rsid w:val="00501410"/>
    <w:rsid w:val="00501484"/>
    <w:rsid w:val="00501664"/>
    <w:rsid w:val="00502526"/>
    <w:rsid w:val="0050294B"/>
    <w:rsid w:val="00503013"/>
    <w:rsid w:val="00504895"/>
    <w:rsid w:val="00504CE5"/>
    <w:rsid w:val="00504D53"/>
    <w:rsid w:val="00504EB5"/>
    <w:rsid w:val="00505EED"/>
    <w:rsid w:val="0050627E"/>
    <w:rsid w:val="0050649A"/>
    <w:rsid w:val="00507433"/>
    <w:rsid w:val="00510840"/>
    <w:rsid w:val="00512AF6"/>
    <w:rsid w:val="00512F25"/>
    <w:rsid w:val="0051575E"/>
    <w:rsid w:val="0051583E"/>
    <w:rsid w:val="005164D9"/>
    <w:rsid w:val="00516B2F"/>
    <w:rsid w:val="00516B99"/>
    <w:rsid w:val="00516E8F"/>
    <w:rsid w:val="00517966"/>
    <w:rsid w:val="00520501"/>
    <w:rsid w:val="00521A63"/>
    <w:rsid w:val="005228D7"/>
    <w:rsid w:val="00522957"/>
    <w:rsid w:val="00524636"/>
    <w:rsid w:val="00524B42"/>
    <w:rsid w:val="00525E1D"/>
    <w:rsid w:val="00527B0A"/>
    <w:rsid w:val="00527D20"/>
    <w:rsid w:val="00530ED3"/>
    <w:rsid w:val="00531E3B"/>
    <w:rsid w:val="00531E60"/>
    <w:rsid w:val="00533291"/>
    <w:rsid w:val="00535969"/>
    <w:rsid w:val="00536D62"/>
    <w:rsid w:val="00537A25"/>
    <w:rsid w:val="00540455"/>
    <w:rsid w:val="00540E66"/>
    <w:rsid w:val="00541AA8"/>
    <w:rsid w:val="00542313"/>
    <w:rsid w:val="00542687"/>
    <w:rsid w:val="00543898"/>
    <w:rsid w:val="00543E5E"/>
    <w:rsid w:val="005441BD"/>
    <w:rsid w:val="005471EB"/>
    <w:rsid w:val="00547312"/>
    <w:rsid w:val="0054756E"/>
    <w:rsid w:val="00550BF4"/>
    <w:rsid w:val="00550ECC"/>
    <w:rsid w:val="00551570"/>
    <w:rsid w:val="00552352"/>
    <w:rsid w:val="005536A5"/>
    <w:rsid w:val="00553C08"/>
    <w:rsid w:val="00554676"/>
    <w:rsid w:val="00555677"/>
    <w:rsid w:val="00555740"/>
    <w:rsid w:val="00556721"/>
    <w:rsid w:val="00556FD3"/>
    <w:rsid w:val="00557166"/>
    <w:rsid w:val="0055744A"/>
    <w:rsid w:val="0056000C"/>
    <w:rsid w:val="00560223"/>
    <w:rsid w:val="005602AD"/>
    <w:rsid w:val="00560661"/>
    <w:rsid w:val="00561C1A"/>
    <w:rsid w:val="00561FAC"/>
    <w:rsid w:val="0056282F"/>
    <w:rsid w:val="00562A3C"/>
    <w:rsid w:val="005635A2"/>
    <w:rsid w:val="0056429C"/>
    <w:rsid w:val="00564711"/>
    <w:rsid w:val="005653C3"/>
    <w:rsid w:val="00565757"/>
    <w:rsid w:val="00565945"/>
    <w:rsid w:val="00572C0C"/>
    <w:rsid w:val="005736A7"/>
    <w:rsid w:val="00573CA4"/>
    <w:rsid w:val="005742CB"/>
    <w:rsid w:val="005750CD"/>
    <w:rsid w:val="00576E89"/>
    <w:rsid w:val="005779E1"/>
    <w:rsid w:val="00580D12"/>
    <w:rsid w:val="0058135A"/>
    <w:rsid w:val="00581636"/>
    <w:rsid w:val="00581C90"/>
    <w:rsid w:val="005824FA"/>
    <w:rsid w:val="00584D78"/>
    <w:rsid w:val="00584DD8"/>
    <w:rsid w:val="00585A20"/>
    <w:rsid w:val="00586608"/>
    <w:rsid w:val="005878B5"/>
    <w:rsid w:val="00587D1C"/>
    <w:rsid w:val="0059028D"/>
    <w:rsid w:val="00590873"/>
    <w:rsid w:val="00590926"/>
    <w:rsid w:val="00591343"/>
    <w:rsid w:val="00592643"/>
    <w:rsid w:val="0059339C"/>
    <w:rsid w:val="0059489F"/>
    <w:rsid w:val="005949EE"/>
    <w:rsid w:val="005954AA"/>
    <w:rsid w:val="005A0C1A"/>
    <w:rsid w:val="005A1D73"/>
    <w:rsid w:val="005A1E8C"/>
    <w:rsid w:val="005A25D5"/>
    <w:rsid w:val="005A38FF"/>
    <w:rsid w:val="005A6042"/>
    <w:rsid w:val="005A6F76"/>
    <w:rsid w:val="005B0002"/>
    <w:rsid w:val="005B0441"/>
    <w:rsid w:val="005B0456"/>
    <w:rsid w:val="005B1654"/>
    <w:rsid w:val="005B22E3"/>
    <w:rsid w:val="005B2605"/>
    <w:rsid w:val="005B2C4E"/>
    <w:rsid w:val="005B585B"/>
    <w:rsid w:val="005B63ED"/>
    <w:rsid w:val="005B6929"/>
    <w:rsid w:val="005B722F"/>
    <w:rsid w:val="005B72C6"/>
    <w:rsid w:val="005C0438"/>
    <w:rsid w:val="005C0455"/>
    <w:rsid w:val="005C1FB3"/>
    <w:rsid w:val="005C25B1"/>
    <w:rsid w:val="005C2998"/>
    <w:rsid w:val="005C37D3"/>
    <w:rsid w:val="005C40E1"/>
    <w:rsid w:val="005C7B80"/>
    <w:rsid w:val="005D040E"/>
    <w:rsid w:val="005D128E"/>
    <w:rsid w:val="005D2DC2"/>
    <w:rsid w:val="005D50AA"/>
    <w:rsid w:val="005D51AA"/>
    <w:rsid w:val="005D6617"/>
    <w:rsid w:val="005D6CC1"/>
    <w:rsid w:val="005D743E"/>
    <w:rsid w:val="005E0212"/>
    <w:rsid w:val="005E1965"/>
    <w:rsid w:val="005E21C6"/>
    <w:rsid w:val="005E3680"/>
    <w:rsid w:val="005E4815"/>
    <w:rsid w:val="005E4D22"/>
    <w:rsid w:val="005E59C2"/>
    <w:rsid w:val="005E67E3"/>
    <w:rsid w:val="005E6EFB"/>
    <w:rsid w:val="005F0056"/>
    <w:rsid w:val="005F0519"/>
    <w:rsid w:val="005F066D"/>
    <w:rsid w:val="005F1C54"/>
    <w:rsid w:val="005F2867"/>
    <w:rsid w:val="005F2DC9"/>
    <w:rsid w:val="005F33B2"/>
    <w:rsid w:val="005F3795"/>
    <w:rsid w:val="005F3F6E"/>
    <w:rsid w:val="005F44CD"/>
    <w:rsid w:val="005F45E2"/>
    <w:rsid w:val="005F4668"/>
    <w:rsid w:val="005F63E4"/>
    <w:rsid w:val="005F7AC3"/>
    <w:rsid w:val="00601B61"/>
    <w:rsid w:val="00601E5D"/>
    <w:rsid w:val="00602BBF"/>
    <w:rsid w:val="00602F1B"/>
    <w:rsid w:val="006033B4"/>
    <w:rsid w:val="0060350C"/>
    <w:rsid w:val="00604AF0"/>
    <w:rsid w:val="00604D91"/>
    <w:rsid w:val="00604F20"/>
    <w:rsid w:val="006067BB"/>
    <w:rsid w:val="00607B4E"/>
    <w:rsid w:val="0061084A"/>
    <w:rsid w:val="00611753"/>
    <w:rsid w:val="00611EC0"/>
    <w:rsid w:val="0061366D"/>
    <w:rsid w:val="006138DA"/>
    <w:rsid w:val="00614303"/>
    <w:rsid w:val="006144D5"/>
    <w:rsid w:val="00620439"/>
    <w:rsid w:val="0062044C"/>
    <w:rsid w:val="006217DE"/>
    <w:rsid w:val="00621CCA"/>
    <w:rsid w:val="006227E0"/>
    <w:rsid w:val="0062295B"/>
    <w:rsid w:val="00622E60"/>
    <w:rsid w:val="006235BE"/>
    <w:rsid w:val="0062453F"/>
    <w:rsid w:val="006248CF"/>
    <w:rsid w:val="00624BE7"/>
    <w:rsid w:val="00624FF8"/>
    <w:rsid w:val="0062556A"/>
    <w:rsid w:val="00625BCD"/>
    <w:rsid w:val="00625DBF"/>
    <w:rsid w:val="00626A08"/>
    <w:rsid w:val="00627EF0"/>
    <w:rsid w:val="00630222"/>
    <w:rsid w:val="0063035E"/>
    <w:rsid w:val="00630973"/>
    <w:rsid w:val="00630A83"/>
    <w:rsid w:val="00630DAA"/>
    <w:rsid w:val="006316D9"/>
    <w:rsid w:val="00631A8D"/>
    <w:rsid w:val="0063758F"/>
    <w:rsid w:val="0064134A"/>
    <w:rsid w:val="00641442"/>
    <w:rsid w:val="00642A18"/>
    <w:rsid w:val="00643B63"/>
    <w:rsid w:val="00644BC7"/>
    <w:rsid w:val="0064512D"/>
    <w:rsid w:val="00645DFE"/>
    <w:rsid w:val="00646BD4"/>
    <w:rsid w:val="006471CE"/>
    <w:rsid w:val="00647C69"/>
    <w:rsid w:val="00647CE3"/>
    <w:rsid w:val="00651E9A"/>
    <w:rsid w:val="00652194"/>
    <w:rsid w:val="006531BB"/>
    <w:rsid w:val="006532B8"/>
    <w:rsid w:val="006537A8"/>
    <w:rsid w:val="00653920"/>
    <w:rsid w:val="006558A9"/>
    <w:rsid w:val="00655BD8"/>
    <w:rsid w:val="00655D74"/>
    <w:rsid w:val="00656111"/>
    <w:rsid w:val="00656D42"/>
    <w:rsid w:val="0065765B"/>
    <w:rsid w:val="00657E0F"/>
    <w:rsid w:val="00657FF6"/>
    <w:rsid w:val="00660FBC"/>
    <w:rsid w:val="006612CB"/>
    <w:rsid w:val="0066148D"/>
    <w:rsid w:val="0066362E"/>
    <w:rsid w:val="006637BA"/>
    <w:rsid w:val="00663979"/>
    <w:rsid w:val="00663ADF"/>
    <w:rsid w:val="006648FE"/>
    <w:rsid w:val="006660EB"/>
    <w:rsid w:val="00670088"/>
    <w:rsid w:val="00670125"/>
    <w:rsid w:val="00670682"/>
    <w:rsid w:val="00670C34"/>
    <w:rsid w:val="00670EE7"/>
    <w:rsid w:val="00672576"/>
    <w:rsid w:val="0067272B"/>
    <w:rsid w:val="00672B52"/>
    <w:rsid w:val="00672E23"/>
    <w:rsid w:val="00673839"/>
    <w:rsid w:val="00673B11"/>
    <w:rsid w:val="0067424B"/>
    <w:rsid w:val="00674439"/>
    <w:rsid w:val="006744FB"/>
    <w:rsid w:val="00674D33"/>
    <w:rsid w:val="00676E0F"/>
    <w:rsid w:val="006773D1"/>
    <w:rsid w:val="00677D95"/>
    <w:rsid w:val="006820EE"/>
    <w:rsid w:val="0068309B"/>
    <w:rsid w:val="006832B9"/>
    <w:rsid w:val="0068516E"/>
    <w:rsid w:val="00685D5F"/>
    <w:rsid w:val="00686507"/>
    <w:rsid w:val="006908F3"/>
    <w:rsid w:val="00690913"/>
    <w:rsid w:val="00692BAB"/>
    <w:rsid w:val="0069300A"/>
    <w:rsid w:val="00693125"/>
    <w:rsid w:val="0069331E"/>
    <w:rsid w:val="006942B5"/>
    <w:rsid w:val="00694B71"/>
    <w:rsid w:val="00695572"/>
    <w:rsid w:val="00696E15"/>
    <w:rsid w:val="006970F2"/>
    <w:rsid w:val="006A0217"/>
    <w:rsid w:val="006A1883"/>
    <w:rsid w:val="006A1AA1"/>
    <w:rsid w:val="006A1EF3"/>
    <w:rsid w:val="006A3551"/>
    <w:rsid w:val="006A4170"/>
    <w:rsid w:val="006A4EBB"/>
    <w:rsid w:val="006A5EA9"/>
    <w:rsid w:val="006A778D"/>
    <w:rsid w:val="006A7B66"/>
    <w:rsid w:val="006B07C7"/>
    <w:rsid w:val="006B098B"/>
    <w:rsid w:val="006B0F73"/>
    <w:rsid w:val="006B118B"/>
    <w:rsid w:val="006B131A"/>
    <w:rsid w:val="006B17DE"/>
    <w:rsid w:val="006B1913"/>
    <w:rsid w:val="006B21C0"/>
    <w:rsid w:val="006B2374"/>
    <w:rsid w:val="006B24DB"/>
    <w:rsid w:val="006B50E4"/>
    <w:rsid w:val="006B5434"/>
    <w:rsid w:val="006B59B1"/>
    <w:rsid w:val="006B6AF7"/>
    <w:rsid w:val="006C0A40"/>
    <w:rsid w:val="006C0F7A"/>
    <w:rsid w:val="006C2B32"/>
    <w:rsid w:val="006C2B96"/>
    <w:rsid w:val="006C2E98"/>
    <w:rsid w:val="006C31F8"/>
    <w:rsid w:val="006C370E"/>
    <w:rsid w:val="006C438E"/>
    <w:rsid w:val="006C4879"/>
    <w:rsid w:val="006C4B1C"/>
    <w:rsid w:val="006C5D5D"/>
    <w:rsid w:val="006C5FBD"/>
    <w:rsid w:val="006C65BD"/>
    <w:rsid w:val="006C67CD"/>
    <w:rsid w:val="006C77BB"/>
    <w:rsid w:val="006D069F"/>
    <w:rsid w:val="006D0B98"/>
    <w:rsid w:val="006D0FEF"/>
    <w:rsid w:val="006D1EDE"/>
    <w:rsid w:val="006D26D6"/>
    <w:rsid w:val="006D37D3"/>
    <w:rsid w:val="006D46C3"/>
    <w:rsid w:val="006D6CF4"/>
    <w:rsid w:val="006D767E"/>
    <w:rsid w:val="006D76E8"/>
    <w:rsid w:val="006D7EEA"/>
    <w:rsid w:val="006E030B"/>
    <w:rsid w:val="006E2359"/>
    <w:rsid w:val="006E24D1"/>
    <w:rsid w:val="006E26C5"/>
    <w:rsid w:val="006E4C7E"/>
    <w:rsid w:val="006E5EB0"/>
    <w:rsid w:val="006E5FA1"/>
    <w:rsid w:val="006F0FFF"/>
    <w:rsid w:val="006F10AD"/>
    <w:rsid w:val="006F1A15"/>
    <w:rsid w:val="006F1BDD"/>
    <w:rsid w:val="006F1CF6"/>
    <w:rsid w:val="006F2006"/>
    <w:rsid w:val="006F32BC"/>
    <w:rsid w:val="006F34EB"/>
    <w:rsid w:val="006F446D"/>
    <w:rsid w:val="006F4A12"/>
    <w:rsid w:val="006F52FE"/>
    <w:rsid w:val="006F6FE2"/>
    <w:rsid w:val="006F76FE"/>
    <w:rsid w:val="006F7837"/>
    <w:rsid w:val="0070139D"/>
    <w:rsid w:val="00701581"/>
    <w:rsid w:val="00701BEF"/>
    <w:rsid w:val="00701E26"/>
    <w:rsid w:val="00701EBD"/>
    <w:rsid w:val="0070284C"/>
    <w:rsid w:val="00702A8F"/>
    <w:rsid w:val="007035CC"/>
    <w:rsid w:val="00703949"/>
    <w:rsid w:val="00704428"/>
    <w:rsid w:val="007052EB"/>
    <w:rsid w:val="00705A98"/>
    <w:rsid w:val="007069DE"/>
    <w:rsid w:val="007078FB"/>
    <w:rsid w:val="00707AA1"/>
    <w:rsid w:val="00707DFD"/>
    <w:rsid w:val="00710A80"/>
    <w:rsid w:val="007120BC"/>
    <w:rsid w:val="007122BD"/>
    <w:rsid w:val="00712F25"/>
    <w:rsid w:val="0071314C"/>
    <w:rsid w:val="00713DB7"/>
    <w:rsid w:val="0071430A"/>
    <w:rsid w:val="00715215"/>
    <w:rsid w:val="0071566C"/>
    <w:rsid w:val="007157C5"/>
    <w:rsid w:val="00716268"/>
    <w:rsid w:val="00720CA5"/>
    <w:rsid w:val="007220BD"/>
    <w:rsid w:val="00722628"/>
    <w:rsid w:val="00722CBF"/>
    <w:rsid w:val="007231DB"/>
    <w:rsid w:val="00723440"/>
    <w:rsid w:val="00723492"/>
    <w:rsid w:val="00724491"/>
    <w:rsid w:val="0072470C"/>
    <w:rsid w:val="00725CEC"/>
    <w:rsid w:val="007261A6"/>
    <w:rsid w:val="00727DC6"/>
    <w:rsid w:val="007308DE"/>
    <w:rsid w:val="00730AEF"/>
    <w:rsid w:val="00732BAD"/>
    <w:rsid w:val="00733577"/>
    <w:rsid w:val="00734067"/>
    <w:rsid w:val="00734CF0"/>
    <w:rsid w:val="007353DE"/>
    <w:rsid w:val="007358FE"/>
    <w:rsid w:val="00736BC8"/>
    <w:rsid w:val="0073749C"/>
    <w:rsid w:val="007378C2"/>
    <w:rsid w:val="00740189"/>
    <w:rsid w:val="00741237"/>
    <w:rsid w:val="0074260A"/>
    <w:rsid w:val="00742929"/>
    <w:rsid w:val="00742F4D"/>
    <w:rsid w:val="00743B6B"/>
    <w:rsid w:val="00744741"/>
    <w:rsid w:val="007454A6"/>
    <w:rsid w:val="00745BCF"/>
    <w:rsid w:val="0074747E"/>
    <w:rsid w:val="0075032B"/>
    <w:rsid w:val="0075045D"/>
    <w:rsid w:val="0075045E"/>
    <w:rsid w:val="00750A95"/>
    <w:rsid w:val="00752016"/>
    <w:rsid w:val="007527F1"/>
    <w:rsid w:val="00752A8F"/>
    <w:rsid w:val="00753FB4"/>
    <w:rsid w:val="00754041"/>
    <w:rsid w:val="00754EB3"/>
    <w:rsid w:val="00756DF9"/>
    <w:rsid w:val="00756FB8"/>
    <w:rsid w:val="007605D7"/>
    <w:rsid w:val="00760C8C"/>
    <w:rsid w:val="00760CE9"/>
    <w:rsid w:val="00761578"/>
    <w:rsid w:val="007625DF"/>
    <w:rsid w:val="0076314C"/>
    <w:rsid w:val="007633B1"/>
    <w:rsid w:val="00764CE1"/>
    <w:rsid w:val="00767408"/>
    <w:rsid w:val="00767DA5"/>
    <w:rsid w:val="00770393"/>
    <w:rsid w:val="00772677"/>
    <w:rsid w:val="007727D1"/>
    <w:rsid w:val="007750A9"/>
    <w:rsid w:val="0077549B"/>
    <w:rsid w:val="00775842"/>
    <w:rsid w:val="0077662A"/>
    <w:rsid w:val="0077720C"/>
    <w:rsid w:val="00782099"/>
    <w:rsid w:val="00783F38"/>
    <w:rsid w:val="007857A7"/>
    <w:rsid w:val="0078731A"/>
    <w:rsid w:val="00787916"/>
    <w:rsid w:val="007905A5"/>
    <w:rsid w:val="007912B7"/>
    <w:rsid w:val="0079191A"/>
    <w:rsid w:val="00791E62"/>
    <w:rsid w:val="007925B7"/>
    <w:rsid w:val="00793188"/>
    <w:rsid w:val="007931E9"/>
    <w:rsid w:val="00793595"/>
    <w:rsid w:val="00794645"/>
    <w:rsid w:val="0079693B"/>
    <w:rsid w:val="0079762F"/>
    <w:rsid w:val="00797DF3"/>
    <w:rsid w:val="007A02E9"/>
    <w:rsid w:val="007A1554"/>
    <w:rsid w:val="007A1611"/>
    <w:rsid w:val="007A1A11"/>
    <w:rsid w:val="007A1CF2"/>
    <w:rsid w:val="007A21DD"/>
    <w:rsid w:val="007A247A"/>
    <w:rsid w:val="007A467C"/>
    <w:rsid w:val="007A498A"/>
    <w:rsid w:val="007A4D7B"/>
    <w:rsid w:val="007A5A47"/>
    <w:rsid w:val="007A6CA1"/>
    <w:rsid w:val="007A6D1D"/>
    <w:rsid w:val="007A76E2"/>
    <w:rsid w:val="007A7C93"/>
    <w:rsid w:val="007B0C14"/>
    <w:rsid w:val="007B302F"/>
    <w:rsid w:val="007B3B93"/>
    <w:rsid w:val="007B3CEB"/>
    <w:rsid w:val="007B4333"/>
    <w:rsid w:val="007B4AB1"/>
    <w:rsid w:val="007B653B"/>
    <w:rsid w:val="007B7533"/>
    <w:rsid w:val="007B7694"/>
    <w:rsid w:val="007B7A0A"/>
    <w:rsid w:val="007B7A8F"/>
    <w:rsid w:val="007C0A30"/>
    <w:rsid w:val="007C0F4D"/>
    <w:rsid w:val="007C1137"/>
    <w:rsid w:val="007C2AE4"/>
    <w:rsid w:val="007C2F57"/>
    <w:rsid w:val="007C3067"/>
    <w:rsid w:val="007C4F9F"/>
    <w:rsid w:val="007C5B85"/>
    <w:rsid w:val="007C7895"/>
    <w:rsid w:val="007D0236"/>
    <w:rsid w:val="007D08E9"/>
    <w:rsid w:val="007D0FAF"/>
    <w:rsid w:val="007D100D"/>
    <w:rsid w:val="007D2A37"/>
    <w:rsid w:val="007D2BC5"/>
    <w:rsid w:val="007D2ED0"/>
    <w:rsid w:val="007D4382"/>
    <w:rsid w:val="007D5543"/>
    <w:rsid w:val="007D7F3A"/>
    <w:rsid w:val="007E0442"/>
    <w:rsid w:val="007E0CD0"/>
    <w:rsid w:val="007E0D20"/>
    <w:rsid w:val="007E1AD9"/>
    <w:rsid w:val="007E1E08"/>
    <w:rsid w:val="007E225E"/>
    <w:rsid w:val="007E27B7"/>
    <w:rsid w:val="007E370D"/>
    <w:rsid w:val="007E4776"/>
    <w:rsid w:val="007E49FA"/>
    <w:rsid w:val="007E5102"/>
    <w:rsid w:val="007E57F2"/>
    <w:rsid w:val="007E7590"/>
    <w:rsid w:val="007F04F0"/>
    <w:rsid w:val="007F13DA"/>
    <w:rsid w:val="007F17BB"/>
    <w:rsid w:val="007F2B38"/>
    <w:rsid w:val="007F36CF"/>
    <w:rsid w:val="007F517C"/>
    <w:rsid w:val="0080074F"/>
    <w:rsid w:val="008010F6"/>
    <w:rsid w:val="00801318"/>
    <w:rsid w:val="00801333"/>
    <w:rsid w:val="00801716"/>
    <w:rsid w:val="00801732"/>
    <w:rsid w:val="00802756"/>
    <w:rsid w:val="00802B3C"/>
    <w:rsid w:val="008035D2"/>
    <w:rsid w:val="00803658"/>
    <w:rsid w:val="00804836"/>
    <w:rsid w:val="00805348"/>
    <w:rsid w:val="00805818"/>
    <w:rsid w:val="00805AF7"/>
    <w:rsid w:val="00806491"/>
    <w:rsid w:val="00807822"/>
    <w:rsid w:val="0081049F"/>
    <w:rsid w:val="008125CF"/>
    <w:rsid w:val="00812EB8"/>
    <w:rsid w:val="00815D9D"/>
    <w:rsid w:val="00816980"/>
    <w:rsid w:val="00816BDF"/>
    <w:rsid w:val="00816F3E"/>
    <w:rsid w:val="00817B2D"/>
    <w:rsid w:val="0082185D"/>
    <w:rsid w:val="008246D1"/>
    <w:rsid w:val="008247AB"/>
    <w:rsid w:val="00825E8D"/>
    <w:rsid w:val="00827D7E"/>
    <w:rsid w:val="00830F18"/>
    <w:rsid w:val="008315F5"/>
    <w:rsid w:val="00831D73"/>
    <w:rsid w:val="00835CD2"/>
    <w:rsid w:val="00836574"/>
    <w:rsid w:val="00837E18"/>
    <w:rsid w:val="00837EA0"/>
    <w:rsid w:val="00840498"/>
    <w:rsid w:val="0084074D"/>
    <w:rsid w:val="0084181D"/>
    <w:rsid w:val="0084250F"/>
    <w:rsid w:val="00842C84"/>
    <w:rsid w:val="00843673"/>
    <w:rsid w:val="00843816"/>
    <w:rsid w:val="00843C9B"/>
    <w:rsid w:val="00843CFD"/>
    <w:rsid w:val="00843DDE"/>
    <w:rsid w:val="00843EF0"/>
    <w:rsid w:val="00844DA2"/>
    <w:rsid w:val="00845D9C"/>
    <w:rsid w:val="00846B71"/>
    <w:rsid w:val="00847223"/>
    <w:rsid w:val="008472AD"/>
    <w:rsid w:val="00850142"/>
    <w:rsid w:val="0085035D"/>
    <w:rsid w:val="008509BC"/>
    <w:rsid w:val="0085156E"/>
    <w:rsid w:val="008516C9"/>
    <w:rsid w:val="0085193F"/>
    <w:rsid w:val="00851E6B"/>
    <w:rsid w:val="00853C80"/>
    <w:rsid w:val="00855AB9"/>
    <w:rsid w:val="008560E5"/>
    <w:rsid w:val="0085668A"/>
    <w:rsid w:val="00856838"/>
    <w:rsid w:val="008605C7"/>
    <w:rsid w:val="00861440"/>
    <w:rsid w:val="008619E7"/>
    <w:rsid w:val="00862EB4"/>
    <w:rsid w:val="00863113"/>
    <w:rsid w:val="00863677"/>
    <w:rsid w:val="00863905"/>
    <w:rsid w:val="00864281"/>
    <w:rsid w:val="008644CD"/>
    <w:rsid w:val="0086542F"/>
    <w:rsid w:val="00865EAD"/>
    <w:rsid w:val="0086641F"/>
    <w:rsid w:val="0086702D"/>
    <w:rsid w:val="00872BF2"/>
    <w:rsid w:val="008747D7"/>
    <w:rsid w:val="008760B2"/>
    <w:rsid w:val="00876969"/>
    <w:rsid w:val="008777FA"/>
    <w:rsid w:val="00877E3D"/>
    <w:rsid w:val="0088303E"/>
    <w:rsid w:val="0088549C"/>
    <w:rsid w:val="008854AA"/>
    <w:rsid w:val="0088631B"/>
    <w:rsid w:val="00886FDC"/>
    <w:rsid w:val="008870E4"/>
    <w:rsid w:val="00887272"/>
    <w:rsid w:val="008878F1"/>
    <w:rsid w:val="00887949"/>
    <w:rsid w:val="0089022F"/>
    <w:rsid w:val="0089055C"/>
    <w:rsid w:val="00890937"/>
    <w:rsid w:val="00890FFC"/>
    <w:rsid w:val="008917A3"/>
    <w:rsid w:val="00891CDF"/>
    <w:rsid w:val="0089220D"/>
    <w:rsid w:val="00892760"/>
    <w:rsid w:val="00892FF6"/>
    <w:rsid w:val="008935DF"/>
    <w:rsid w:val="00893724"/>
    <w:rsid w:val="00894426"/>
    <w:rsid w:val="00896076"/>
    <w:rsid w:val="00896448"/>
    <w:rsid w:val="00896979"/>
    <w:rsid w:val="00897411"/>
    <w:rsid w:val="008975D7"/>
    <w:rsid w:val="008A07E7"/>
    <w:rsid w:val="008A0C98"/>
    <w:rsid w:val="008A2210"/>
    <w:rsid w:val="008A2FA3"/>
    <w:rsid w:val="008A3277"/>
    <w:rsid w:val="008A42E0"/>
    <w:rsid w:val="008A468F"/>
    <w:rsid w:val="008A4EB8"/>
    <w:rsid w:val="008A56F7"/>
    <w:rsid w:val="008A6C82"/>
    <w:rsid w:val="008A76CC"/>
    <w:rsid w:val="008B10A3"/>
    <w:rsid w:val="008B19AD"/>
    <w:rsid w:val="008B2296"/>
    <w:rsid w:val="008B2C52"/>
    <w:rsid w:val="008B4E3C"/>
    <w:rsid w:val="008B53A1"/>
    <w:rsid w:val="008B5AAA"/>
    <w:rsid w:val="008B63BB"/>
    <w:rsid w:val="008B6E2B"/>
    <w:rsid w:val="008B7AFF"/>
    <w:rsid w:val="008B7FDA"/>
    <w:rsid w:val="008C15F4"/>
    <w:rsid w:val="008C17F9"/>
    <w:rsid w:val="008C26BA"/>
    <w:rsid w:val="008C2D02"/>
    <w:rsid w:val="008C3A10"/>
    <w:rsid w:val="008C5798"/>
    <w:rsid w:val="008C5F07"/>
    <w:rsid w:val="008C7D6C"/>
    <w:rsid w:val="008D0496"/>
    <w:rsid w:val="008D1570"/>
    <w:rsid w:val="008D1B46"/>
    <w:rsid w:val="008D1BFB"/>
    <w:rsid w:val="008D2959"/>
    <w:rsid w:val="008D40A4"/>
    <w:rsid w:val="008D5CF2"/>
    <w:rsid w:val="008D6282"/>
    <w:rsid w:val="008D66F4"/>
    <w:rsid w:val="008D697F"/>
    <w:rsid w:val="008D73D5"/>
    <w:rsid w:val="008E019C"/>
    <w:rsid w:val="008E0BA8"/>
    <w:rsid w:val="008E1CD4"/>
    <w:rsid w:val="008E4863"/>
    <w:rsid w:val="008E5C25"/>
    <w:rsid w:val="008E7468"/>
    <w:rsid w:val="008E78B4"/>
    <w:rsid w:val="008F011F"/>
    <w:rsid w:val="008F0296"/>
    <w:rsid w:val="008F04B6"/>
    <w:rsid w:val="008F13AA"/>
    <w:rsid w:val="008F149B"/>
    <w:rsid w:val="008F1794"/>
    <w:rsid w:val="008F1F88"/>
    <w:rsid w:val="008F238B"/>
    <w:rsid w:val="008F266D"/>
    <w:rsid w:val="008F3FB9"/>
    <w:rsid w:val="008F4C7E"/>
    <w:rsid w:val="008F54EF"/>
    <w:rsid w:val="008F55F7"/>
    <w:rsid w:val="008F5F27"/>
    <w:rsid w:val="008F710D"/>
    <w:rsid w:val="008F72E1"/>
    <w:rsid w:val="008F7A9A"/>
    <w:rsid w:val="0090011B"/>
    <w:rsid w:val="009004DA"/>
    <w:rsid w:val="00903197"/>
    <w:rsid w:val="009048FF"/>
    <w:rsid w:val="009061AA"/>
    <w:rsid w:val="00907100"/>
    <w:rsid w:val="00907CDF"/>
    <w:rsid w:val="009100F7"/>
    <w:rsid w:val="0091082F"/>
    <w:rsid w:val="00910E49"/>
    <w:rsid w:val="0091113D"/>
    <w:rsid w:val="00911826"/>
    <w:rsid w:val="009119C3"/>
    <w:rsid w:val="00912606"/>
    <w:rsid w:val="00912D29"/>
    <w:rsid w:val="009130C8"/>
    <w:rsid w:val="00913CBB"/>
    <w:rsid w:val="009156C5"/>
    <w:rsid w:val="009158AF"/>
    <w:rsid w:val="00916079"/>
    <w:rsid w:val="0091670A"/>
    <w:rsid w:val="00916A4E"/>
    <w:rsid w:val="009204CC"/>
    <w:rsid w:val="00920714"/>
    <w:rsid w:val="00920747"/>
    <w:rsid w:val="009211A4"/>
    <w:rsid w:val="00924419"/>
    <w:rsid w:val="00924A8B"/>
    <w:rsid w:val="009274DD"/>
    <w:rsid w:val="00930FCE"/>
    <w:rsid w:val="00931F47"/>
    <w:rsid w:val="00931FFD"/>
    <w:rsid w:val="00933C96"/>
    <w:rsid w:val="00934CD3"/>
    <w:rsid w:val="0093581E"/>
    <w:rsid w:val="00936603"/>
    <w:rsid w:val="00936CFB"/>
    <w:rsid w:val="009371F7"/>
    <w:rsid w:val="009414ED"/>
    <w:rsid w:val="00941BCD"/>
    <w:rsid w:val="009432F1"/>
    <w:rsid w:val="00943BF2"/>
    <w:rsid w:val="00943FBF"/>
    <w:rsid w:val="0094489A"/>
    <w:rsid w:val="00945090"/>
    <w:rsid w:val="009458F2"/>
    <w:rsid w:val="00945D04"/>
    <w:rsid w:val="00945FAE"/>
    <w:rsid w:val="00946A6D"/>
    <w:rsid w:val="00946B6C"/>
    <w:rsid w:val="00947364"/>
    <w:rsid w:val="00947C17"/>
    <w:rsid w:val="00947DD2"/>
    <w:rsid w:val="0095139E"/>
    <w:rsid w:val="00951835"/>
    <w:rsid w:val="0095213A"/>
    <w:rsid w:val="00952B5F"/>
    <w:rsid w:val="0095506F"/>
    <w:rsid w:val="00955C47"/>
    <w:rsid w:val="0095752E"/>
    <w:rsid w:val="00957E81"/>
    <w:rsid w:val="00957E9B"/>
    <w:rsid w:val="009606ED"/>
    <w:rsid w:val="0096076D"/>
    <w:rsid w:val="00960846"/>
    <w:rsid w:val="00960BF3"/>
    <w:rsid w:val="00960DA3"/>
    <w:rsid w:val="00960DB8"/>
    <w:rsid w:val="00961E4B"/>
    <w:rsid w:val="00963271"/>
    <w:rsid w:val="00963389"/>
    <w:rsid w:val="009657F6"/>
    <w:rsid w:val="00966D3E"/>
    <w:rsid w:val="009700A4"/>
    <w:rsid w:val="00970417"/>
    <w:rsid w:val="009706FD"/>
    <w:rsid w:val="00971087"/>
    <w:rsid w:val="0097115C"/>
    <w:rsid w:val="00971850"/>
    <w:rsid w:val="009720F2"/>
    <w:rsid w:val="0097335D"/>
    <w:rsid w:val="00973587"/>
    <w:rsid w:val="009736C1"/>
    <w:rsid w:val="00974924"/>
    <w:rsid w:val="00974EBA"/>
    <w:rsid w:val="009762DD"/>
    <w:rsid w:val="009773FC"/>
    <w:rsid w:val="00977638"/>
    <w:rsid w:val="00977D03"/>
    <w:rsid w:val="00980DF9"/>
    <w:rsid w:val="00984058"/>
    <w:rsid w:val="00985F77"/>
    <w:rsid w:val="009862D1"/>
    <w:rsid w:val="009862FB"/>
    <w:rsid w:val="0098784A"/>
    <w:rsid w:val="00991639"/>
    <w:rsid w:val="00991C4F"/>
    <w:rsid w:val="00991D62"/>
    <w:rsid w:val="00992526"/>
    <w:rsid w:val="0099396D"/>
    <w:rsid w:val="00993B78"/>
    <w:rsid w:val="0099677A"/>
    <w:rsid w:val="0099784E"/>
    <w:rsid w:val="00997E47"/>
    <w:rsid w:val="009A02E7"/>
    <w:rsid w:val="009A083E"/>
    <w:rsid w:val="009A084E"/>
    <w:rsid w:val="009A109F"/>
    <w:rsid w:val="009A129E"/>
    <w:rsid w:val="009A1AA5"/>
    <w:rsid w:val="009A1B5B"/>
    <w:rsid w:val="009A1E80"/>
    <w:rsid w:val="009A2471"/>
    <w:rsid w:val="009A2569"/>
    <w:rsid w:val="009A503E"/>
    <w:rsid w:val="009A5D9E"/>
    <w:rsid w:val="009A5E0F"/>
    <w:rsid w:val="009A5EB1"/>
    <w:rsid w:val="009A63D0"/>
    <w:rsid w:val="009A672A"/>
    <w:rsid w:val="009A693E"/>
    <w:rsid w:val="009A704F"/>
    <w:rsid w:val="009A7B8E"/>
    <w:rsid w:val="009B07CF"/>
    <w:rsid w:val="009B0DE6"/>
    <w:rsid w:val="009B1160"/>
    <w:rsid w:val="009B2917"/>
    <w:rsid w:val="009B29FA"/>
    <w:rsid w:val="009B3325"/>
    <w:rsid w:val="009B3613"/>
    <w:rsid w:val="009B384A"/>
    <w:rsid w:val="009B3B81"/>
    <w:rsid w:val="009B3C90"/>
    <w:rsid w:val="009B42FF"/>
    <w:rsid w:val="009B50CA"/>
    <w:rsid w:val="009B5993"/>
    <w:rsid w:val="009B5C07"/>
    <w:rsid w:val="009B7B88"/>
    <w:rsid w:val="009B7E81"/>
    <w:rsid w:val="009C04CB"/>
    <w:rsid w:val="009C0A7A"/>
    <w:rsid w:val="009C0F04"/>
    <w:rsid w:val="009C112F"/>
    <w:rsid w:val="009C194C"/>
    <w:rsid w:val="009C19A9"/>
    <w:rsid w:val="009C2735"/>
    <w:rsid w:val="009C326A"/>
    <w:rsid w:val="009C3B66"/>
    <w:rsid w:val="009C416D"/>
    <w:rsid w:val="009C4CF2"/>
    <w:rsid w:val="009C4D87"/>
    <w:rsid w:val="009C5BD5"/>
    <w:rsid w:val="009C7A0D"/>
    <w:rsid w:val="009C7AEF"/>
    <w:rsid w:val="009C7E61"/>
    <w:rsid w:val="009D1FDA"/>
    <w:rsid w:val="009D252D"/>
    <w:rsid w:val="009D306E"/>
    <w:rsid w:val="009D3240"/>
    <w:rsid w:val="009D3B2F"/>
    <w:rsid w:val="009D4415"/>
    <w:rsid w:val="009D4636"/>
    <w:rsid w:val="009D4F6A"/>
    <w:rsid w:val="009D6A05"/>
    <w:rsid w:val="009D6DF0"/>
    <w:rsid w:val="009D7AC4"/>
    <w:rsid w:val="009D7E29"/>
    <w:rsid w:val="009E0C85"/>
    <w:rsid w:val="009E16FB"/>
    <w:rsid w:val="009E1833"/>
    <w:rsid w:val="009E18C7"/>
    <w:rsid w:val="009E18D9"/>
    <w:rsid w:val="009E1CB5"/>
    <w:rsid w:val="009E1E98"/>
    <w:rsid w:val="009E394C"/>
    <w:rsid w:val="009E3CC5"/>
    <w:rsid w:val="009E3E20"/>
    <w:rsid w:val="009E511C"/>
    <w:rsid w:val="009E574C"/>
    <w:rsid w:val="009E5826"/>
    <w:rsid w:val="009E6EFD"/>
    <w:rsid w:val="009F152B"/>
    <w:rsid w:val="009F1A1C"/>
    <w:rsid w:val="009F1B2E"/>
    <w:rsid w:val="009F2C7A"/>
    <w:rsid w:val="009F531F"/>
    <w:rsid w:val="009F5522"/>
    <w:rsid w:val="009F582D"/>
    <w:rsid w:val="009F679E"/>
    <w:rsid w:val="009F72D8"/>
    <w:rsid w:val="00A00BD7"/>
    <w:rsid w:val="00A01FEB"/>
    <w:rsid w:val="00A021E5"/>
    <w:rsid w:val="00A04084"/>
    <w:rsid w:val="00A04270"/>
    <w:rsid w:val="00A04521"/>
    <w:rsid w:val="00A05558"/>
    <w:rsid w:val="00A0693D"/>
    <w:rsid w:val="00A06D3C"/>
    <w:rsid w:val="00A07BB4"/>
    <w:rsid w:val="00A12017"/>
    <w:rsid w:val="00A12856"/>
    <w:rsid w:val="00A12948"/>
    <w:rsid w:val="00A14AC5"/>
    <w:rsid w:val="00A151F6"/>
    <w:rsid w:val="00A152A4"/>
    <w:rsid w:val="00A15918"/>
    <w:rsid w:val="00A16F89"/>
    <w:rsid w:val="00A201CB"/>
    <w:rsid w:val="00A228C5"/>
    <w:rsid w:val="00A22B3E"/>
    <w:rsid w:val="00A23AAE"/>
    <w:rsid w:val="00A24506"/>
    <w:rsid w:val="00A2580E"/>
    <w:rsid w:val="00A25BE7"/>
    <w:rsid w:val="00A27128"/>
    <w:rsid w:val="00A271F9"/>
    <w:rsid w:val="00A2791D"/>
    <w:rsid w:val="00A31124"/>
    <w:rsid w:val="00A31308"/>
    <w:rsid w:val="00A34676"/>
    <w:rsid w:val="00A34DAB"/>
    <w:rsid w:val="00A35255"/>
    <w:rsid w:val="00A35368"/>
    <w:rsid w:val="00A354BB"/>
    <w:rsid w:val="00A355E0"/>
    <w:rsid w:val="00A36106"/>
    <w:rsid w:val="00A362F7"/>
    <w:rsid w:val="00A37ACA"/>
    <w:rsid w:val="00A4055F"/>
    <w:rsid w:val="00A41CC8"/>
    <w:rsid w:val="00A428E8"/>
    <w:rsid w:val="00A4294F"/>
    <w:rsid w:val="00A4378C"/>
    <w:rsid w:val="00A43EA1"/>
    <w:rsid w:val="00A4532C"/>
    <w:rsid w:val="00A453C7"/>
    <w:rsid w:val="00A456E0"/>
    <w:rsid w:val="00A457D4"/>
    <w:rsid w:val="00A459FA"/>
    <w:rsid w:val="00A5013B"/>
    <w:rsid w:val="00A5085F"/>
    <w:rsid w:val="00A50B0F"/>
    <w:rsid w:val="00A52373"/>
    <w:rsid w:val="00A532BA"/>
    <w:rsid w:val="00A534EB"/>
    <w:rsid w:val="00A554EF"/>
    <w:rsid w:val="00A55D7D"/>
    <w:rsid w:val="00A560D5"/>
    <w:rsid w:val="00A56D6A"/>
    <w:rsid w:val="00A5729A"/>
    <w:rsid w:val="00A576FA"/>
    <w:rsid w:val="00A57770"/>
    <w:rsid w:val="00A57F44"/>
    <w:rsid w:val="00A60B46"/>
    <w:rsid w:val="00A6188F"/>
    <w:rsid w:val="00A63504"/>
    <w:rsid w:val="00A6569C"/>
    <w:rsid w:val="00A65B76"/>
    <w:rsid w:val="00A66B1B"/>
    <w:rsid w:val="00A67CBD"/>
    <w:rsid w:val="00A7055B"/>
    <w:rsid w:val="00A70801"/>
    <w:rsid w:val="00A70ADF"/>
    <w:rsid w:val="00A72A88"/>
    <w:rsid w:val="00A737F2"/>
    <w:rsid w:val="00A74E1E"/>
    <w:rsid w:val="00A75A7F"/>
    <w:rsid w:val="00A76B30"/>
    <w:rsid w:val="00A76E60"/>
    <w:rsid w:val="00A80850"/>
    <w:rsid w:val="00A8223B"/>
    <w:rsid w:val="00A8257D"/>
    <w:rsid w:val="00A8289D"/>
    <w:rsid w:val="00A83121"/>
    <w:rsid w:val="00A83A1D"/>
    <w:rsid w:val="00A841B9"/>
    <w:rsid w:val="00A84220"/>
    <w:rsid w:val="00A85781"/>
    <w:rsid w:val="00A86167"/>
    <w:rsid w:val="00A8794E"/>
    <w:rsid w:val="00A91F40"/>
    <w:rsid w:val="00A920EF"/>
    <w:rsid w:val="00A92A8F"/>
    <w:rsid w:val="00A93624"/>
    <w:rsid w:val="00A937BB"/>
    <w:rsid w:val="00A96D89"/>
    <w:rsid w:val="00A971F7"/>
    <w:rsid w:val="00A973FA"/>
    <w:rsid w:val="00A97CCF"/>
    <w:rsid w:val="00AA04ED"/>
    <w:rsid w:val="00AA126C"/>
    <w:rsid w:val="00AA24C7"/>
    <w:rsid w:val="00AA6823"/>
    <w:rsid w:val="00AA6895"/>
    <w:rsid w:val="00AB06E3"/>
    <w:rsid w:val="00AB0710"/>
    <w:rsid w:val="00AB200A"/>
    <w:rsid w:val="00AB239A"/>
    <w:rsid w:val="00AB2E10"/>
    <w:rsid w:val="00AB30D4"/>
    <w:rsid w:val="00AB3530"/>
    <w:rsid w:val="00AB3FCF"/>
    <w:rsid w:val="00AB522E"/>
    <w:rsid w:val="00AB5692"/>
    <w:rsid w:val="00AB59C3"/>
    <w:rsid w:val="00AB5E8B"/>
    <w:rsid w:val="00AB614A"/>
    <w:rsid w:val="00AB617C"/>
    <w:rsid w:val="00AB697A"/>
    <w:rsid w:val="00AC0369"/>
    <w:rsid w:val="00AC04B5"/>
    <w:rsid w:val="00AC05F1"/>
    <w:rsid w:val="00AC2A28"/>
    <w:rsid w:val="00AC3A0A"/>
    <w:rsid w:val="00AC3AA7"/>
    <w:rsid w:val="00AC3ED6"/>
    <w:rsid w:val="00AC4372"/>
    <w:rsid w:val="00AD002D"/>
    <w:rsid w:val="00AD0F5F"/>
    <w:rsid w:val="00AD11E1"/>
    <w:rsid w:val="00AD2105"/>
    <w:rsid w:val="00AD25E9"/>
    <w:rsid w:val="00AD2EA9"/>
    <w:rsid w:val="00AD321B"/>
    <w:rsid w:val="00AD4672"/>
    <w:rsid w:val="00AD5142"/>
    <w:rsid w:val="00AD5280"/>
    <w:rsid w:val="00AD6221"/>
    <w:rsid w:val="00AD7E1D"/>
    <w:rsid w:val="00AE1D1B"/>
    <w:rsid w:val="00AE221D"/>
    <w:rsid w:val="00AE288F"/>
    <w:rsid w:val="00AE6F02"/>
    <w:rsid w:val="00AE732E"/>
    <w:rsid w:val="00AF02F9"/>
    <w:rsid w:val="00AF04D9"/>
    <w:rsid w:val="00AF0791"/>
    <w:rsid w:val="00AF166F"/>
    <w:rsid w:val="00AF1744"/>
    <w:rsid w:val="00AF18D8"/>
    <w:rsid w:val="00AF1EC8"/>
    <w:rsid w:val="00AF3588"/>
    <w:rsid w:val="00AF37DE"/>
    <w:rsid w:val="00AF38E4"/>
    <w:rsid w:val="00AF4985"/>
    <w:rsid w:val="00AF667D"/>
    <w:rsid w:val="00AF6986"/>
    <w:rsid w:val="00AF740B"/>
    <w:rsid w:val="00AF744E"/>
    <w:rsid w:val="00B0037D"/>
    <w:rsid w:val="00B004E7"/>
    <w:rsid w:val="00B00B5D"/>
    <w:rsid w:val="00B01CEE"/>
    <w:rsid w:val="00B02076"/>
    <w:rsid w:val="00B02A8F"/>
    <w:rsid w:val="00B02E41"/>
    <w:rsid w:val="00B04FFF"/>
    <w:rsid w:val="00B05D8B"/>
    <w:rsid w:val="00B05FD5"/>
    <w:rsid w:val="00B0674E"/>
    <w:rsid w:val="00B067F3"/>
    <w:rsid w:val="00B06C56"/>
    <w:rsid w:val="00B0712A"/>
    <w:rsid w:val="00B10299"/>
    <w:rsid w:val="00B1195D"/>
    <w:rsid w:val="00B124A5"/>
    <w:rsid w:val="00B12B32"/>
    <w:rsid w:val="00B133F0"/>
    <w:rsid w:val="00B142FF"/>
    <w:rsid w:val="00B1441C"/>
    <w:rsid w:val="00B14F26"/>
    <w:rsid w:val="00B153E8"/>
    <w:rsid w:val="00B15D52"/>
    <w:rsid w:val="00B171BE"/>
    <w:rsid w:val="00B203E5"/>
    <w:rsid w:val="00B2094E"/>
    <w:rsid w:val="00B21662"/>
    <w:rsid w:val="00B219B7"/>
    <w:rsid w:val="00B22403"/>
    <w:rsid w:val="00B22CC3"/>
    <w:rsid w:val="00B23C87"/>
    <w:rsid w:val="00B2483A"/>
    <w:rsid w:val="00B25357"/>
    <w:rsid w:val="00B25E3E"/>
    <w:rsid w:val="00B25FFE"/>
    <w:rsid w:val="00B27C22"/>
    <w:rsid w:val="00B3060C"/>
    <w:rsid w:val="00B32D60"/>
    <w:rsid w:val="00B32F14"/>
    <w:rsid w:val="00B348EC"/>
    <w:rsid w:val="00B34CC5"/>
    <w:rsid w:val="00B35258"/>
    <w:rsid w:val="00B36209"/>
    <w:rsid w:val="00B379A0"/>
    <w:rsid w:val="00B403F0"/>
    <w:rsid w:val="00B40556"/>
    <w:rsid w:val="00B40A2E"/>
    <w:rsid w:val="00B40BA0"/>
    <w:rsid w:val="00B412FE"/>
    <w:rsid w:val="00B4218A"/>
    <w:rsid w:val="00B425D2"/>
    <w:rsid w:val="00B44788"/>
    <w:rsid w:val="00B454B4"/>
    <w:rsid w:val="00B45516"/>
    <w:rsid w:val="00B45FA5"/>
    <w:rsid w:val="00B46311"/>
    <w:rsid w:val="00B464D0"/>
    <w:rsid w:val="00B475C2"/>
    <w:rsid w:val="00B50FF2"/>
    <w:rsid w:val="00B5159E"/>
    <w:rsid w:val="00B51A64"/>
    <w:rsid w:val="00B5289D"/>
    <w:rsid w:val="00B5469B"/>
    <w:rsid w:val="00B54F0B"/>
    <w:rsid w:val="00B5540F"/>
    <w:rsid w:val="00B55949"/>
    <w:rsid w:val="00B57642"/>
    <w:rsid w:val="00B57C8E"/>
    <w:rsid w:val="00B6092B"/>
    <w:rsid w:val="00B6167F"/>
    <w:rsid w:val="00B61A17"/>
    <w:rsid w:val="00B61B4E"/>
    <w:rsid w:val="00B61DBC"/>
    <w:rsid w:val="00B61DF1"/>
    <w:rsid w:val="00B636B8"/>
    <w:rsid w:val="00B639B3"/>
    <w:rsid w:val="00B6454B"/>
    <w:rsid w:val="00B657D7"/>
    <w:rsid w:val="00B65DBE"/>
    <w:rsid w:val="00B66546"/>
    <w:rsid w:val="00B701CA"/>
    <w:rsid w:val="00B718AC"/>
    <w:rsid w:val="00B721A8"/>
    <w:rsid w:val="00B73499"/>
    <w:rsid w:val="00B73D30"/>
    <w:rsid w:val="00B742C1"/>
    <w:rsid w:val="00B74561"/>
    <w:rsid w:val="00B74BC5"/>
    <w:rsid w:val="00B756F1"/>
    <w:rsid w:val="00B75734"/>
    <w:rsid w:val="00B75982"/>
    <w:rsid w:val="00B76937"/>
    <w:rsid w:val="00B76E2F"/>
    <w:rsid w:val="00B80435"/>
    <w:rsid w:val="00B80A7F"/>
    <w:rsid w:val="00B80F82"/>
    <w:rsid w:val="00B816C2"/>
    <w:rsid w:val="00B83897"/>
    <w:rsid w:val="00B83BB4"/>
    <w:rsid w:val="00B8411C"/>
    <w:rsid w:val="00B84362"/>
    <w:rsid w:val="00B85DB2"/>
    <w:rsid w:val="00B867AB"/>
    <w:rsid w:val="00B86933"/>
    <w:rsid w:val="00B873E5"/>
    <w:rsid w:val="00B87479"/>
    <w:rsid w:val="00B900FF"/>
    <w:rsid w:val="00B90458"/>
    <w:rsid w:val="00B91560"/>
    <w:rsid w:val="00B925E4"/>
    <w:rsid w:val="00B928C5"/>
    <w:rsid w:val="00B92F63"/>
    <w:rsid w:val="00B934EC"/>
    <w:rsid w:val="00B94A51"/>
    <w:rsid w:val="00B94C1A"/>
    <w:rsid w:val="00B94F8A"/>
    <w:rsid w:val="00BA069B"/>
    <w:rsid w:val="00BA31C6"/>
    <w:rsid w:val="00BA3D02"/>
    <w:rsid w:val="00BA4393"/>
    <w:rsid w:val="00BB0440"/>
    <w:rsid w:val="00BB1510"/>
    <w:rsid w:val="00BB175D"/>
    <w:rsid w:val="00BB17D5"/>
    <w:rsid w:val="00BB39AA"/>
    <w:rsid w:val="00BB3E0C"/>
    <w:rsid w:val="00BB49EE"/>
    <w:rsid w:val="00BB4E68"/>
    <w:rsid w:val="00BB4EA1"/>
    <w:rsid w:val="00BB5242"/>
    <w:rsid w:val="00BB5278"/>
    <w:rsid w:val="00BB5FFF"/>
    <w:rsid w:val="00BB6252"/>
    <w:rsid w:val="00BB6E62"/>
    <w:rsid w:val="00BB70FF"/>
    <w:rsid w:val="00BB713E"/>
    <w:rsid w:val="00BC016A"/>
    <w:rsid w:val="00BC09C5"/>
    <w:rsid w:val="00BC16FF"/>
    <w:rsid w:val="00BC2140"/>
    <w:rsid w:val="00BC2CDA"/>
    <w:rsid w:val="00BC51D7"/>
    <w:rsid w:val="00BC5827"/>
    <w:rsid w:val="00BC63C7"/>
    <w:rsid w:val="00BC728E"/>
    <w:rsid w:val="00BD0F51"/>
    <w:rsid w:val="00BD262B"/>
    <w:rsid w:val="00BD286C"/>
    <w:rsid w:val="00BD4B77"/>
    <w:rsid w:val="00BD4E64"/>
    <w:rsid w:val="00BD6922"/>
    <w:rsid w:val="00BD7179"/>
    <w:rsid w:val="00BD7254"/>
    <w:rsid w:val="00BD78B2"/>
    <w:rsid w:val="00BD7CBD"/>
    <w:rsid w:val="00BE081A"/>
    <w:rsid w:val="00BE0C58"/>
    <w:rsid w:val="00BE2851"/>
    <w:rsid w:val="00BE2E4A"/>
    <w:rsid w:val="00BE3585"/>
    <w:rsid w:val="00BE4363"/>
    <w:rsid w:val="00BE51CA"/>
    <w:rsid w:val="00BE5286"/>
    <w:rsid w:val="00BE53C8"/>
    <w:rsid w:val="00BE7243"/>
    <w:rsid w:val="00BE78F0"/>
    <w:rsid w:val="00BE7A23"/>
    <w:rsid w:val="00BF417E"/>
    <w:rsid w:val="00BF5268"/>
    <w:rsid w:val="00BF5795"/>
    <w:rsid w:val="00BF57ED"/>
    <w:rsid w:val="00BF5A28"/>
    <w:rsid w:val="00BF5AFC"/>
    <w:rsid w:val="00BF689B"/>
    <w:rsid w:val="00BF6C98"/>
    <w:rsid w:val="00BF7354"/>
    <w:rsid w:val="00BF7E51"/>
    <w:rsid w:val="00C0034B"/>
    <w:rsid w:val="00C0049F"/>
    <w:rsid w:val="00C00A70"/>
    <w:rsid w:val="00C00ADA"/>
    <w:rsid w:val="00C02119"/>
    <w:rsid w:val="00C02A19"/>
    <w:rsid w:val="00C02A60"/>
    <w:rsid w:val="00C02B3C"/>
    <w:rsid w:val="00C02CCF"/>
    <w:rsid w:val="00C042B2"/>
    <w:rsid w:val="00C04EB2"/>
    <w:rsid w:val="00C061C4"/>
    <w:rsid w:val="00C06C1A"/>
    <w:rsid w:val="00C07A77"/>
    <w:rsid w:val="00C07E21"/>
    <w:rsid w:val="00C11581"/>
    <w:rsid w:val="00C12663"/>
    <w:rsid w:val="00C13749"/>
    <w:rsid w:val="00C13855"/>
    <w:rsid w:val="00C13C8D"/>
    <w:rsid w:val="00C14988"/>
    <w:rsid w:val="00C14D5D"/>
    <w:rsid w:val="00C15D3B"/>
    <w:rsid w:val="00C16A2E"/>
    <w:rsid w:val="00C16C08"/>
    <w:rsid w:val="00C20150"/>
    <w:rsid w:val="00C207E5"/>
    <w:rsid w:val="00C20810"/>
    <w:rsid w:val="00C2239E"/>
    <w:rsid w:val="00C22CF9"/>
    <w:rsid w:val="00C23365"/>
    <w:rsid w:val="00C2353E"/>
    <w:rsid w:val="00C235A5"/>
    <w:rsid w:val="00C235EB"/>
    <w:rsid w:val="00C23A8C"/>
    <w:rsid w:val="00C24E97"/>
    <w:rsid w:val="00C2515B"/>
    <w:rsid w:val="00C25441"/>
    <w:rsid w:val="00C269A9"/>
    <w:rsid w:val="00C26A82"/>
    <w:rsid w:val="00C272F2"/>
    <w:rsid w:val="00C279E9"/>
    <w:rsid w:val="00C30102"/>
    <w:rsid w:val="00C30EE4"/>
    <w:rsid w:val="00C31C76"/>
    <w:rsid w:val="00C31CC9"/>
    <w:rsid w:val="00C32BA9"/>
    <w:rsid w:val="00C33759"/>
    <w:rsid w:val="00C33D04"/>
    <w:rsid w:val="00C35C81"/>
    <w:rsid w:val="00C36171"/>
    <w:rsid w:val="00C36345"/>
    <w:rsid w:val="00C378FB"/>
    <w:rsid w:val="00C4016B"/>
    <w:rsid w:val="00C42B62"/>
    <w:rsid w:val="00C42B70"/>
    <w:rsid w:val="00C42D38"/>
    <w:rsid w:val="00C4470B"/>
    <w:rsid w:val="00C4487E"/>
    <w:rsid w:val="00C44CBA"/>
    <w:rsid w:val="00C4507E"/>
    <w:rsid w:val="00C459AD"/>
    <w:rsid w:val="00C45DC5"/>
    <w:rsid w:val="00C45ED1"/>
    <w:rsid w:val="00C46BBD"/>
    <w:rsid w:val="00C47425"/>
    <w:rsid w:val="00C47934"/>
    <w:rsid w:val="00C47F44"/>
    <w:rsid w:val="00C501AB"/>
    <w:rsid w:val="00C50C84"/>
    <w:rsid w:val="00C52FE9"/>
    <w:rsid w:val="00C53717"/>
    <w:rsid w:val="00C5379F"/>
    <w:rsid w:val="00C545F8"/>
    <w:rsid w:val="00C565AC"/>
    <w:rsid w:val="00C56B32"/>
    <w:rsid w:val="00C57BC2"/>
    <w:rsid w:val="00C61361"/>
    <w:rsid w:val="00C61B4F"/>
    <w:rsid w:val="00C6208A"/>
    <w:rsid w:val="00C63338"/>
    <w:rsid w:val="00C64051"/>
    <w:rsid w:val="00C651D8"/>
    <w:rsid w:val="00C6582B"/>
    <w:rsid w:val="00C707E4"/>
    <w:rsid w:val="00C708A9"/>
    <w:rsid w:val="00C714C4"/>
    <w:rsid w:val="00C729AA"/>
    <w:rsid w:val="00C72C9E"/>
    <w:rsid w:val="00C72D00"/>
    <w:rsid w:val="00C7451A"/>
    <w:rsid w:val="00C746DA"/>
    <w:rsid w:val="00C74972"/>
    <w:rsid w:val="00C74BF7"/>
    <w:rsid w:val="00C74C02"/>
    <w:rsid w:val="00C74C04"/>
    <w:rsid w:val="00C76F19"/>
    <w:rsid w:val="00C8098F"/>
    <w:rsid w:val="00C81210"/>
    <w:rsid w:val="00C813D9"/>
    <w:rsid w:val="00C81C75"/>
    <w:rsid w:val="00C81F8E"/>
    <w:rsid w:val="00C825C0"/>
    <w:rsid w:val="00C84976"/>
    <w:rsid w:val="00C852B7"/>
    <w:rsid w:val="00C852C4"/>
    <w:rsid w:val="00C86152"/>
    <w:rsid w:val="00C86270"/>
    <w:rsid w:val="00C8683D"/>
    <w:rsid w:val="00C86DCF"/>
    <w:rsid w:val="00C87419"/>
    <w:rsid w:val="00C905B6"/>
    <w:rsid w:val="00C9115D"/>
    <w:rsid w:val="00C9148D"/>
    <w:rsid w:val="00C9305C"/>
    <w:rsid w:val="00C93432"/>
    <w:rsid w:val="00C93671"/>
    <w:rsid w:val="00C93E2D"/>
    <w:rsid w:val="00C94585"/>
    <w:rsid w:val="00C94828"/>
    <w:rsid w:val="00C94FE8"/>
    <w:rsid w:val="00C96957"/>
    <w:rsid w:val="00C979E8"/>
    <w:rsid w:val="00CA038C"/>
    <w:rsid w:val="00CA2C89"/>
    <w:rsid w:val="00CA4745"/>
    <w:rsid w:val="00CA4E63"/>
    <w:rsid w:val="00CA592D"/>
    <w:rsid w:val="00CA63C8"/>
    <w:rsid w:val="00CA64AB"/>
    <w:rsid w:val="00CA6C47"/>
    <w:rsid w:val="00CA75DB"/>
    <w:rsid w:val="00CA78EF"/>
    <w:rsid w:val="00CB27D0"/>
    <w:rsid w:val="00CB3C40"/>
    <w:rsid w:val="00CB4994"/>
    <w:rsid w:val="00CB6C36"/>
    <w:rsid w:val="00CB71EC"/>
    <w:rsid w:val="00CB74A9"/>
    <w:rsid w:val="00CC0485"/>
    <w:rsid w:val="00CC070B"/>
    <w:rsid w:val="00CC33FD"/>
    <w:rsid w:val="00CC3762"/>
    <w:rsid w:val="00CC44E6"/>
    <w:rsid w:val="00CC6036"/>
    <w:rsid w:val="00CC6CC5"/>
    <w:rsid w:val="00CC6DF2"/>
    <w:rsid w:val="00CC7E46"/>
    <w:rsid w:val="00CD15B7"/>
    <w:rsid w:val="00CD22CB"/>
    <w:rsid w:val="00CD25DB"/>
    <w:rsid w:val="00CD314E"/>
    <w:rsid w:val="00CD34DF"/>
    <w:rsid w:val="00CD38EB"/>
    <w:rsid w:val="00CD4C7F"/>
    <w:rsid w:val="00CD50C1"/>
    <w:rsid w:val="00CD518E"/>
    <w:rsid w:val="00CD5878"/>
    <w:rsid w:val="00CD75DB"/>
    <w:rsid w:val="00CD7C96"/>
    <w:rsid w:val="00CE0052"/>
    <w:rsid w:val="00CE1599"/>
    <w:rsid w:val="00CE1B84"/>
    <w:rsid w:val="00CE207C"/>
    <w:rsid w:val="00CE23DD"/>
    <w:rsid w:val="00CE663C"/>
    <w:rsid w:val="00CE6A4F"/>
    <w:rsid w:val="00CF00E0"/>
    <w:rsid w:val="00CF05D8"/>
    <w:rsid w:val="00CF077A"/>
    <w:rsid w:val="00CF0EEF"/>
    <w:rsid w:val="00CF1244"/>
    <w:rsid w:val="00CF130B"/>
    <w:rsid w:val="00CF141A"/>
    <w:rsid w:val="00CF1A5A"/>
    <w:rsid w:val="00CF2165"/>
    <w:rsid w:val="00CF285D"/>
    <w:rsid w:val="00CF2E62"/>
    <w:rsid w:val="00CF2F3E"/>
    <w:rsid w:val="00CF361F"/>
    <w:rsid w:val="00CF3CC9"/>
    <w:rsid w:val="00CF3DA9"/>
    <w:rsid w:val="00CF3E5F"/>
    <w:rsid w:val="00CF5D68"/>
    <w:rsid w:val="00CF6896"/>
    <w:rsid w:val="00CF6E26"/>
    <w:rsid w:val="00CF7221"/>
    <w:rsid w:val="00CF75B6"/>
    <w:rsid w:val="00D004E0"/>
    <w:rsid w:val="00D01242"/>
    <w:rsid w:val="00D020BD"/>
    <w:rsid w:val="00D0329B"/>
    <w:rsid w:val="00D0410C"/>
    <w:rsid w:val="00D054F9"/>
    <w:rsid w:val="00D05BCD"/>
    <w:rsid w:val="00D07546"/>
    <w:rsid w:val="00D075AF"/>
    <w:rsid w:val="00D103AF"/>
    <w:rsid w:val="00D10EA3"/>
    <w:rsid w:val="00D113C0"/>
    <w:rsid w:val="00D14070"/>
    <w:rsid w:val="00D14BFC"/>
    <w:rsid w:val="00D14FF4"/>
    <w:rsid w:val="00D162B3"/>
    <w:rsid w:val="00D166BF"/>
    <w:rsid w:val="00D1677C"/>
    <w:rsid w:val="00D16D95"/>
    <w:rsid w:val="00D2075A"/>
    <w:rsid w:val="00D21393"/>
    <w:rsid w:val="00D21EA6"/>
    <w:rsid w:val="00D226D2"/>
    <w:rsid w:val="00D22C4D"/>
    <w:rsid w:val="00D23DF4"/>
    <w:rsid w:val="00D24B5F"/>
    <w:rsid w:val="00D25B28"/>
    <w:rsid w:val="00D25D08"/>
    <w:rsid w:val="00D25FAE"/>
    <w:rsid w:val="00D3119D"/>
    <w:rsid w:val="00D320BE"/>
    <w:rsid w:val="00D32DC1"/>
    <w:rsid w:val="00D330A0"/>
    <w:rsid w:val="00D33497"/>
    <w:rsid w:val="00D34CD5"/>
    <w:rsid w:val="00D34DDA"/>
    <w:rsid w:val="00D34E10"/>
    <w:rsid w:val="00D35015"/>
    <w:rsid w:val="00D36A8C"/>
    <w:rsid w:val="00D40704"/>
    <w:rsid w:val="00D429D6"/>
    <w:rsid w:val="00D43705"/>
    <w:rsid w:val="00D439C0"/>
    <w:rsid w:val="00D441BF"/>
    <w:rsid w:val="00D445E6"/>
    <w:rsid w:val="00D44DFB"/>
    <w:rsid w:val="00D451F6"/>
    <w:rsid w:val="00D46DB6"/>
    <w:rsid w:val="00D46E90"/>
    <w:rsid w:val="00D51892"/>
    <w:rsid w:val="00D51B38"/>
    <w:rsid w:val="00D51ECA"/>
    <w:rsid w:val="00D533A7"/>
    <w:rsid w:val="00D53691"/>
    <w:rsid w:val="00D5380F"/>
    <w:rsid w:val="00D54EDD"/>
    <w:rsid w:val="00D553F9"/>
    <w:rsid w:val="00D554C4"/>
    <w:rsid w:val="00D55EE3"/>
    <w:rsid w:val="00D570A0"/>
    <w:rsid w:val="00D610A0"/>
    <w:rsid w:val="00D624E8"/>
    <w:rsid w:val="00D62A4A"/>
    <w:rsid w:val="00D63A07"/>
    <w:rsid w:val="00D64252"/>
    <w:rsid w:val="00D643B8"/>
    <w:rsid w:val="00D670C1"/>
    <w:rsid w:val="00D67F50"/>
    <w:rsid w:val="00D7005D"/>
    <w:rsid w:val="00D70062"/>
    <w:rsid w:val="00D71117"/>
    <w:rsid w:val="00D71C1A"/>
    <w:rsid w:val="00D72685"/>
    <w:rsid w:val="00D72CFA"/>
    <w:rsid w:val="00D7381D"/>
    <w:rsid w:val="00D74E19"/>
    <w:rsid w:val="00D75DB6"/>
    <w:rsid w:val="00D75DB9"/>
    <w:rsid w:val="00D762B2"/>
    <w:rsid w:val="00D76461"/>
    <w:rsid w:val="00D77906"/>
    <w:rsid w:val="00D779B0"/>
    <w:rsid w:val="00D77D46"/>
    <w:rsid w:val="00D8056E"/>
    <w:rsid w:val="00D812B2"/>
    <w:rsid w:val="00D84417"/>
    <w:rsid w:val="00D84583"/>
    <w:rsid w:val="00D859EB"/>
    <w:rsid w:val="00D86026"/>
    <w:rsid w:val="00D86A12"/>
    <w:rsid w:val="00D8760F"/>
    <w:rsid w:val="00D915CC"/>
    <w:rsid w:val="00D92185"/>
    <w:rsid w:val="00D92D22"/>
    <w:rsid w:val="00D92E36"/>
    <w:rsid w:val="00D940B1"/>
    <w:rsid w:val="00D942AD"/>
    <w:rsid w:val="00D9447A"/>
    <w:rsid w:val="00D95422"/>
    <w:rsid w:val="00D95976"/>
    <w:rsid w:val="00D969ED"/>
    <w:rsid w:val="00D96CD4"/>
    <w:rsid w:val="00DA1261"/>
    <w:rsid w:val="00DA2F36"/>
    <w:rsid w:val="00DA46CA"/>
    <w:rsid w:val="00DA6E42"/>
    <w:rsid w:val="00DA7444"/>
    <w:rsid w:val="00DA78E6"/>
    <w:rsid w:val="00DA7CEF"/>
    <w:rsid w:val="00DB0542"/>
    <w:rsid w:val="00DB06DF"/>
    <w:rsid w:val="00DB0845"/>
    <w:rsid w:val="00DB0F91"/>
    <w:rsid w:val="00DB12D1"/>
    <w:rsid w:val="00DB1EA4"/>
    <w:rsid w:val="00DB2E75"/>
    <w:rsid w:val="00DB35CD"/>
    <w:rsid w:val="00DB4538"/>
    <w:rsid w:val="00DB59A1"/>
    <w:rsid w:val="00DB5DAF"/>
    <w:rsid w:val="00DB5FE5"/>
    <w:rsid w:val="00DB6AC9"/>
    <w:rsid w:val="00DC026E"/>
    <w:rsid w:val="00DC0400"/>
    <w:rsid w:val="00DC0BD2"/>
    <w:rsid w:val="00DC0E06"/>
    <w:rsid w:val="00DC0FD0"/>
    <w:rsid w:val="00DC12B4"/>
    <w:rsid w:val="00DC17C3"/>
    <w:rsid w:val="00DC26C7"/>
    <w:rsid w:val="00DC2954"/>
    <w:rsid w:val="00DC2A4E"/>
    <w:rsid w:val="00DC2EF8"/>
    <w:rsid w:val="00DC3C48"/>
    <w:rsid w:val="00DC3D72"/>
    <w:rsid w:val="00DC4291"/>
    <w:rsid w:val="00DC46E9"/>
    <w:rsid w:val="00DC508B"/>
    <w:rsid w:val="00DC6074"/>
    <w:rsid w:val="00DD08CD"/>
    <w:rsid w:val="00DD0F3B"/>
    <w:rsid w:val="00DD1062"/>
    <w:rsid w:val="00DD18E4"/>
    <w:rsid w:val="00DD2ACE"/>
    <w:rsid w:val="00DD2C8B"/>
    <w:rsid w:val="00DD3D06"/>
    <w:rsid w:val="00DD6289"/>
    <w:rsid w:val="00DD6FA5"/>
    <w:rsid w:val="00DE05E7"/>
    <w:rsid w:val="00DE069F"/>
    <w:rsid w:val="00DE06DC"/>
    <w:rsid w:val="00DE0C71"/>
    <w:rsid w:val="00DE0E0E"/>
    <w:rsid w:val="00DE22CB"/>
    <w:rsid w:val="00DE3C76"/>
    <w:rsid w:val="00DE3F92"/>
    <w:rsid w:val="00DE4222"/>
    <w:rsid w:val="00DE47B0"/>
    <w:rsid w:val="00DE5121"/>
    <w:rsid w:val="00DE593B"/>
    <w:rsid w:val="00DE65AD"/>
    <w:rsid w:val="00DE6D6F"/>
    <w:rsid w:val="00DE7BDD"/>
    <w:rsid w:val="00DF02C0"/>
    <w:rsid w:val="00DF07DF"/>
    <w:rsid w:val="00DF0A86"/>
    <w:rsid w:val="00DF0BF7"/>
    <w:rsid w:val="00DF197C"/>
    <w:rsid w:val="00DF19E2"/>
    <w:rsid w:val="00DF311C"/>
    <w:rsid w:val="00DF5A93"/>
    <w:rsid w:val="00DF5BA1"/>
    <w:rsid w:val="00DF78F2"/>
    <w:rsid w:val="00DF7D6B"/>
    <w:rsid w:val="00E008FA"/>
    <w:rsid w:val="00E0174D"/>
    <w:rsid w:val="00E02A97"/>
    <w:rsid w:val="00E02B2F"/>
    <w:rsid w:val="00E03143"/>
    <w:rsid w:val="00E03509"/>
    <w:rsid w:val="00E044D0"/>
    <w:rsid w:val="00E04E53"/>
    <w:rsid w:val="00E05697"/>
    <w:rsid w:val="00E07508"/>
    <w:rsid w:val="00E07CC0"/>
    <w:rsid w:val="00E109A0"/>
    <w:rsid w:val="00E1188B"/>
    <w:rsid w:val="00E12F28"/>
    <w:rsid w:val="00E13FEC"/>
    <w:rsid w:val="00E1491F"/>
    <w:rsid w:val="00E15C7D"/>
    <w:rsid w:val="00E15EC6"/>
    <w:rsid w:val="00E1739E"/>
    <w:rsid w:val="00E21C86"/>
    <w:rsid w:val="00E21D02"/>
    <w:rsid w:val="00E223CD"/>
    <w:rsid w:val="00E22EEB"/>
    <w:rsid w:val="00E233C6"/>
    <w:rsid w:val="00E2596C"/>
    <w:rsid w:val="00E25D0E"/>
    <w:rsid w:val="00E278F7"/>
    <w:rsid w:val="00E279BA"/>
    <w:rsid w:val="00E30FA4"/>
    <w:rsid w:val="00E31671"/>
    <w:rsid w:val="00E32E46"/>
    <w:rsid w:val="00E3601D"/>
    <w:rsid w:val="00E37F11"/>
    <w:rsid w:val="00E4014C"/>
    <w:rsid w:val="00E42605"/>
    <w:rsid w:val="00E43971"/>
    <w:rsid w:val="00E441D9"/>
    <w:rsid w:val="00E44EDF"/>
    <w:rsid w:val="00E454EA"/>
    <w:rsid w:val="00E454F1"/>
    <w:rsid w:val="00E46A93"/>
    <w:rsid w:val="00E47C30"/>
    <w:rsid w:val="00E50B7F"/>
    <w:rsid w:val="00E5178F"/>
    <w:rsid w:val="00E51B98"/>
    <w:rsid w:val="00E5272F"/>
    <w:rsid w:val="00E537E1"/>
    <w:rsid w:val="00E53DE1"/>
    <w:rsid w:val="00E54E35"/>
    <w:rsid w:val="00E551CB"/>
    <w:rsid w:val="00E60A2C"/>
    <w:rsid w:val="00E60DBE"/>
    <w:rsid w:val="00E6133C"/>
    <w:rsid w:val="00E61AC5"/>
    <w:rsid w:val="00E61BEA"/>
    <w:rsid w:val="00E62575"/>
    <w:rsid w:val="00E63CA1"/>
    <w:rsid w:val="00E64BCA"/>
    <w:rsid w:val="00E64C97"/>
    <w:rsid w:val="00E65CBB"/>
    <w:rsid w:val="00E66A69"/>
    <w:rsid w:val="00E67523"/>
    <w:rsid w:val="00E67697"/>
    <w:rsid w:val="00E67720"/>
    <w:rsid w:val="00E67CE9"/>
    <w:rsid w:val="00E67F70"/>
    <w:rsid w:val="00E7006B"/>
    <w:rsid w:val="00E705C1"/>
    <w:rsid w:val="00E7102F"/>
    <w:rsid w:val="00E72A87"/>
    <w:rsid w:val="00E72D28"/>
    <w:rsid w:val="00E73124"/>
    <w:rsid w:val="00E74442"/>
    <w:rsid w:val="00E74B64"/>
    <w:rsid w:val="00E74D96"/>
    <w:rsid w:val="00E752AE"/>
    <w:rsid w:val="00E75CD1"/>
    <w:rsid w:val="00E76A59"/>
    <w:rsid w:val="00E80FA3"/>
    <w:rsid w:val="00E820AF"/>
    <w:rsid w:val="00E82C4B"/>
    <w:rsid w:val="00E83044"/>
    <w:rsid w:val="00E843B3"/>
    <w:rsid w:val="00E84C99"/>
    <w:rsid w:val="00E858DB"/>
    <w:rsid w:val="00E85D0D"/>
    <w:rsid w:val="00E85DE1"/>
    <w:rsid w:val="00E87C07"/>
    <w:rsid w:val="00E87E3C"/>
    <w:rsid w:val="00E9033D"/>
    <w:rsid w:val="00E90A5F"/>
    <w:rsid w:val="00E90CD6"/>
    <w:rsid w:val="00E922E4"/>
    <w:rsid w:val="00E92BD9"/>
    <w:rsid w:val="00E96866"/>
    <w:rsid w:val="00E96CB6"/>
    <w:rsid w:val="00E9793B"/>
    <w:rsid w:val="00EA10DA"/>
    <w:rsid w:val="00EA1457"/>
    <w:rsid w:val="00EA1E53"/>
    <w:rsid w:val="00EA1F7F"/>
    <w:rsid w:val="00EA3D34"/>
    <w:rsid w:val="00EA4444"/>
    <w:rsid w:val="00EA4B61"/>
    <w:rsid w:val="00EA4DB1"/>
    <w:rsid w:val="00EA6E24"/>
    <w:rsid w:val="00EB04A9"/>
    <w:rsid w:val="00EB33A5"/>
    <w:rsid w:val="00EB456E"/>
    <w:rsid w:val="00EB5B07"/>
    <w:rsid w:val="00EB6D13"/>
    <w:rsid w:val="00EB6F71"/>
    <w:rsid w:val="00EB6F78"/>
    <w:rsid w:val="00EB7009"/>
    <w:rsid w:val="00EB719B"/>
    <w:rsid w:val="00EB7ACA"/>
    <w:rsid w:val="00EC21B1"/>
    <w:rsid w:val="00EC2483"/>
    <w:rsid w:val="00EC3411"/>
    <w:rsid w:val="00EC39AC"/>
    <w:rsid w:val="00EC3F26"/>
    <w:rsid w:val="00EC445A"/>
    <w:rsid w:val="00EC4EC1"/>
    <w:rsid w:val="00EC684E"/>
    <w:rsid w:val="00EC7057"/>
    <w:rsid w:val="00EC7AD1"/>
    <w:rsid w:val="00ED0178"/>
    <w:rsid w:val="00ED0195"/>
    <w:rsid w:val="00ED143C"/>
    <w:rsid w:val="00ED27F7"/>
    <w:rsid w:val="00ED3CF8"/>
    <w:rsid w:val="00ED42C5"/>
    <w:rsid w:val="00ED6494"/>
    <w:rsid w:val="00ED6838"/>
    <w:rsid w:val="00ED6C15"/>
    <w:rsid w:val="00ED6EF3"/>
    <w:rsid w:val="00ED7551"/>
    <w:rsid w:val="00EE1439"/>
    <w:rsid w:val="00EE194B"/>
    <w:rsid w:val="00EE24B8"/>
    <w:rsid w:val="00EE3B34"/>
    <w:rsid w:val="00EE4074"/>
    <w:rsid w:val="00EE4464"/>
    <w:rsid w:val="00EE4ED8"/>
    <w:rsid w:val="00EE5979"/>
    <w:rsid w:val="00EE632F"/>
    <w:rsid w:val="00EE7A7C"/>
    <w:rsid w:val="00EF0FF0"/>
    <w:rsid w:val="00EF1A07"/>
    <w:rsid w:val="00EF284F"/>
    <w:rsid w:val="00EF2B40"/>
    <w:rsid w:val="00EF2E16"/>
    <w:rsid w:val="00EF2E99"/>
    <w:rsid w:val="00EF4257"/>
    <w:rsid w:val="00EF4929"/>
    <w:rsid w:val="00EF4C4C"/>
    <w:rsid w:val="00EF7A7D"/>
    <w:rsid w:val="00F000F2"/>
    <w:rsid w:val="00F003C4"/>
    <w:rsid w:val="00F01EB9"/>
    <w:rsid w:val="00F02480"/>
    <w:rsid w:val="00F02AAB"/>
    <w:rsid w:val="00F0425C"/>
    <w:rsid w:val="00F057E0"/>
    <w:rsid w:val="00F05FE0"/>
    <w:rsid w:val="00F10819"/>
    <w:rsid w:val="00F12474"/>
    <w:rsid w:val="00F12E54"/>
    <w:rsid w:val="00F12E65"/>
    <w:rsid w:val="00F14675"/>
    <w:rsid w:val="00F15726"/>
    <w:rsid w:val="00F15A63"/>
    <w:rsid w:val="00F1667A"/>
    <w:rsid w:val="00F2034C"/>
    <w:rsid w:val="00F20C8B"/>
    <w:rsid w:val="00F212E6"/>
    <w:rsid w:val="00F22261"/>
    <w:rsid w:val="00F22911"/>
    <w:rsid w:val="00F2373D"/>
    <w:rsid w:val="00F2402E"/>
    <w:rsid w:val="00F24A7D"/>
    <w:rsid w:val="00F24E17"/>
    <w:rsid w:val="00F24FA0"/>
    <w:rsid w:val="00F25249"/>
    <w:rsid w:val="00F254B3"/>
    <w:rsid w:val="00F256CF"/>
    <w:rsid w:val="00F279E0"/>
    <w:rsid w:val="00F279E1"/>
    <w:rsid w:val="00F27FB2"/>
    <w:rsid w:val="00F301D9"/>
    <w:rsid w:val="00F30353"/>
    <w:rsid w:val="00F316A4"/>
    <w:rsid w:val="00F323CA"/>
    <w:rsid w:val="00F32ACE"/>
    <w:rsid w:val="00F32D7C"/>
    <w:rsid w:val="00F334EF"/>
    <w:rsid w:val="00F337BC"/>
    <w:rsid w:val="00F33B9E"/>
    <w:rsid w:val="00F345FB"/>
    <w:rsid w:val="00F3463D"/>
    <w:rsid w:val="00F34BF2"/>
    <w:rsid w:val="00F352B9"/>
    <w:rsid w:val="00F365D4"/>
    <w:rsid w:val="00F3755F"/>
    <w:rsid w:val="00F37645"/>
    <w:rsid w:val="00F376CF"/>
    <w:rsid w:val="00F404C4"/>
    <w:rsid w:val="00F408A5"/>
    <w:rsid w:val="00F40FCA"/>
    <w:rsid w:val="00F41604"/>
    <w:rsid w:val="00F42307"/>
    <w:rsid w:val="00F42CE7"/>
    <w:rsid w:val="00F42D58"/>
    <w:rsid w:val="00F434C3"/>
    <w:rsid w:val="00F44D89"/>
    <w:rsid w:val="00F45C6A"/>
    <w:rsid w:val="00F51B95"/>
    <w:rsid w:val="00F52CCC"/>
    <w:rsid w:val="00F52DDF"/>
    <w:rsid w:val="00F54575"/>
    <w:rsid w:val="00F54962"/>
    <w:rsid w:val="00F54CB0"/>
    <w:rsid w:val="00F55931"/>
    <w:rsid w:val="00F56E81"/>
    <w:rsid w:val="00F574A0"/>
    <w:rsid w:val="00F57E02"/>
    <w:rsid w:val="00F61ECB"/>
    <w:rsid w:val="00F622C0"/>
    <w:rsid w:val="00F62AB6"/>
    <w:rsid w:val="00F634CF"/>
    <w:rsid w:val="00F66847"/>
    <w:rsid w:val="00F66A58"/>
    <w:rsid w:val="00F66AE7"/>
    <w:rsid w:val="00F70310"/>
    <w:rsid w:val="00F717FC"/>
    <w:rsid w:val="00F72763"/>
    <w:rsid w:val="00F732C2"/>
    <w:rsid w:val="00F737CB"/>
    <w:rsid w:val="00F738F9"/>
    <w:rsid w:val="00F73F1A"/>
    <w:rsid w:val="00F75598"/>
    <w:rsid w:val="00F75DEA"/>
    <w:rsid w:val="00F7605F"/>
    <w:rsid w:val="00F82A3A"/>
    <w:rsid w:val="00F83B81"/>
    <w:rsid w:val="00F842CC"/>
    <w:rsid w:val="00F851B5"/>
    <w:rsid w:val="00F8628C"/>
    <w:rsid w:val="00F8740A"/>
    <w:rsid w:val="00F87A89"/>
    <w:rsid w:val="00F87F74"/>
    <w:rsid w:val="00F90638"/>
    <w:rsid w:val="00F91589"/>
    <w:rsid w:val="00F925BE"/>
    <w:rsid w:val="00F93E3D"/>
    <w:rsid w:val="00F944DD"/>
    <w:rsid w:val="00F9469F"/>
    <w:rsid w:val="00F96462"/>
    <w:rsid w:val="00FA004A"/>
    <w:rsid w:val="00FA0603"/>
    <w:rsid w:val="00FA278F"/>
    <w:rsid w:val="00FA69A1"/>
    <w:rsid w:val="00FA7E35"/>
    <w:rsid w:val="00FB075D"/>
    <w:rsid w:val="00FB161D"/>
    <w:rsid w:val="00FB1E13"/>
    <w:rsid w:val="00FB2509"/>
    <w:rsid w:val="00FB289A"/>
    <w:rsid w:val="00FB2A5B"/>
    <w:rsid w:val="00FB2B5A"/>
    <w:rsid w:val="00FB2C13"/>
    <w:rsid w:val="00FB369B"/>
    <w:rsid w:val="00FB3701"/>
    <w:rsid w:val="00FB3967"/>
    <w:rsid w:val="00FB53E4"/>
    <w:rsid w:val="00FB55A6"/>
    <w:rsid w:val="00FB5D7E"/>
    <w:rsid w:val="00FB5E6F"/>
    <w:rsid w:val="00FB6456"/>
    <w:rsid w:val="00FB6526"/>
    <w:rsid w:val="00FB6D48"/>
    <w:rsid w:val="00FB713C"/>
    <w:rsid w:val="00FB713D"/>
    <w:rsid w:val="00FB71B0"/>
    <w:rsid w:val="00FB78C4"/>
    <w:rsid w:val="00FB7AB7"/>
    <w:rsid w:val="00FB7C35"/>
    <w:rsid w:val="00FC0877"/>
    <w:rsid w:val="00FC08D7"/>
    <w:rsid w:val="00FC1EEC"/>
    <w:rsid w:val="00FC239C"/>
    <w:rsid w:val="00FC272A"/>
    <w:rsid w:val="00FC41A9"/>
    <w:rsid w:val="00FC4EB8"/>
    <w:rsid w:val="00FC6AFA"/>
    <w:rsid w:val="00FC76D2"/>
    <w:rsid w:val="00FC79A8"/>
    <w:rsid w:val="00FD1135"/>
    <w:rsid w:val="00FD12AF"/>
    <w:rsid w:val="00FD217A"/>
    <w:rsid w:val="00FD2A0F"/>
    <w:rsid w:val="00FD4603"/>
    <w:rsid w:val="00FD5900"/>
    <w:rsid w:val="00FD6E4F"/>
    <w:rsid w:val="00FE13A7"/>
    <w:rsid w:val="00FE1B76"/>
    <w:rsid w:val="00FE286D"/>
    <w:rsid w:val="00FE3A53"/>
    <w:rsid w:val="00FE4372"/>
    <w:rsid w:val="00FE457C"/>
    <w:rsid w:val="00FE4F94"/>
    <w:rsid w:val="00FE6046"/>
    <w:rsid w:val="00FF0C4C"/>
    <w:rsid w:val="00FF0D93"/>
    <w:rsid w:val="00FF14A9"/>
    <w:rsid w:val="00FF15F2"/>
    <w:rsid w:val="00FF19E9"/>
    <w:rsid w:val="00FF1C84"/>
    <w:rsid w:val="00FF1E2A"/>
    <w:rsid w:val="00FF2426"/>
    <w:rsid w:val="00FF3A2E"/>
    <w:rsid w:val="00FF4438"/>
    <w:rsid w:val="00FF4BCF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3ED536"/>
  <w15:docId w15:val="{BAA6DC9B-B421-45B3-8673-F3FA894C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 w:qFormat="1"/>
    <w:lsdException w:name="toc 2" w:locked="1" w:uiPriority="39" w:unhideWhenUsed="1" w:qFormat="1"/>
    <w:lsdException w:name="toc 3" w:locked="1" w:uiPriority="39" w:unhideWhenUsed="1" w:qFormat="1"/>
    <w:lsdException w:name="toc 4" w:locked="1" w:unhideWhenUsed="1"/>
    <w:lsdException w:name="toc 5" w:locked="1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locked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locked="1" w:unhideWhenUsed="1"/>
    <w:lsdException w:name="FollowedHyperlink" w:semiHidden="1" w:uiPriority="0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E13"/>
    <w:rPr>
      <w:rFonts w:ascii="新細明體" w:hAnsi="新細明體" w:cs="新細明體"/>
      <w:kern w:val="0"/>
      <w:szCs w:val="24"/>
    </w:rPr>
  </w:style>
  <w:style w:type="paragraph" w:styleId="10">
    <w:name w:val="heading 1"/>
    <w:basedOn w:val="a0"/>
    <w:next w:val="a0"/>
    <w:link w:val="11"/>
    <w:uiPriority w:val="99"/>
    <w:qFormat/>
    <w:rsid w:val="008A6C82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aliases w:val="ISO標題 2,ISO段2"/>
    <w:basedOn w:val="a0"/>
    <w:next w:val="a0"/>
    <w:link w:val="20"/>
    <w:qFormat/>
    <w:rsid w:val="008A6C8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9"/>
    <w:qFormat/>
    <w:rsid w:val="008A6C8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qFormat/>
    <w:locked/>
    <w:rsid w:val="009C19A9"/>
    <w:pPr>
      <w:keepNext/>
      <w:numPr>
        <w:numId w:val="2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uiPriority w:val="99"/>
    <w:locked/>
    <w:rsid w:val="001807A5"/>
    <w:rPr>
      <w:rFonts w:ascii="Arial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aliases w:val="ISO標題 2 字元,ISO段2 字元"/>
    <w:basedOn w:val="a1"/>
    <w:link w:val="2"/>
    <w:locked/>
    <w:rsid w:val="007C7895"/>
    <w:rPr>
      <w:rFonts w:ascii="Arial" w:hAnsi="Arial" w:cs="Times New Roman"/>
      <w:b/>
      <w:bCs/>
      <w:kern w:val="2"/>
      <w:sz w:val="48"/>
      <w:szCs w:val="48"/>
    </w:rPr>
  </w:style>
  <w:style w:type="character" w:customStyle="1" w:styleId="30">
    <w:name w:val="標題 3 字元"/>
    <w:basedOn w:val="a1"/>
    <w:link w:val="3"/>
    <w:uiPriority w:val="99"/>
    <w:locked/>
    <w:rsid w:val="007C7895"/>
    <w:rPr>
      <w:rFonts w:ascii="Arial" w:hAnsi="Arial" w:cs="Times New Roman"/>
      <w:b/>
      <w:bCs/>
      <w:kern w:val="2"/>
      <w:sz w:val="36"/>
      <w:szCs w:val="36"/>
    </w:rPr>
  </w:style>
  <w:style w:type="paragraph" w:customStyle="1" w:styleId="a4">
    <w:name w:val="表內文"/>
    <w:uiPriority w:val="99"/>
    <w:rsid w:val="00530ED3"/>
    <w:rPr>
      <w:rFonts w:eastAsia="標楷體" w:cs="新細明體"/>
      <w:kern w:val="0"/>
      <w:sz w:val="28"/>
      <w:szCs w:val="20"/>
    </w:rPr>
  </w:style>
  <w:style w:type="paragraph" w:customStyle="1" w:styleId="1-1">
    <w:name w:val="1-1"/>
    <w:link w:val="1-10"/>
    <w:autoRedefine/>
    <w:uiPriority w:val="99"/>
    <w:rsid w:val="007D2A37"/>
    <w:pPr>
      <w:widowControl w:val="0"/>
      <w:tabs>
        <w:tab w:val="left" w:pos="-180"/>
        <w:tab w:val="left" w:pos="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napToGrid w:val="0"/>
      <w:spacing w:before="240" w:after="120" w:line="460" w:lineRule="exact"/>
      <w:jc w:val="both"/>
      <w:textAlignment w:val="baseline"/>
      <w:outlineLvl w:val="0"/>
    </w:pPr>
    <w:rPr>
      <w:rFonts w:eastAsia="標楷體"/>
      <w:b/>
      <w:color w:val="000000" w:themeColor="text1"/>
      <w:spacing w:val="10"/>
      <w:kern w:val="0"/>
      <w:sz w:val="28"/>
      <w:szCs w:val="28"/>
    </w:rPr>
  </w:style>
  <w:style w:type="paragraph" w:customStyle="1" w:styleId="1-11">
    <w:name w:val="1-1文"/>
    <w:link w:val="1-12"/>
    <w:autoRedefine/>
    <w:uiPriority w:val="99"/>
    <w:rsid w:val="009E18D9"/>
    <w:pPr>
      <w:widowControl w:val="0"/>
      <w:tabs>
        <w:tab w:val="left" w:pos="1080"/>
        <w:tab w:val="left" w:pos="1624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pacing w:after="120"/>
      <w:jc w:val="both"/>
      <w:textAlignment w:val="baseline"/>
    </w:pPr>
    <w:rPr>
      <w:rFonts w:eastAsia="標楷體"/>
      <w:noProof/>
      <w:spacing w:val="6"/>
      <w:szCs w:val="24"/>
    </w:rPr>
  </w:style>
  <w:style w:type="character" w:customStyle="1" w:styleId="1-12">
    <w:name w:val="1-1文 字元"/>
    <w:basedOn w:val="a1"/>
    <w:link w:val="1-11"/>
    <w:uiPriority w:val="99"/>
    <w:locked/>
    <w:rsid w:val="009E18D9"/>
    <w:rPr>
      <w:rFonts w:eastAsia="標楷體"/>
      <w:noProof/>
      <w:spacing w:val="6"/>
      <w:szCs w:val="24"/>
    </w:rPr>
  </w:style>
  <w:style w:type="paragraph" w:customStyle="1" w:styleId="a5">
    <w:name w:val="章節"/>
    <w:link w:val="a6"/>
    <w:autoRedefine/>
    <w:rsid w:val="00BF417E"/>
    <w:pPr>
      <w:autoSpaceDE w:val="0"/>
      <w:autoSpaceDN w:val="0"/>
      <w:adjustRightInd w:val="0"/>
      <w:spacing w:line="360" w:lineRule="auto"/>
      <w:jc w:val="center"/>
      <w:textAlignment w:val="baseline"/>
    </w:pPr>
    <w:rPr>
      <w:rFonts w:ascii="標楷體" w:eastAsia="標楷體" w:hAnsi="標楷體" w:cs="Arial"/>
      <w:b/>
      <w:spacing w:val="10"/>
      <w:sz w:val="40"/>
      <w:szCs w:val="28"/>
    </w:rPr>
  </w:style>
  <w:style w:type="character" w:customStyle="1" w:styleId="a6">
    <w:name w:val="章節 字元"/>
    <w:basedOn w:val="a1"/>
    <w:link w:val="a5"/>
    <w:locked/>
    <w:rsid w:val="00BF417E"/>
    <w:rPr>
      <w:rFonts w:ascii="標楷體" w:eastAsia="標楷體" w:hAnsi="標楷體" w:cs="Arial"/>
      <w:b/>
      <w:spacing w:val="10"/>
      <w:sz w:val="40"/>
      <w:szCs w:val="28"/>
    </w:rPr>
  </w:style>
  <w:style w:type="paragraph" w:customStyle="1" w:styleId="a7">
    <w:name w:val="一、"/>
    <w:link w:val="a8"/>
    <w:autoRedefine/>
    <w:uiPriority w:val="99"/>
    <w:rsid w:val="003756B6"/>
    <w:pPr>
      <w:spacing w:beforeLines="50" w:before="120" w:line="360" w:lineRule="auto"/>
    </w:pPr>
    <w:rPr>
      <w:rFonts w:eastAsia="標楷體"/>
      <w:b/>
      <w:sz w:val="28"/>
      <w:szCs w:val="28"/>
    </w:rPr>
  </w:style>
  <w:style w:type="character" w:customStyle="1" w:styleId="a8">
    <w:name w:val="一、 字元"/>
    <w:basedOn w:val="a1"/>
    <w:link w:val="a7"/>
    <w:uiPriority w:val="99"/>
    <w:locked/>
    <w:rsid w:val="003756B6"/>
    <w:rPr>
      <w:rFonts w:eastAsia="標楷體"/>
      <w:b/>
      <w:sz w:val="28"/>
      <w:szCs w:val="28"/>
    </w:rPr>
  </w:style>
  <w:style w:type="paragraph" w:customStyle="1" w:styleId="a9">
    <w:name w:val="(一)"/>
    <w:autoRedefine/>
    <w:uiPriority w:val="99"/>
    <w:rsid w:val="00793188"/>
    <w:pPr>
      <w:widowControl w:val="0"/>
      <w:autoSpaceDE w:val="0"/>
      <w:autoSpaceDN w:val="0"/>
      <w:adjustRightInd w:val="0"/>
      <w:spacing w:before="120" w:line="360" w:lineRule="auto"/>
      <w:ind w:leftChars="200" w:left="1144" w:hanging="584"/>
      <w:jc w:val="both"/>
      <w:textAlignment w:val="baseline"/>
    </w:pPr>
    <w:rPr>
      <w:rFonts w:eastAsia="標楷體" w:cs="Arial"/>
      <w:bCs/>
      <w:kern w:val="0"/>
      <w:sz w:val="28"/>
      <w:szCs w:val="28"/>
    </w:rPr>
  </w:style>
  <w:style w:type="paragraph" w:customStyle="1" w:styleId="1-1-10">
    <w:name w:val="1-1-1文"/>
    <w:link w:val="1-1-11"/>
    <w:autoRedefine/>
    <w:rsid w:val="00456DAA"/>
    <w:pPr>
      <w:widowControl w:val="0"/>
      <w:tabs>
        <w:tab w:val="left" w:pos="-18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pacing w:line="480" w:lineRule="exact"/>
      <w:ind w:leftChars="150" w:left="360" w:firstLineChars="184" w:firstLine="537"/>
      <w:jc w:val="both"/>
      <w:textAlignment w:val="baseline"/>
    </w:pPr>
    <w:rPr>
      <w:rFonts w:eastAsia="標楷體"/>
      <w:spacing w:val="6"/>
      <w:sz w:val="28"/>
      <w:szCs w:val="24"/>
    </w:rPr>
  </w:style>
  <w:style w:type="character" w:customStyle="1" w:styleId="1-1-11">
    <w:name w:val="1-1-1文 字元"/>
    <w:basedOn w:val="a1"/>
    <w:link w:val="1-1-10"/>
    <w:locked/>
    <w:rsid w:val="00456DAA"/>
    <w:rPr>
      <w:rFonts w:eastAsia="標楷體"/>
      <w:spacing w:val="6"/>
      <w:sz w:val="28"/>
      <w:szCs w:val="24"/>
    </w:rPr>
  </w:style>
  <w:style w:type="paragraph" w:customStyle="1" w:styleId="aa">
    <w:name w:val="圖名"/>
    <w:link w:val="ab"/>
    <w:autoRedefine/>
    <w:rsid w:val="00E74D96"/>
    <w:pPr>
      <w:widowControl w:val="0"/>
      <w:spacing w:after="200" w:line="280" w:lineRule="exact"/>
      <w:jc w:val="center"/>
    </w:pPr>
    <w:rPr>
      <w:rFonts w:ascii="Arial" w:eastAsia="標楷體" w:hAnsi="標楷體" w:cs="Arial"/>
      <w:sz w:val="28"/>
      <w:szCs w:val="28"/>
    </w:rPr>
  </w:style>
  <w:style w:type="paragraph" w:customStyle="1" w:styleId="-0">
    <w:name w:val="圖-表格"/>
    <w:uiPriority w:val="99"/>
    <w:rsid w:val="00F737CB"/>
    <w:pPr>
      <w:spacing w:line="240" w:lineRule="atLeast"/>
      <w:jc w:val="center"/>
    </w:pPr>
    <w:rPr>
      <w:rFonts w:ascii="Arial" w:eastAsia="標楷體" w:hAnsi="Arial" w:cs="新細明體"/>
      <w:spacing w:val="6"/>
      <w:kern w:val="0"/>
      <w:sz w:val="28"/>
      <w:szCs w:val="20"/>
    </w:rPr>
  </w:style>
  <w:style w:type="paragraph" w:customStyle="1" w:styleId="1">
    <w:name w:val="1."/>
    <w:link w:val="12"/>
    <w:autoRedefine/>
    <w:uiPriority w:val="99"/>
    <w:rsid w:val="00530ED3"/>
    <w:pPr>
      <w:numPr>
        <w:numId w:val="4"/>
      </w:numPr>
      <w:tabs>
        <w:tab w:val="left" w:pos="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pacing w:before="120" w:line="360" w:lineRule="auto"/>
      <w:textAlignment w:val="baseline"/>
      <w:outlineLvl w:val="0"/>
    </w:pPr>
    <w:rPr>
      <w:rFonts w:eastAsia="標楷體"/>
      <w:sz w:val="28"/>
      <w:szCs w:val="24"/>
    </w:rPr>
  </w:style>
  <w:style w:type="character" w:customStyle="1" w:styleId="12">
    <w:name w:val="1. 字元"/>
    <w:basedOn w:val="a1"/>
    <w:link w:val="1"/>
    <w:uiPriority w:val="99"/>
    <w:locked/>
    <w:rsid w:val="00530ED3"/>
    <w:rPr>
      <w:rFonts w:eastAsia="標楷體"/>
      <w:sz w:val="28"/>
      <w:szCs w:val="24"/>
    </w:rPr>
  </w:style>
  <w:style w:type="paragraph" w:customStyle="1" w:styleId="13">
    <w:name w:val="1.文"/>
    <w:link w:val="14"/>
    <w:autoRedefine/>
    <w:uiPriority w:val="99"/>
    <w:rsid w:val="005B0441"/>
    <w:pPr>
      <w:widowControl w:val="0"/>
      <w:snapToGrid w:val="0"/>
      <w:spacing w:line="460" w:lineRule="exact"/>
      <w:ind w:leftChars="200" w:left="200" w:firstLineChars="200" w:firstLine="200"/>
      <w:jc w:val="both"/>
    </w:pPr>
    <w:rPr>
      <w:rFonts w:eastAsia="標楷體" w:cs="Arial"/>
      <w:spacing w:val="6"/>
      <w:sz w:val="28"/>
      <w:szCs w:val="28"/>
    </w:rPr>
  </w:style>
  <w:style w:type="character" w:customStyle="1" w:styleId="14">
    <w:name w:val="1.文 字元"/>
    <w:basedOn w:val="a1"/>
    <w:link w:val="13"/>
    <w:uiPriority w:val="99"/>
    <w:locked/>
    <w:rsid w:val="005B0441"/>
    <w:rPr>
      <w:rFonts w:eastAsia="標楷體" w:cs="Arial"/>
      <w:spacing w:val="6"/>
      <w:sz w:val="28"/>
      <w:szCs w:val="28"/>
    </w:rPr>
  </w:style>
  <w:style w:type="paragraph" w:customStyle="1" w:styleId="ac">
    <w:name w:val="表註"/>
    <w:uiPriority w:val="99"/>
    <w:rsid w:val="00F737CB"/>
    <w:pPr>
      <w:spacing w:line="240" w:lineRule="exact"/>
      <w:ind w:left="900" w:right="638"/>
      <w:jc w:val="right"/>
    </w:pPr>
    <w:rPr>
      <w:rFonts w:ascii="Arial" w:eastAsia="標楷體" w:hAnsi="Arial" w:cs="新細明體"/>
      <w:kern w:val="0"/>
      <w:sz w:val="20"/>
      <w:szCs w:val="20"/>
    </w:rPr>
  </w:style>
  <w:style w:type="paragraph" w:customStyle="1" w:styleId="ad">
    <w:name w:val="(一)文"/>
    <w:link w:val="ae"/>
    <w:autoRedefine/>
    <w:uiPriority w:val="99"/>
    <w:qFormat/>
    <w:rsid w:val="005C40E1"/>
    <w:pPr>
      <w:widowControl w:val="0"/>
      <w:spacing w:beforeLines="50" w:before="120" w:afterLines="50" w:after="120"/>
      <w:ind w:leftChars="236" w:left="661" w:firstLineChars="200" w:firstLine="504"/>
      <w:jc w:val="both"/>
    </w:pPr>
    <w:rPr>
      <w:rFonts w:eastAsia="標楷體" w:cs="Arial"/>
      <w:spacing w:val="6"/>
      <w:kern w:val="0"/>
      <w:szCs w:val="24"/>
    </w:rPr>
  </w:style>
  <w:style w:type="paragraph" w:customStyle="1" w:styleId="15">
    <w:name w:val="(1)文"/>
    <w:link w:val="16"/>
    <w:autoRedefine/>
    <w:uiPriority w:val="99"/>
    <w:rsid w:val="00214FCC"/>
    <w:pPr>
      <w:widowControl w:val="0"/>
      <w:spacing w:line="460" w:lineRule="exact"/>
      <w:ind w:leftChars="300" w:left="720" w:firstLineChars="200" w:firstLine="560"/>
      <w:jc w:val="both"/>
      <w:textAlignment w:val="baseline"/>
    </w:pPr>
    <w:rPr>
      <w:rFonts w:eastAsia="標楷體" w:cs="Arial"/>
      <w:sz w:val="28"/>
      <w:szCs w:val="24"/>
    </w:rPr>
  </w:style>
  <w:style w:type="paragraph" w:customStyle="1" w:styleId="af">
    <w:name w:val="章文"/>
    <w:autoRedefine/>
    <w:uiPriority w:val="99"/>
    <w:rsid w:val="007A247A"/>
    <w:pPr>
      <w:spacing w:line="500" w:lineRule="exact"/>
      <w:ind w:firstLineChars="200" w:firstLine="584"/>
      <w:jc w:val="both"/>
    </w:pPr>
    <w:rPr>
      <w:rFonts w:ascii="Arial" w:eastAsia="標楷體" w:hAnsi="Arial"/>
      <w:spacing w:val="6"/>
      <w:sz w:val="28"/>
      <w:szCs w:val="28"/>
    </w:rPr>
  </w:style>
  <w:style w:type="paragraph" w:customStyle="1" w:styleId="17">
    <w:name w:val="(1)"/>
    <w:autoRedefine/>
    <w:uiPriority w:val="99"/>
    <w:rsid w:val="00022107"/>
    <w:pPr>
      <w:widowControl w:val="0"/>
      <w:spacing w:before="120" w:line="360" w:lineRule="auto"/>
      <w:ind w:leftChars="600" w:left="600"/>
      <w:jc w:val="both"/>
    </w:pPr>
    <w:rPr>
      <w:rFonts w:eastAsia="標楷體" w:cs="Arial"/>
      <w:sz w:val="28"/>
      <w:szCs w:val="24"/>
    </w:rPr>
  </w:style>
  <w:style w:type="table" w:styleId="af0">
    <w:name w:val="Table Grid"/>
    <w:basedOn w:val="a2"/>
    <w:uiPriority w:val="39"/>
    <w:rsid w:val="00F737CB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0"/>
    <w:link w:val="af2"/>
    <w:semiHidden/>
    <w:rsid w:val="00F737CB"/>
  </w:style>
  <w:style w:type="character" w:customStyle="1" w:styleId="af2">
    <w:name w:val="章節附註文字 字元"/>
    <w:basedOn w:val="a1"/>
    <w:link w:val="af1"/>
    <w:semiHidden/>
    <w:locked/>
    <w:rsid w:val="00805AF7"/>
    <w:rPr>
      <w:rFonts w:eastAsia="華康中楷體" w:cs="Times New Roman"/>
      <w:sz w:val="24"/>
      <w:szCs w:val="24"/>
    </w:rPr>
  </w:style>
  <w:style w:type="paragraph" w:customStyle="1" w:styleId="af3">
    <w:name w:val="方程式"/>
    <w:autoRedefine/>
    <w:uiPriority w:val="99"/>
    <w:rsid w:val="00912D29"/>
    <w:pPr>
      <w:tabs>
        <w:tab w:val="left" w:pos="10800"/>
      </w:tabs>
      <w:spacing w:line="460" w:lineRule="atLeast"/>
      <w:ind w:left="2155"/>
    </w:pPr>
    <w:rPr>
      <w:rFonts w:ascii="Arial" w:eastAsia="標楷體" w:hAnsi="Arial"/>
      <w:spacing w:val="6"/>
      <w:kern w:val="0"/>
      <w:sz w:val="28"/>
      <w:szCs w:val="20"/>
    </w:rPr>
  </w:style>
  <w:style w:type="paragraph" w:customStyle="1" w:styleId="af4">
    <w:name w:val="方程式註"/>
    <w:link w:val="af5"/>
    <w:uiPriority w:val="99"/>
    <w:rsid w:val="00F737CB"/>
    <w:pPr>
      <w:spacing w:line="460" w:lineRule="exact"/>
      <w:ind w:left="2155" w:hanging="454"/>
    </w:pPr>
    <w:rPr>
      <w:rFonts w:ascii="Arial" w:eastAsia="標楷體" w:hAnsi="Arial"/>
      <w:sz w:val="28"/>
      <w:szCs w:val="28"/>
    </w:rPr>
  </w:style>
  <w:style w:type="character" w:customStyle="1" w:styleId="af5">
    <w:name w:val="方程式註 字元"/>
    <w:basedOn w:val="a1"/>
    <w:link w:val="af4"/>
    <w:uiPriority w:val="99"/>
    <w:locked/>
    <w:rsid w:val="00F737CB"/>
    <w:rPr>
      <w:rFonts w:ascii="Arial" w:eastAsia="標楷體" w:hAnsi="Arial" w:cs="Times New Roman"/>
      <w:kern w:val="2"/>
      <w:sz w:val="28"/>
      <w:szCs w:val="28"/>
      <w:lang w:val="en-US" w:eastAsia="zh-TW" w:bidi="ar-SA"/>
    </w:rPr>
  </w:style>
  <w:style w:type="paragraph" w:customStyle="1" w:styleId="Af6">
    <w:name w:val="A."/>
    <w:link w:val="Af7"/>
    <w:autoRedefine/>
    <w:uiPriority w:val="99"/>
    <w:rsid w:val="00200733"/>
    <w:pPr>
      <w:widowControl w:val="0"/>
      <w:overflowPunct w:val="0"/>
      <w:topLinePunct/>
      <w:autoSpaceDE w:val="0"/>
      <w:adjustRightInd w:val="0"/>
      <w:spacing w:before="120" w:line="460" w:lineRule="exact"/>
      <w:ind w:leftChars="150" w:left="300" w:hangingChars="150" w:hanging="150"/>
      <w:jc w:val="both"/>
      <w:textAlignment w:val="baseline"/>
    </w:pPr>
    <w:rPr>
      <w:rFonts w:ascii="Arial" w:eastAsia="標楷體" w:hAnsi="Arial"/>
      <w:spacing w:val="6"/>
      <w:kern w:val="0"/>
      <w:sz w:val="28"/>
      <w:szCs w:val="28"/>
    </w:rPr>
  </w:style>
  <w:style w:type="paragraph" w:customStyle="1" w:styleId="-1">
    <w:name w:val="圖-格式"/>
    <w:link w:val="-2"/>
    <w:autoRedefine/>
    <w:rsid w:val="00B0712A"/>
    <w:pPr>
      <w:widowControl w:val="0"/>
      <w:spacing w:beforeLines="100" w:before="326" w:line="240" w:lineRule="atLeast"/>
      <w:jc w:val="center"/>
    </w:pPr>
    <w:rPr>
      <w:rFonts w:ascii="Arial" w:eastAsia="標楷體" w:hAnsi="Arial" w:cs="Arial"/>
      <w:spacing w:val="10"/>
      <w:kern w:val="0"/>
      <w:sz w:val="32"/>
      <w:szCs w:val="20"/>
    </w:rPr>
  </w:style>
  <w:style w:type="paragraph" w:customStyle="1" w:styleId="af8">
    <w:name w:val="表名稱"/>
    <w:uiPriority w:val="99"/>
    <w:rsid w:val="00BA3D02"/>
    <w:pPr>
      <w:spacing w:before="360" w:after="60" w:line="240" w:lineRule="exact"/>
    </w:pPr>
    <w:rPr>
      <w:rFonts w:ascii="Arial" w:eastAsia="標楷體" w:hAnsi="Arial" w:cs="新細明體"/>
      <w:bCs/>
      <w:color w:val="000000"/>
      <w:spacing w:val="6"/>
      <w:kern w:val="0"/>
      <w:sz w:val="28"/>
      <w:szCs w:val="20"/>
    </w:rPr>
  </w:style>
  <w:style w:type="paragraph" w:customStyle="1" w:styleId="1-1-1">
    <w:name w:val="1-1-1"/>
    <w:link w:val="1-1-12"/>
    <w:autoRedefine/>
    <w:rsid w:val="00B83897"/>
    <w:pPr>
      <w:numPr>
        <w:ilvl w:val="2"/>
        <w:numId w:val="3"/>
      </w:numPr>
      <w:spacing w:beforeLines="100" w:line="460" w:lineRule="exact"/>
    </w:pPr>
    <w:rPr>
      <w:rFonts w:eastAsia="標楷體"/>
      <w:spacing w:val="10"/>
      <w:kern w:val="0"/>
      <w:sz w:val="28"/>
      <w:szCs w:val="28"/>
    </w:rPr>
  </w:style>
  <w:style w:type="paragraph" w:customStyle="1" w:styleId="af9">
    <w:name w:val="一、文"/>
    <w:link w:val="afa"/>
    <w:autoRedefine/>
    <w:uiPriority w:val="99"/>
    <w:rsid w:val="00EB7009"/>
    <w:pPr>
      <w:widowControl w:val="0"/>
      <w:spacing w:line="360" w:lineRule="auto"/>
      <w:ind w:leftChars="200" w:left="200" w:firstLineChars="200" w:firstLine="200"/>
      <w:jc w:val="both"/>
    </w:pPr>
    <w:rPr>
      <w:rFonts w:eastAsia="標楷體" w:hAnsi="Arial"/>
      <w:sz w:val="28"/>
      <w:szCs w:val="28"/>
    </w:rPr>
  </w:style>
  <w:style w:type="paragraph" w:customStyle="1" w:styleId="Afb">
    <w:name w:val="A.文"/>
    <w:autoRedefine/>
    <w:uiPriority w:val="99"/>
    <w:rsid w:val="00E705C1"/>
    <w:pPr>
      <w:widowControl w:val="0"/>
      <w:overflowPunct w:val="0"/>
      <w:spacing w:line="480" w:lineRule="exact"/>
      <w:ind w:leftChars="200" w:left="480" w:firstLineChars="200" w:firstLine="584"/>
      <w:jc w:val="both"/>
      <w:textAlignment w:val="baseline"/>
    </w:pPr>
    <w:rPr>
      <w:rFonts w:ascii="Arial" w:eastAsia="標楷體" w:hAnsi="標楷體"/>
      <w:spacing w:val="6"/>
      <w:kern w:val="0"/>
      <w:sz w:val="28"/>
      <w:szCs w:val="28"/>
    </w:rPr>
  </w:style>
  <w:style w:type="paragraph" w:customStyle="1" w:styleId="MTDisplayEquation">
    <w:name w:val="MTDisplayEquation"/>
    <w:basedOn w:val="a0"/>
    <w:next w:val="a0"/>
    <w:uiPriority w:val="99"/>
    <w:rsid w:val="003F512C"/>
    <w:pPr>
      <w:tabs>
        <w:tab w:val="center" w:pos="4160"/>
        <w:tab w:val="right" w:pos="8320"/>
      </w:tabs>
      <w:spacing w:line="480" w:lineRule="atLeast"/>
    </w:pPr>
  </w:style>
  <w:style w:type="paragraph" w:customStyle="1" w:styleId="afc">
    <w:name w:val="a."/>
    <w:link w:val="afd"/>
    <w:autoRedefine/>
    <w:uiPriority w:val="99"/>
    <w:rsid w:val="001E5C55"/>
    <w:pPr>
      <w:widowControl w:val="0"/>
      <w:spacing w:line="460" w:lineRule="exact"/>
      <w:ind w:leftChars="350" w:left="1132" w:hangingChars="100" w:hanging="292"/>
      <w:textAlignment w:val="center"/>
      <w:outlineLvl w:val="0"/>
    </w:pPr>
    <w:rPr>
      <w:rFonts w:ascii="Arial" w:eastAsia="標楷體" w:hAnsi="Arial" w:cs="Arial"/>
      <w:spacing w:val="6"/>
      <w:sz w:val="28"/>
      <w:szCs w:val="28"/>
    </w:rPr>
  </w:style>
  <w:style w:type="character" w:customStyle="1" w:styleId="afd">
    <w:name w:val="a. 字元"/>
    <w:basedOn w:val="a1"/>
    <w:link w:val="afc"/>
    <w:uiPriority w:val="99"/>
    <w:locked/>
    <w:rsid w:val="001E5C55"/>
    <w:rPr>
      <w:rFonts w:ascii="Arial" w:eastAsia="標楷體" w:hAnsi="Arial" w:cs="Arial"/>
      <w:spacing w:val="6"/>
      <w:kern w:val="2"/>
      <w:sz w:val="28"/>
      <w:szCs w:val="28"/>
      <w:lang w:val="en-US" w:eastAsia="zh-TW" w:bidi="ar-SA"/>
    </w:rPr>
  </w:style>
  <w:style w:type="paragraph" w:customStyle="1" w:styleId="afe">
    <w:name w:val="a.文"/>
    <w:autoRedefine/>
    <w:rsid w:val="001E0F5D"/>
    <w:pPr>
      <w:widowControl w:val="0"/>
      <w:spacing w:line="460" w:lineRule="exact"/>
      <w:ind w:leftChars="644" w:left="1987" w:hangingChars="151" w:hanging="441"/>
      <w:jc w:val="both"/>
    </w:pPr>
    <w:rPr>
      <w:rFonts w:ascii="Arial" w:eastAsia="標楷體" w:hAnsi="Arial" w:cs="Arial"/>
      <w:spacing w:val="6"/>
      <w:sz w:val="28"/>
      <w:szCs w:val="28"/>
    </w:rPr>
  </w:style>
  <w:style w:type="paragraph" w:customStyle="1" w:styleId="aff">
    <w:name w:val="圖標題"/>
    <w:link w:val="18"/>
    <w:qFormat/>
    <w:rsid w:val="009D252D"/>
    <w:pPr>
      <w:spacing w:before="120" w:line="360" w:lineRule="auto"/>
      <w:jc w:val="center"/>
    </w:pPr>
    <w:rPr>
      <w:rFonts w:eastAsia="標楷體"/>
      <w:b/>
      <w:sz w:val="28"/>
      <w:szCs w:val="20"/>
    </w:rPr>
  </w:style>
  <w:style w:type="paragraph" w:customStyle="1" w:styleId="1-1-110">
    <w:name w:val="1-1-1.1"/>
    <w:autoRedefine/>
    <w:uiPriority w:val="99"/>
    <w:rsid w:val="006F1CF6"/>
    <w:pPr>
      <w:spacing w:line="400" w:lineRule="exact"/>
      <w:ind w:leftChars="150" w:left="798" w:hangingChars="150" w:hanging="438"/>
      <w:jc w:val="both"/>
    </w:pPr>
    <w:rPr>
      <w:rFonts w:eastAsia="標楷體"/>
      <w:color w:val="000000" w:themeColor="text1"/>
      <w:spacing w:val="6"/>
      <w:sz w:val="28"/>
      <w:szCs w:val="28"/>
    </w:rPr>
  </w:style>
  <w:style w:type="paragraph" w:customStyle="1" w:styleId="1-1-111">
    <w:name w:val="1-1-1.1 文"/>
    <w:basedOn w:val="ad"/>
    <w:autoRedefine/>
    <w:uiPriority w:val="99"/>
    <w:rsid w:val="006F10AD"/>
    <w:pPr>
      <w:spacing w:line="460" w:lineRule="exact"/>
      <w:ind w:leftChars="300" w:left="300"/>
    </w:pPr>
  </w:style>
  <w:style w:type="paragraph" w:customStyle="1" w:styleId="aff0">
    <w:name w:val="節內標題"/>
    <w:basedOn w:val="a0"/>
    <w:uiPriority w:val="99"/>
    <w:rsid w:val="00264370"/>
    <w:pPr>
      <w:spacing w:beforeLines="100" w:afterLines="50"/>
      <w:ind w:leftChars="200" w:left="200"/>
    </w:pPr>
    <w:rPr>
      <w:szCs w:val="20"/>
    </w:rPr>
  </w:style>
  <w:style w:type="paragraph" w:customStyle="1" w:styleId="19">
    <w:name w:val="內文 1"/>
    <w:basedOn w:val="a0"/>
    <w:uiPriority w:val="99"/>
    <w:rsid w:val="008D697F"/>
    <w:pPr>
      <w:adjustRightInd w:val="0"/>
      <w:spacing w:after="120"/>
    </w:pPr>
  </w:style>
  <w:style w:type="paragraph" w:customStyle="1" w:styleId="aff1">
    <w:name w:val="節次標題"/>
    <w:basedOn w:val="a0"/>
    <w:uiPriority w:val="99"/>
    <w:rsid w:val="00690913"/>
    <w:pPr>
      <w:adjustRightInd w:val="0"/>
      <w:spacing w:beforeLines="100" w:afterLines="50"/>
      <w:ind w:left="220" w:hangingChars="220" w:hanging="220"/>
      <w:textAlignment w:val="baseline"/>
    </w:pPr>
    <w:rPr>
      <w:szCs w:val="20"/>
    </w:rPr>
  </w:style>
  <w:style w:type="paragraph" w:customStyle="1" w:styleId="xl27">
    <w:name w:val="xl27"/>
    <w:basedOn w:val="a0"/>
    <w:uiPriority w:val="99"/>
    <w:rsid w:val="007A6CA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styleId="aff2">
    <w:name w:val="header"/>
    <w:aliases w:val="頁首-奇數"/>
    <w:link w:val="aff3"/>
    <w:autoRedefine/>
    <w:uiPriority w:val="99"/>
    <w:rsid w:val="00AB200A"/>
    <w:pPr>
      <w:ind w:right="200"/>
      <w:jc w:val="right"/>
    </w:pPr>
    <w:rPr>
      <w:rFonts w:eastAsia="標楷體"/>
      <w:sz w:val="20"/>
      <w:szCs w:val="20"/>
      <w:u w:val="single"/>
    </w:rPr>
  </w:style>
  <w:style w:type="character" w:customStyle="1" w:styleId="aff3">
    <w:name w:val="頁首 字元"/>
    <w:aliases w:val="頁首-奇數 字元"/>
    <w:basedOn w:val="a1"/>
    <w:link w:val="aff2"/>
    <w:uiPriority w:val="99"/>
    <w:locked/>
    <w:rsid w:val="00AB200A"/>
    <w:rPr>
      <w:rFonts w:eastAsia="標楷體"/>
      <w:sz w:val="20"/>
      <w:szCs w:val="20"/>
      <w:u w:val="single"/>
    </w:rPr>
  </w:style>
  <w:style w:type="paragraph" w:styleId="aff4">
    <w:name w:val="footer"/>
    <w:basedOn w:val="a0"/>
    <w:link w:val="aff5"/>
    <w:uiPriority w:val="99"/>
    <w:rsid w:val="00A0693D"/>
    <w:pPr>
      <w:pBdr>
        <w:top w:val="single" w:sz="4" w:space="1" w:color="auto"/>
      </w:pBd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f5">
    <w:name w:val="頁尾 字元"/>
    <w:basedOn w:val="a1"/>
    <w:link w:val="aff4"/>
    <w:uiPriority w:val="99"/>
    <w:locked/>
    <w:rsid w:val="008E0BA8"/>
    <w:rPr>
      <w:rFonts w:eastAsia="華康中楷體" w:cs="Times New Roman"/>
      <w:kern w:val="2"/>
    </w:rPr>
  </w:style>
  <w:style w:type="character" w:styleId="aff6">
    <w:name w:val="page number"/>
    <w:basedOn w:val="a1"/>
    <w:rsid w:val="00ED7551"/>
    <w:rPr>
      <w:rFonts w:cs="Times New Roman"/>
    </w:rPr>
  </w:style>
  <w:style w:type="paragraph" w:styleId="21">
    <w:name w:val="toc 2"/>
    <w:basedOn w:val="a0"/>
    <w:next w:val="a0"/>
    <w:autoRedefine/>
    <w:uiPriority w:val="39"/>
    <w:qFormat/>
    <w:rsid w:val="000E7E42"/>
    <w:pPr>
      <w:tabs>
        <w:tab w:val="left" w:pos="1400"/>
        <w:tab w:val="right" w:leader="dot" w:pos="9913"/>
      </w:tabs>
      <w:ind w:left="280"/>
    </w:pPr>
    <w:rPr>
      <w:rFonts w:ascii="Times New Roman" w:eastAsia="Kaiti TC" w:hAnsi="Times New Roman"/>
      <w:smallCaps/>
      <w:noProof/>
      <w:color w:val="000000" w:themeColor="text1"/>
      <w:sz w:val="28"/>
      <w:szCs w:val="28"/>
    </w:rPr>
  </w:style>
  <w:style w:type="paragraph" w:styleId="1a">
    <w:name w:val="toc 1"/>
    <w:aliases w:val="表目錄 1"/>
    <w:next w:val="a0"/>
    <w:autoRedefine/>
    <w:uiPriority w:val="39"/>
    <w:qFormat/>
    <w:rsid w:val="00DB35CD"/>
    <w:pPr>
      <w:widowControl w:val="0"/>
      <w:snapToGrid w:val="0"/>
      <w:spacing w:before="120" w:after="120" w:line="360" w:lineRule="auto"/>
    </w:pPr>
    <w:rPr>
      <w:rFonts w:asciiTheme="minorHAnsi" w:eastAsia="標楷體" w:hAnsiTheme="minorHAnsi"/>
      <w:b/>
      <w:bCs/>
      <w:caps/>
      <w:sz w:val="20"/>
      <w:szCs w:val="20"/>
    </w:rPr>
  </w:style>
  <w:style w:type="paragraph" w:styleId="31">
    <w:name w:val="toc 3"/>
    <w:basedOn w:val="a0"/>
    <w:next w:val="a0"/>
    <w:autoRedefine/>
    <w:uiPriority w:val="39"/>
    <w:qFormat/>
    <w:rsid w:val="00BF417E"/>
    <w:pPr>
      <w:ind w:left="560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EA1F7F"/>
    <w:pPr>
      <w:ind w:left="840"/>
    </w:pPr>
    <w:rPr>
      <w:rFonts w:asciiTheme="minorHAnsi" w:hAnsiTheme="minorHAnsi"/>
      <w:sz w:val="18"/>
      <w:szCs w:val="18"/>
    </w:rPr>
  </w:style>
  <w:style w:type="character" w:styleId="aff7">
    <w:name w:val="Hyperlink"/>
    <w:basedOn w:val="a1"/>
    <w:uiPriority w:val="99"/>
    <w:rsid w:val="008A6C82"/>
    <w:rPr>
      <w:rFonts w:cs="Times New Roman"/>
      <w:color w:val="0000FF"/>
      <w:u w:val="single"/>
    </w:rPr>
  </w:style>
  <w:style w:type="paragraph" w:customStyle="1" w:styleId="aff8">
    <w:name w:val="表標題"/>
    <w:basedOn w:val="a0"/>
    <w:link w:val="aff9"/>
    <w:rsid w:val="00530ED3"/>
    <w:pPr>
      <w:adjustRightInd w:val="0"/>
      <w:spacing w:before="120"/>
      <w:jc w:val="center"/>
      <w:textAlignment w:val="baseline"/>
    </w:pPr>
    <w:rPr>
      <w:b/>
      <w:color w:val="000000"/>
      <w:szCs w:val="20"/>
    </w:rPr>
  </w:style>
  <w:style w:type="character" w:customStyle="1" w:styleId="aff9">
    <w:name w:val="表標題 字元"/>
    <w:basedOn w:val="a1"/>
    <w:link w:val="aff8"/>
    <w:locked/>
    <w:rsid w:val="00530ED3"/>
    <w:rPr>
      <w:rFonts w:eastAsia="標楷體"/>
      <w:b/>
      <w:color w:val="000000"/>
      <w:sz w:val="28"/>
      <w:szCs w:val="20"/>
    </w:rPr>
  </w:style>
  <w:style w:type="character" w:customStyle="1" w:styleId="affa">
    <w:name w:val="新聞訊"/>
    <w:basedOn w:val="a1"/>
    <w:uiPriority w:val="99"/>
    <w:rsid w:val="00377D5D"/>
    <w:rPr>
      <w:rFonts w:ascii="新細明體" w:eastAsia="新細明體" w:cs="Times New Roman"/>
      <w:color w:val="6A6968"/>
      <w:kern w:val="0"/>
      <w:sz w:val="18"/>
    </w:rPr>
  </w:style>
  <w:style w:type="paragraph" w:styleId="affb">
    <w:name w:val="Document Map"/>
    <w:basedOn w:val="a0"/>
    <w:link w:val="affc"/>
    <w:uiPriority w:val="99"/>
    <w:semiHidden/>
    <w:rsid w:val="00BA3D02"/>
    <w:pPr>
      <w:shd w:val="clear" w:color="auto" w:fill="000080"/>
      <w:adjustRightInd w:val="0"/>
      <w:textAlignment w:val="baseline"/>
    </w:pPr>
    <w:rPr>
      <w:rFonts w:ascii="Arial" w:hAnsi="Arial"/>
      <w:szCs w:val="20"/>
    </w:rPr>
  </w:style>
  <w:style w:type="character" w:customStyle="1" w:styleId="affc">
    <w:name w:val="文件引導模式 字元"/>
    <w:basedOn w:val="a1"/>
    <w:link w:val="affb"/>
    <w:uiPriority w:val="99"/>
    <w:semiHidden/>
    <w:locked/>
    <w:rsid w:val="00805AF7"/>
    <w:rPr>
      <w:rFonts w:eastAsia="華康中楷體" w:cs="Times New Roman"/>
      <w:sz w:val="2"/>
    </w:rPr>
  </w:style>
  <w:style w:type="paragraph" w:styleId="affd">
    <w:name w:val="annotation text"/>
    <w:basedOn w:val="a0"/>
    <w:link w:val="affe"/>
    <w:semiHidden/>
    <w:rsid w:val="00377D5D"/>
    <w:pPr>
      <w:adjustRightInd w:val="0"/>
      <w:spacing w:line="360" w:lineRule="atLeast"/>
      <w:textAlignment w:val="baseline"/>
    </w:pPr>
    <w:rPr>
      <w:szCs w:val="20"/>
    </w:rPr>
  </w:style>
  <w:style w:type="character" w:customStyle="1" w:styleId="affe">
    <w:name w:val="註解文字 字元"/>
    <w:basedOn w:val="a1"/>
    <w:link w:val="affd"/>
    <w:semiHidden/>
    <w:locked/>
    <w:rsid w:val="009119C3"/>
    <w:rPr>
      <w:rFonts w:cs="Times New Roman"/>
      <w:sz w:val="24"/>
    </w:rPr>
  </w:style>
  <w:style w:type="paragraph" w:customStyle="1" w:styleId="0cm2">
    <w:name w:val="樣式 參考文獻 + 左:  0 cm 凸出:  2 字元"/>
    <w:basedOn w:val="a0"/>
    <w:autoRedefine/>
    <w:uiPriority w:val="99"/>
    <w:rsid w:val="006A7B66"/>
    <w:pPr>
      <w:spacing w:line="400" w:lineRule="exact"/>
      <w:ind w:left="480" w:hangingChars="200" w:hanging="480"/>
    </w:pPr>
    <w:rPr>
      <w:szCs w:val="20"/>
    </w:rPr>
  </w:style>
  <w:style w:type="paragraph" w:customStyle="1" w:styleId="afff">
    <w:name w:val="段"/>
    <w:basedOn w:val="a0"/>
    <w:uiPriority w:val="99"/>
    <w:qFormat/>
    <w:rsid w:val="006A7B66"/>
    <w:pPr>
      <w:spacing w:line="500" w:lineRule="exact"/>
      <w:ind w:firstLineChars="200" w:firstLine="520"/>
    </w:pPr>
    <w:rPr>
      <w:noProof/>
      <w:sz w:val="26"/>
      <w:szCs w:val="20"/>
    </w:rPr>
  </w:style>
  <w:style w:type="paragraph" w:customStyle="1" w:styleId="a">
    <w:name w:val="參考文獻"/>
    <w:autoRedefine/>
    <w:rsid w:val="00A0693D"/>
    <w:pPr>
      <w:numPr>
        <w:numId w:val="1"/>
      </w:numPr>
      <w:spacing w:before="120" w:line="400" w:lineRule="atLeast"/>
    </w:pPr>
    <w:rPr>
      <w:rFonts w:ascii="Arial" w:eastAsia="標楷體" w:hAnsi="Arial" w:cs="新細明體"/>
      <w:noProof/>
      <w:szCs w:val="24"/>
    </w:rPr>
  </w:style>
  <w:style w:type="paragraph" w:customStyle="1" w:styleId="subheading">
    <w:name w:val="subheading"/>
    <w:basedOn w:val="a0"/>
    <w:autoRedefine/>
    <w:uiPriority w:val="99"/>
    <w:rsid w:val="00057E81"/>
    <w:pPr>
      <w:spacing w:before="120"/>
    </w:pPr>
  </w:style>
  <w:style w:type="character" w:customStyle="1" w:styleId="1-1-12">
    <w:name w:val="1-1-1 字元"/>
    <w:basedOn w:val="a1"/>
    <w:link w:val="1-1-1"/>
    <w:locked/>
    <w:rsid w:val="00B83897"/>
    <w:rPr>
      <w:rFonts w:eastAsia="標楷體"/>
      <w:spacing w:val="10"/>
      <w:kern w:val="0"/>
      <w:sz w:val="28"/>
      <w:szCs w:val="28"/>
    </w:rPr>
  </w:style>
  <w:style w:type="paragraph" w:styleId="32">
    <w:name w:val="Body Text Indent 3"/>
    <w:basedOn w:val="a0"/>
    <w:link w:val="33"/>
    <w:rsid w:val="000343E3"/>
    <w:pPr>
      <w:adjustRightInd w:val="0"/>
      <w:ind w:firstLine="480"/>
      <w:textAlignment w:val="baseline"/>
    </w:pPr>
    <w:rPr>
      <w:rFonts w:ascii="細明體"/>
      <w:szCs w:val="20"/>
    </w:rPr>
  </w:style>
  <w:style w:type="character" w:customStyle="1" w:styleId="33">
    <w:name w:val="本文縮排 3 字元"/>
    <w:basedOn w:val="a1"/>
    <w:link w:val="32"/>
    <w:locked/>
    <w:rsid w:val="00805AF7"/>
    <w:rPr>
      <w:rFonts w:eastAsia="華康中楷體" w:cs="Times New Roman"/>
      <w:sz w:val="16"/>
      <w:szCs w:val="16"/>
    </w:rPr>
  </w:style>
  <w:style w:type="paragraph" w:styleId="afff0">
    <w:name w:val="footnote text"/>
    <w:basedOn w:val="a0"/>
    <w:link w:val="afff1"/>
    <w:uiPriority w:val="99"/>
    <w:semiHidden/>
    <w:rsid w:val="00896076"/>
    <w:rPr>
      <w:sz w:val="20"/>
      <w:szCs w:val="20"/>
    </w:rPr>
  </w:style>
  <w:style w:type="character" w:customStyle="1" w:styleId="afff1">
    <w:name w:val="註腳文字 字元"/>
    <w:basedOn w:val="a1"/>
    <w:link w:val="afff0"/>
    <w:uiPriority w:val="99"/>
    <w:semiHidden/>
    <w:locked/>
    <w:rsid w:val="00805AF7"/>
    <w:rPr>
      <w:rFonts w:eastAsia="華康中楷體" w:cs="Times New Roman"/>
      <w:sz w:val="20"/>
      <w:szCs w:val="20"/>
    </w:rPr>
  </w:style>
  <w:style w:type="character" w:styleId="afff2">
    <w:name w:val="footnote reference"/>
    <w:basedOn w:val="a1"/>
    <w:semiHidden/>
    <w:rsid w:val="00896076"/>
    <w:rPr>
      <w:rFonts w:cs="Times New Roman"/>
      <w:vertAlign w:val="superscript"/>
    </w:rPr>
  </w:style>
  <w:style w:type="paragraph" w:styleId="afff3">
    <w:name w:val="Normal Indent"/>
    <w:basedOn w:val="a0"/>
    <w:uiPriority w:val="99"/>
    <w:rsid w:val="00204D36"/>
    <w:pPr>
      <w:adjustRightInd w:val="0"/>
      <w:spacing w:beforeLines="50"/>
      <w:ind w:leftChars="200" w:left="200" w:firstLineChars="200" w:firstLine="200"/>
      <w:textAlignment w:val="baseline"/>
    </w:pPr>
    <w:rPr>
      <w:szCs w:val="20"/>
    </w:rPr>
  </w:style>
  <w:style w:type="paragraph" w:customStyle="1" w:styleId="afff4">
    <w:name w:val="摘要內文"/>
    <w:basedOn w:val="a0"/>
    <w:uiPriority w:val="99"/>
    <w:rsid w:val="00672B52"/>
    <w:pPr>
      <w:spacing w:line="400" w:lineRule="exact"/>
      <w:ind w:firstLineChars="200" w:firstLine="200"/>
    </w:pPr>
  </w:style>
  <w:style w:type="paragraph" w:customStyle="1" w:styleId="afff5">
    <w:name w:val="關鍵詞"/>
    <w:basedOn w:val="a0"/>
    <w:uiPriority w:val="99"/>
    <w:rsid w:val="000E2AF9"/>
    <w:pPr>
      <w:spacing w:line="400" w:lineRule="exact"/>
      <w:ind w:left="200" w:hangingChars="200" w:hanging="200"/>
    </w:pPr>
  </w:style>
  <w:style w:type="paragraph" w:styleId="5">
    <w:name w:val="toc 5"/>
    <w:basedOn w:val="a0"/>
    <w:next w:val="a0"/>
    <w:autoRedefine/>
    <w:uiPriority w:val="99"/>
    <w:rsid w:val="00EE7A7C"/>
    <w:pPr>
      <w:ind w:left="1120"/>
    </w:pPr>
    <w:rPr>
      <w:rFonts w:asciiTheme="minorHAnsi" w:hAnsiTheme="minorHAnsi"/>
      <w:sz w:val="18"/>
      <w:szCs w:val="18"/>
    </w:rPr>
  </w:style>
  <w:style w:type="paragraph" w:customStyle="1" w:styleId="aa0">
    <w:name w:val="aa."/>
    <w:autoRedefine/>
    <w:uiPriority w:val="99"/>
    <w:rsid w:val="00114CB5"/>
    <w:pPr>
      <w:widowControl w:val="0"/>
      <w:spacing w:line="460" w:lineRule="exact"/>
      <w:ind w:leftChars="400" w:left="500" w:hangingChars="100" w:hanging="100"/>
      <w:textAlignment w:val="center"/>
    </w:pPr>
    <w:rPr>
      <w:rFonts w:ascii="Arial" w:eastAsia="標楷體" w:hAnsi="Arial" w:cs="Arial"/>
      <w:sz w:val="28"/>
      <w:szCs w:val="24"/>
    </w:rPr>
  </w:style>
  <w:style w:type="paragraph" w:customStyle="1" w:styleId="aa1">
    <w:name w:val="aa.文"/>
    <w:basedOn w:val="15"/>
    <w:autoRedefine/>
    <w:uiPriority w:val="99"/>
    <w:rsid w:val="007B302F"/>
    <w:pPr>
      <w:ind w:leftChars="400" w:left="400" w:firstLine="50"/>
    </w:pPr>
  </w:style>
  <w:style w:type="character" w:customStyle="1" w:styleId="Af7">
    <w:name w:val="A. 字元"/>
    <w:basedOn w:val="a1"/>
    <w:link w:val="Af6"/>
    <w:uiPriority w:val="99"/>
    <w:locked/>
    <w:rsid w:val="00200733"/>
    <w:rPr>
      <w:rFonts w:ascii="Arial" w:eastAsia="標楷體" w:hAnsi="Arial" w:cs="Times New Roman"/>
      <w:spacing w:val="6"/>
      <w:sz w:val="28"/>
      <w:szCs w:val="28"/>
      <w:lang w:val="en-US" w:eastAsia="zh-TW" w:bidi="ar-SA"/>
    </w:rPr>
  </w:style>
  <w:style w:type="paragraph" w:customStyle="1" w:styleId="afff6">
    <w:name w:val="表內項目"/>
    <w:basedOn w:val="a4"/>
    <w:uiPriority w:val="99"/>
    <w:rsid w:val="005F2867"/>
    <w:pPr>
      <w:widowControl w:val="0"/>
      <w:ind w:left="100" w:hangingChars="100" w:hanging="100"/>
      <w:jc w:val="both"/>
    </w:pPr>
    <w:rPr>
      <w:rFonts w:cs="細明體"/>
      <w:szCs w:val="24"/>
    </w:rPr>
  </w:style>
  <w:style w:type="character" w:customStyle="1" w:styleId="1-10">
    <w:name w:val="1-1 字元"/>
    <w:basedOn w:val="a1"/>
    <w:link w:val="1-1"/>
    <w:uiPriority w:val="99"/>
    <w:locked/>
    <w:rsid w:val="007D2A37"/>
    <w:rPr>
      <w:rFonts w:eastAsia="標楷體"/>
      <w:b/>
      <w:color w:val="000000" w:themeColor="text1"/>
      <w:spacing w:val="10"/>
      <w:kern w:val="0"/>
      <w:sz w:val="28"/>
      <w:szCs w:val="28"/>
    </w:rPr>
  </w:style>
  <w:style w:type="paragraph" w:customStyle="1" w:styleId="1-1-112">
    <w:name w:val="1-1-1_1."/>
    <w:autoRedefine/>
    <w:uiPriority w:val="99"/>
    <w:rsid w:val="002B797D"/>
    <w:pPr>
      <w:spacing w:beforeLines="50" w:line="480" w:lineRule="exact"/>
      <w:ind w:leftChars="200" w:left="780" w:hangingChars="100" w:hanging="300"/>
      <w:jc w:val="both"/>
    </w:pPr>
    <w:rPr>
      <w:rFonts w:ascii="Arial" w:eastAsia="標楷體" w:hAnsi="Arial" w:cs="Arial"/>
      <w:spacing w:val="10"/>
      <w:kern w:val="0"/>
      <w:sz w:val="28"/>
      <w:szCs w:val="28"/>
    </w:rPr>
  </w:style>
  <w:style w:type="paragraph" w:customStyle="1" w:styleId="1-1-113">
    <w:name w:val="1-1-1_1.內文"/>
    <w:link w:val="1-1-114"/>
    <w:autoRedefine/>
    <w:uiPriority w:val="99"/>
    <w:rsid w:val="006F10AD"/>
    <w:pPr>
      <w:spacing w:line="480" w:lineRule="exact"/>
      <w:ind w:leftChars="150" w:left="360" w:firstLineChars="200" w:firstLine="600"/>
      <w:jc w:val="both"/>
    </w:pPr>
    <w:rPr>
      <w:rFonts w:eastAsia="標楷體" w:cs="Arial"/>
      <w:spacing w:val="10"/>
      <w:kern w:val="0"/>
      <w:sz w:val="28"/>
      <w:szCs w:val="28"/>
    </w:rPr>
  </w:style>
  <w:style w:type="character" w:customStyle="1" w:styleId="1-1-114">
    <w:name w:val="1-1-1_1.內文 字元"/>
    <w:basedOn w:val="a1"/>
    <w:link w:val="1-1-113"/>
    <w:uiPriority w:val="99"/>
    <w:locked/>
    <w:rsid w:val="006F10AD"/>
    <w:rPr>
      <w:rFonts w:eastAsia="標楷體" w:cs="Arial"/>
      <w:spacing w:val="10"/>
      <w:kern w:val="0"/>
      <w:sz w:val="28"/>
      <w:szCs w:val="28"/>
    </w:rPr>
  </w:style>
  <w:style w:type="paragraph" w:customStyle="1" w:styleId="1-1-13">
    <w:name w:val="1-1-1 內文"/>
    <w:link w:val="1-1-14"/>
    <w:autoRedefine/>
    <w:uiPriority w:val="99"/>
    <w:rsid w:val="00695572"/>
    <w:pPr>
      <w:widowControl w:val="0"/>
      <w:tabs>
        <w:tab w:val="left" w:pos="-180"/>
        <w:tab w:val="left" w:pos="709"/>
        <w:tab w:val="left" w:pos="3840"/>
        <w:tab w:val="left" w:pos="4800"/>
        <w:tab w:val="left" w:pos="5760"/>
        <w:tab w:val="left" w:pos="6720"/>
        <w:tab w:val="left" w:pos="7680"/>
      </w:tabs>
      <w:spacing w:line="480" w:lineRule="exact"/>
      <w:ind w:leftChars="59" w:left="142" w:firstLineChars="194" w:firstLine="566"/>
      <w:jc w:val="both"/>
      <w:textAlignment w:val="baseline"/>
    </w:pPr>
    <w:rPr>
      <w:rFonts w:eastAsia="標楷體"/>
      <w:spacing w:val="6"/>
      <w:sz w:val="28"/>
      <w:szCs w:val="24"/>
    </w:rPr>
  </w:style>
  <w:style w:type="character" w:customStyle="1" w:styleId="1-1-14">
    <w:name w:val="1-1-1 內文 字元 字元"/>
    <w:basedOn w:val="a1"/>
    <w:link w:val="1-1-13"/>
    <w:uiPriority w:val="99"/>
    <w:locked/>
    <w:rsid w:val="00695572"/>
    <w:rPr>
      <w:rFonts w:eastAsia="標楷體"/>
      <w:spacing w:val="6"/>
      <w:sz w:val="28"/>
      <w:szCs w:val="24"/>
    </w:rPr>
  </w:style>
  <w:style w:type="paragraph" w:customStyle="1" w:styleId="--OK">
    <w:name w:val="表-名稱-OK"/>
    <w:autoRedefine/>
    <w:uiPriority w:val="99"/>
    <w:rsid w:val="00CC6CC5"/>
    <w:pPr>
      <w:jc w:val="center"/>
    </w:pPr>
    <w:rPr>
      <w:rFonts w:ascii="Arial" w:eastAsia="標楷體" w:hAnsi="Arial" w:cs="新細明體"/>
      <w:bCs/>
      <w:color w:val="000000"/>
      <w:spacing w:val="6"/>
      <w:kern w:val="0"/>
      <w:sz w:val="28"/>
      <w:szCs w:val="20"/>
    </w:rPr>
  </w:style>
  <w:style w:type="paragraph" w:customStyle="1" w:styleId="-3">
    <w:name w:val="章節-黑標題"/>
    <w:autoRedefine/>
    <w:uiPriority w:val="99"/>
    <w:rsid w:val="00AD4672"/>
    <w:pPr>
      <w:spacing w:beforeLines="100" w:afterLines="50" w:line="480" w:lineRule="exact"/>
    </w:pPr>
    <w:rPr>
      <w:rFonts w:ascii="Arial" w:eastAsia="標楷體" w:hAnsi="Arial" w:cs="Arial"/>
      <w:b/>
      <w:spacing w:val="10"/>
      <w:kern w:val="0"/>
      <w:sz w:val="32"/>
      <w:szCs w:val="28"/>
      <w:u w:val="single"/>
    </w:rPr>
  </w:style>
  <w:style w:type="paragraph" w:customStyle="1" w:styleId="-4">
    <w:name w:val="表內文-置中對齊"/>
    <w:basedOn w:val="-5"/>
    <w:link w:val="-6"/>
    <w:autoRedefine/>
    <w:uiPriority w:val="99"/>
    <w:rsid w:val="00146B7E"/>
    <w:pPr>
      <w:tabs>
        <w:tab w:val="clear" w:pos="10800"/>
      </w:tabs>
      <w:jc w:val="center"/>
    </w:pPr>
  </w:style>
  <w:style w:type="paragraph" w:customStyle="1" w:styleId="-5">
    <w:name w:val="表內文-向左對齊"/>
    <w:link w:val="-7"/>
    <w:autoRedefine/>
    <w:uiPriority w:val="99"/>
    <w:rsid w:val="00014371"/>
    <w:pPr>
      <w:widowControl w:val="0"/>
      <w:tabs>
        <w:tab w:val="left" w:pos="10800"/>
      </w:tabs>
      <w:adjustRightInd w:val="0"/>
      <w:snapToGrid w:val="0"/>
      <w:spacing w:line="240" w:lineRule="atLeast"/>
      <w:textAlignment w:val="center"/>
    </w:pPr>
    <w:rPr>
      <w:rFonts w:ascii="Arial" w:eastAsia="標楷體" w:hAnsi="Arial" w:cs="新細明體"/>
      <w:color w:val="000000"/>
      <w:kern w:val="0"/>
    </w:rPr>
  </w:style>
  <w:style w:type="paragraph" w:customStyle="1" w:styleId="-8">
    <w:name w:val="表內文-向右對齊"/>
    <w:basedOn w:val="-5"/>
    <w:autoRedefine/>
    <w:uiPriority w:val="99"/>
    <w:rsid w:val="00AD4672"/>
    <w:pPr>
      <w:jc w:val="right"/>
    </w:pPr>
  </w:style>
  <w:style w:type="character" w:customStyle="1" w:styleId="-7">
    <w:name w:val="表內文-向左對齊 字元"/>
    <w:basedOn w:val="a1"/>
    <w:link w:val="-5"/>
    <w:uiPriority w:val="99"/>
    <w:locked/>
    <w:rsid w:val="00014371"/>
    <w:rPr>
      <w:rFonts w:ascii="Arial" w:eastAsia="標楷體" w:hAnsi="Arial" w:cs="新細明體"/>
      <w:color w:val="000000"/>
      <w:kern w:val="0"/>
    </w:rPr>
  </w:style>
  <w:style w:type="character" w:customStyle="1" w:styleId="-6">
    <w:name w:val="表內文-置中對齊 字元"/>
    <w:basedOn w:val="-7"/>
    <w:link w:val="-4"/>
    <w:uiPriority w:val="99"/>
    <w:locked/>
    <w:rsid w:val="00146B7E"/>
    <w:rPr>
      <w:rFonts w:ascii="Arial" w:eastAsia="標楷體" w:hAnsi="Arial" w:cs="新細明體"/>
      <w:color w:val="000000"/>
      <w:kern w:val="0"/>
    </w:rPr>
  </w:style>
  <w:style w:type="paragraph" w:customStyle="1" w:styleId="-9">
    <w:name w:val="表-名稱"/>
    <w:link w:val="-a"/>
    <w:autoRedefine/>
    <w:uiPriority w:val="99"/>
    <w:rsid w:val="00AD4672"/>
    <w:pPr>
      <w:widowControl w:val="0"/>
      <w:spacing w:before="360" w:after="60" w:line="240" w:lineRule="exact"/>
      <w:jc w:val="center"/>
    </w:pPr>
    <w:rPr>
      <w:rFonts w:ascii="Arial" w:eastAsia="標楷體" w:hAnsi="Arial" w:cs="新細明體"/>
      <w:bCs/>
      <w:color w:val="000000"/>
      <w:spacing w:val="6"/>
      <w:kern w:val="0"/>
      <w:sz w:val="28"/>
      <w:szCs w:val="20"/>
    </w:rPr>
  </w:style>
  <w:style w:type="character" w:customStyle="1" w:styleId="-a">
    <w:name w:val="表-名稱 字元"/>
    <w:basedOn w:val="a1"/>
    <w:link w:val="-9"/>
    <w:uiPriority w:val="99"/>
    <w:locked/>
    <w:rsid w:val="00AD4672"/>
    <w:rPr>
      <w:rFonts w:ascii="Arial" w:eastAsia="標楷體" w:hAnsi="Arial" w:cs="新細明體"/>
      <w:bCs/>
      <w:color w:val="000000"/>
      <w:spacing w:val="6"/>
      <w:sz w:val="28"/>
      <w:lang w:val="en-US" w:eastAsia="zh-TW" w:bidi="ar-SA"/>
    </w:rPr>
  </w:style>
  <w:style w:type="paragraph" w:customStyle="1" w:styleId="--">
    <w:name w:val="表內文-靠左對齊-黑體"/>
    <w:basedOn w:val="a0"/>
    <w:autoRedefine/>
    <w:uiPriority w:val="99"/>
    <w:rsid w:val="00AD4672"/>
    <w:pPr>
      <w:spacing w:line="460" w:lineRule="exact"/>
    </w:pPr>
    <w:rPr>
      <w:rFonts w:hAnsi="標楷體"/>
      <w:b/>
      <w:szCs w:val="28"/>
    </w:rPr>
  </w:style>
  <w:style w:type="paragraph" w:customStyle="1" w:styleId="146pt12li2">
    <w:name w:val="樣式 樣式 標楷體 14 點 左右對齊 套用前:  6 pt 行距:  多行 1.2 li + 第一行:  2 字元 套用前:..."/>
    <w:basedOn w:val="a0"/>
    <w:uiPriority w:val="99"/>
    <w:rsid w:val="00AF3588"/>
    <w:pPr>
      <w:spacing w:beforeLines="100" w:line="288" w:lineRule="auto"/>
      <w:ind w:firstLineChars="200" w:firstLine="560"/>
    </w:pPr>
    <w:rPr>
      <w:szCs w:val="28"/>
    </w:rPr>
  </w:style>
  <w:style w:type="paragraph" w:customStyle="1" w:styleId="b">
    <w:name w:val="內文b"/>
    <w:basedOn w:val="a0"/>
    <w:uiPriority w:val="99"/>
    <w:rsid w:val="00AF3588"/>
    <w:pPr>
      <w:adjustRightInd w:val="0"/>
      <w:spacing w:before="120" w:line="360" w:lineRule="atLeast"/>
      <w:ind w:left="539" w:firstLine="539"/>
    </w:pPr>
    <w:rPr>
      <w:rFonts w:eastAsia="華康細圓體"/>
      <w:sz w:val="26"/>
      <w:szCs w:val="20"/>
    </w:rPr>
  </w:style>
  <w:style w:type="paragraph" w:customStyle="1" w:styleId="afff7">
    <w:name w:val="圖圖名"/>
    <w:basedOn w:val="aff"/>
    <w:uiPriority w:val="99"/>
    <w:rsid w:val="00AF3588"/>
    <w:rPr>
      <w:rFonts w:ascii="標楷體" w:hAnsi="標楷體"/>
      <w:b w:val="0"/>
      <w:bCs/>
    </w:rPr>
  </w:style>
  <w:style w:type="paragraph" w:customStyle="1" w:styleId="afff8">
    <w:name w:val="表名"/>
    <w:basedOn w:val="a0"/>
    <w:uiPriority w:val="99"/>
    <w:rsid w:val="00AF3588"/>
    <w:pPr>
      <w:spacing w:before="180" w:after="180"/>
      <w:jc w:val="center"/>
    </w:pPr>
    <w:rPr>
      <w:rFonts w:ascii="標楷體" w:hAnsi="標楷體"/>
      <w:b/>
      <w:bCs/>
      <w:szCs w:val="20"/>
    </w:rPr>
  </w:style>
  <w:style w:type="paragraph" w:customStyle="1" w:styleId="34">
    <w:name w:val="樣式3"/>
    <w:basedOn w:val="3"/>
    <w:autoRedefine/>
    <w:rsid w:val="00CE663C"/>
    <w:pPr>
      <w:keepNext w:val="0"/>
      <w:tabs>
        <w:tab w:val="left" w:pos="960"/>
        <w:tab w:val="left" w:pos="1920"/>
        <w:tab w:val="left" w:pos="2880"/>
        <w:tab w:val="left" w:pos="3840"/>
        <w:tab w:val="left" w:pos="4820"/>
        <w:tab w:val="left" w:pos="5760"/>
        <w:tab w:val="left" w:pos="6720"/>
        <w:tab w:val="left" w:pos="7680"/>
        <w:tab w:val="left" w:pos="8640"/>
        <w:tab w:val="left" w:pos="9600"/>
      </w:tabs>
      <w:autoSpaceDE w:val="0"/>
      <w:autoSpaceDN w:val="0"/>
      <w:spacing w:before="120" w:line="360" w:lineRule="auto"/>
      <w:jc w:val="center"/>
      <w:textAlignment w:val="bottom"/>
      <w:outlineLvl w:val="9"/>
    </w:pPr>
    <w:rPr>
      <w:rFonts w:ascii="Times New Roman" w:eastAsia="標楷體" w:hAnsi="Times New Roman"/>
      <w:b w:val="0"/>
      <w:bCs w:val="0"/>
      <w:sz w:val="24"/>
      <w:szCs w:val="20"/>
    </w:rPr>
  </w:style>
  <w:style w:type="character" w:styleId="afff9">
    <w:name w:val="Strong"/>
    <w:basedOn w:val="a1"/>
    <w:uiPriority w:val="99"/>
    <w:qFormat/>
    <w:rsid w:val="00CF2165"/>
    <w:rPr>
      <w:rFonts w:cs="Times New Roman"/>
      <w:b/>
      <w:bCs/>
    </w:rPr>
  </w:style>
  <w:style w:type="paragraph" w:styleId="22">
    <w:name w:val="Body Text Indent 2"/>
    <w:basedOn w:val="a0"/>
    <w:link w:val="23"/>
    <w:rsid w:val="003D6038"/>
    <w:pPr>
      <w:spacing w:after="120" w:line="480" w:lineRule="auto"/>
      <w:ind w:leftChars="200" w:left="480"/>
    </w:pPr>
  </w:style>
  <w:style w:type="character" w:customStyle="1" w:styleId="23">
    <w:name w:val="本文縮排 2 字元"/>
    <w:basedOn w:val="a1"/>
    <w:link w:val="22"/>
    <w:locked/>
    <w:rsid w:val="00805AF7"/>
    <w:rPr>
      <w:rFonts w:eastAsia="華康中楷體" w:cs="Times New Roman"/>
      <w:sz w:val="24"/>
      <w:szCs w:val="24"/>
    </w:rPr>
  </w:style>
  <w:style w:type="paragraph" w:customStyle="1" w:styleId="afffa">
    <w:name w:val="次節標題"/>
    <w:basedOn w:val="a0"/>
    <w:uiPriority w:val="99"/>
    <w:rsid w:val="003D6038"/>
    <w:pPr>
      <w:adjustRightInd w:val="0"/>
      <w:spacing w:before="240" w:line="500" w:lineRule="exact"/>
      <w:textAlignment w:val="baseline"/>
    </w:pPr>
    <w:rPr>
      <w:b/>
      <w:sz w:val="32"/>
    </w:rPr>
  </w:style>
  <w:style w:type="paragraph" w:customStyle="1" w:styleId="afffb">
    <w:name w:val="表號"/>
    <w:basedOn w:val="a0"/>
    <w:uiPriority w:val="99"/>
    <w:semiHidden/>
    <w:rsid w:val="003D6038"/>
  </w:style>
  <w:style w:type="character" w:customStyle="1" w:styleId="18">
    <w:name w:val="圖標題 字元1"/>
    <w:basedOn w:val="a1"/>
    <w:link w:val="aff"/>
    <w:locked/>
    <w:rsid w:val="009D252D"/>
    <w:rPr>
      <w:rFonts w:eastAsia="標楷體"/>
      <w:b/>
      <w:sz w:val="28"/>
      <w:szCs w:val="20"/>
    </w:rPr>
  </w:style>
  <w:style w:type="paragraph" w:styleId="afffc">
    <w:name w:val="table of figures"/>
    <w:aliases w:val="RY表目錄"/>
    <w:basedOn w:val="a0"/>
    <w:next w:val="a0"/>
    <w:link w:val="afffd"/>
    <w:uiPriority w:val="99"/>
    <w:qFormat/>
    <w:rsid w:val="009762DD"/>
    <w:pPr>
      <w:ind w:leftChars="400" w:left="400" w:hangingChars="200" w:hanging="200"/>
    </w:pPr>
  </w:style>
  <w:style w:type="paragraph" w:customStyle="1" w:styleId="afffe">
    <w:name w:val=".."/>
    <w:basedOn w:val="Default"/>
    <w:next w:val="Default"/>
    <w:uiPriority w:val="99"/>
    <w:rsid w:val="0011104F"/>
    <w:rPr>
      <w:color w:val="auto"/>
      <w:sz w:val="20"/>
    </w:rPr>
  </w:style>
  <w:style w:type="paragraph" w:customStyle="1" w:styleId="Default">
    <w:name w:val="Default"/>
    <w:rsid w:val="0011104F"/>
    <w:pPr>
      <w:widowControl w:val="0"/>
      <w:autoSpaceDE w:val="0"/>
      <w:autoSpaceDN w:val="0"/>
      <w:adjustRightInd w:val="0"/>
    </w:pPr>
    <w:rPr>
      <w:rFonts w:ascii="DF Kai Shu" w:eastAsia="DF Kai Shu"/>
      <w:color w:val="000000"/>
      <w:kern w:val="0"/>
      <w:szCs w:val="24"/>
    </w:rPr>
  </w:style>
  <w:style w:type="paragraph" w:customStyle="1" w:styleId="24">
    <w:name w:val="標題2內文"/>
    <w:basedOn w:val="a0"/>
    <w:rsid w:val="007C7895"/>
    <w:pPr>
      <w:spacing w:line="400" w:lineRule="exact"/>
      <w:ind w:leftChars="550" w:left="550"/>
    </w:pPr>
  </w:style>
  <w:style w:type="paragraph" w:customStyle="1" w:styleId="35">
    <w:name w:val="標題3內文"/>
    <w:uiPriority w:val="99"/>
    <w:rsid w:val="007C7895"/>
    <w:pPr>
      <w:spacing w:line="400" w:lineRule="exact"/>
      <w:ind w:left="1928"/>
    </w:pPr>
    <w:rPr>
      <w:rFonts w:eastAsia="標楷體"/>
      <w:sz w:val="28"/>
      <w:szCs w:val="24"/>
    </w:rPr>
  </w:style>
  <w:style w:type="paragraph" w:styleId="affff">
    <w:name w:val="No Spacing"/>
    <w:uiPriority w:val="99"/>
    <w:qFormat/>
    <w:rsid w:val="00D92185"/>
    <w:pPr>
      <w:widowControl w:val="0"/>
    </w:pPr>
    <w:rPr>
      <w:sz w:val="20"/>
      <w:szCs w:val="20"/>
    </w:rPr>
  </w:style>
  <w:style w:type="paragraph" w:styleId="affff0">
    <w:name w:val="Balloon Text"/>
    <w:basedOn w:val="a0"/>
    <w:link w:val="affff1"/>
    <w:rsid w:val="00D92185"/>
    <w:rPr>
      <w:rFonts w:ascii="Cambria" w:hAnsi="Cambria"/>
      <w:sz w:val="18"/>
      <w:szCs w:val="18"/>
    </w:rPr>
  </w:style>
  <w:style w:type="character" w:customStyle="1" w:styleId="affff1">
    <w:name w:val="註解方塊文字 字元"/>
    <w:basedOn w:val="a1"/>
    <w:link w:val="affff0"/>
    <w:locked/>
    <w:rsid w:val="00D92185"/>
    <w:rPr>
      <w:rFonts w:ascii="Cambria" w:eastAsia="新細明體" w:hAnsi="Cambria" w:cs="Times New Roman"/>
      <w:kern w:val="2"/>
      <w:sz w:val="18"/>
      <w:szCs w:val="18"/>
    </w:rPr>
  </w:style>
  <w:style w:type="paragraph" w:styleId="affff2">
    <w:name w:val="List Paragraph"/>
    <w:basedOn w:val="a0"/>
    <w:link w:val="affff3"/>
    <w:uiPriority w:val="34"/>
    <w:qFormat/>
    <w:rsid w:val="00CD4C7F"/>
    <w:pPr>
      <w:ind w:leftChars="200" w:left="480"/>
    </w:pPr>
    <w:rPr>
      <w:rFonts w:ascii="Calibri" w:hAnsi="Calibri"/>
      <w:szCs w:val="22"/>
    </w:rPr>
  </w:style>
  <w:style w:type="paragraph" w:customStyle="1" w:styleId="0">
    <w:name w:val="0註"/>
    <w:basedOn w:val="a0"/>
    <w:link w:val="00"/>
    <w:uiPriority w:val="99"/>
    <w:rsid w:val="001A1B96"/>
    <w:pPr>
      <w:adjustRightInd w:val="0"/>
      <w:spacing w:afterLines="50" w:line="240" w:lineRule="exact"/>
      <w:jc w:val="center"/>
    </w:pPr>
    <w:rPr>
      <w:szCs w:val="20"/>
    </w:rPr>
  </w:style>
  <w:style w:type="character" w:customStyle="1" w:styleId="00">
    <w:name w:val="0註 字元"/>
    <w:link w:val="0"/>
    <w:uiPriority w:val="99"/>
    <w:locked/>
    <w:rsid w:val="001A1B96"/>
    <w:rPr>
      <w:rFonts w:eastAsia="標楷體"/>
      <w:sz w:val="24"/>
    </w:rPr>
  </w:style>
  <w:style w:type="paragraph" w:customStyle="1" w:styleId="N">
    <w:name w:val="N(一)文"/>
    <w:basedOn w:val="a0"/>
    <w:link w:val="N0"/>
    <w:uiPriority w:val="99"/>
    <w:rsid w:val="001A1B96"/>
    <w:pPr>
      <w:spacing w:line="480" w:lineRule="exact"/>
      <w:ind w:leftChars="118" w:left="283" w:firstLineChars="202" w:firstLine="566"/>
    </w:pPr>
    <w:rPr>
      <w:rFonts w:ascii="Calibri" w:hAnsi="Calibri"/>
      <w:szCs w:val="28"/>
    </w:rPr>
  </w:style>
  <w:style w:type="character" w:customStyle="1" w:styleId="N0">
    <w:name w:val="N(一)文 字元"/>
    <w:basedOn w:val="a1"/>
    <w:link w:val="N"/>
    <w:uiPriority w:val="99"/>
    <w:locked/>
    <w:rsid w:val="001A1B96"/>
    <w:rPr>
      <w:rFonts w:ascii="Calibri" w:hAnsi="Calibri" w:cs="Times New Roman"/>
      <w:kern w:val="2"/>
      <w:sz w:val="28"/>
      <w:szCs w:val="28"/>
    </w:rPr>
  </w:style>
  <w:style w:type="paragraph" w:customStyle="1" w:styleId="1-13">
    <w:name w:val="1-1 內文"/>
    <w:link w:val="1-14"/>
    <w:autoRedefine/>
    <w:rsid w:val="004C4F7A"/>
    <w:pPr>
      <w:widowControl w:val="0"/>
      <w:tabs>
        <w:tab w:val="left" w:pos="383"/>
        <w:tab w:val="left" w:pos="1624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snapToGrid w:val="0"/>
      <w:spacing w:before="120" w:afterLines="50" w:after="120" w:line="440" w:lineRule="exact"/>
      <w:ind w:firstLineChars="200" w:firstLine="584"/>
      <w:jc w:val="both"/>
      <w:textAlignment w:val="baseline"/>
    </w:pPr>
    <w:rPr>
      <w:rFonts w:eastAsia="標楷體"/>
      <w:color w:val="000000"/>
      <w:spacing w:val="6"/>
      <w:sz w:val="28"/>
    </w:rPr>
  </w:style>
  <w:style w:type="character" w:customStyle="1" w:styleId="1-14">
    <w:name w:val="1-1 內文 字元 字元"/>
    <w:link w:val="1-13"/>
    <w:locked/>
    <w:rsid w:val="004C4F7A"/>
    <w:rPr>
      <w:rFonts w:eastAsia="標楷體"/>
      <w:color w:val="000000"/>
      <w:spacing w:val="6"/>
      <w:sz w:val="28"/>
    </w:rPr>
  </w:style>
  <w:style w:type="character" w:customStyle="1" w:styleId="My21">
    <w:name w:val="My21圖標號及標題 字元"/>
    <w:link w:val="My210"/>
    <w:uiPriority w:val="99"/>
    <w:locked/>
    <w:rsid w:val="003A0003"/>
    <w:rPr>
      <w:rFonts w:ascii="標楷體" w:eastAsia="標楷體" w:hAnsi="標楷體"/>
      <w:b/>
      <w:sz w:val="26"/>
    </w:rPr>
  </w:style>
  <w:style w:type="paragraph" w:customStyle="1" w:styleId="My210">
    <w:name w:val="My21圖標號及標題"/>
    <w:basedOn w:val="a0"/>
    <w:next w:val="a0"/>
    <w:link w:val="My21"/>
    <w:uiPriority w:val="99"/>
    <w:rsid w:val="003A0003"/>
    <w:pPr>
      <w:overflowPunct w:val="0"/>
      <w:autoSpaceDE w:val="0"/>
      <w:autoSpaceDN w:val="0"/>
      <w:adjustRightInd w:val="0"/>
      <w:jc w:val="center"/>
    </w:pPr>
    <w:rPr>
      <w:rFonts w:ascii="標楷體" w:hAnsi="標楷體"/>
      <w:b/>
      <w:sz w:val="26"/>
      <w:szCs w:val="20"/>
    </w:rPr>
  </w:style>
  <w:style w:type="paragraph" w:customStyle="1" w:styleId="affff4">
    <w:name w:val="文章標題"/>
    <w:basedOn w:val="a0"/>
    <w:rsid w:val="009119C3"/>
    <w:pPr>
      <w:adjustRightInd w:val="0"/>
      <w:spacing w:before="180" w:after="180" w:line="240" w:lineRule="atLeast"/>
      <w:jc w:val="center"/>
      <w:textAlignment w:val="baseline"/>
    </w:pPr>
    <w:rPr>
      <w:b/>
      <w:szCs w:val="20"/>
    </w:rPr>
  </w:style>
  <w:style w:type="paragraph" w:styleId="affff5">
    <w:name w:val="Note Heading"/>
    <w:basedOn w:val="a0"/>
    <w:next w:val="a0"/>
    <w:link w:val="affff6"/>
    <w:rsid w:val="009119C3"/>
    <w:pPr>
      <w:adjustRightInd w:val="0"/>
      <w:jc w:val="center"/>
      <w:textAlignment w:val="baseline"/>
    </w:pPr>
    <w:rPr>
      <w:rFonts w:ascii="標楷體"/>
      <w:color w:val="000000"/>
      <w:szCs w:val="20"/>
    </w:rPr>
  </w:style>
  <w:style w:type="character" w:customStyle="1" w:styleId="affff6">
    <w:name w:val="註釋標題 字元"/>
    <w:basedOn w:val="a1"/>
    <w:link w:val="affff5"/>
    <w:locked/>
    <w:rsid w:val="009119C3"/>
    <w:rPr>
      <w:rFonts w:ascii="標楷體" w:eastAsia="標楷體" w:cs="Times New Roman"/>
      <w:color w:val="000000"/>
      <w:sz w:val="24"/>
    </w:rPr>
  </w:style>
  <w:style w:type="paragraph" w:customStyle="1" w:styleId="1b">
    <w:name w:val="節內分項(1)內文"/>
    <w:basedOn w:val="a0"/>
    <w:link w:val="1c"/>
    <w:autoRedefine/>
    <w:qFormat/>
    <w:rsid w:val="001B6A20"/>
    <w:pPr>
      <w:ind w:left="540" w:right="108" w:firstLine="540"/>
    </w:pPr>
    <w:rPr>
      <w:color w:val="000000"/>
      <w:szCs w:val="22"/>
    </w:rPr>
  </w:style>
  <w:style w:type="character" w:customStyle="1" w:styleId="1c">
    <w:name w:val="節內分項(1)內文 字元"/>
    <w:link w:val="1b"/>
    <w:rsid w:val="001B6A20"/>
    <w:rPr>
      <w:rFonts w:eastAsia="標楷體"/>
      <w:color w:val="000000"/>
    </w:rPr>
  </w:style>
  <w:style w:type="character" w:customStyle="1" w:styleId="authors">
    <w:name w:val="authors"/>
    <w:basedOn w:val="a1"/>
    <w:rsid w:val="002D7078"/>
  </w:style>
  <w:style w:type="paragraph" w:customStyle="1" w:styleId="1-15">
    <w:name w:val="樣式 1-1 內文 + 粗體"/>
    <w:basedOn w:val="1-13"/>
    <w:link w:val="1-16"/>
    <w:rsid w:val="005F3F6E"/>
    <w:rPr>
      <w:bCs/>
      <w:szCs w:val="32"/>
    </w:rPr>
  </w:style>
  <w:style w:type="character" w:customStyle="1" w:styleId="1-16">
    <w:name w:val="樣式 1-1 內文 + 粗體 字元"/>
    <w:basedOn w:val="1-14"/>
    <w:link w:val="1-15"/>
    <w:rsid w:val="005F3F6E"/>
    <w:rPr>
      <w:rFonts w:eastAsia="標楷體"/>
      <w:bCs/>
      <w:color w:val="000000"/>
      <w:spacing w:val="6"/>
      <w:kern w:val="2"/>
      <w:sz w:val="28"/>
      <w:szCs w:val="32"/>
    </w:rPr>
  </w:style>
  <w:style w:type="character" w:customStyle="1" w:styleId="40">
    <w:name w:val="標題 4 字元"/>
    <w:basedOn w:val="a1"/>
    <w:link w:val="4"/>
    <w:rsid w:val="009C19A9"/>
    <w:rPr>
      <w:rFonts w:asciiTheme="majorHAnsi" w:eastAsiaTheme="majorEastAsia" w:hAnsiTheme="majorHAnsi" w:cstheme="majorBidi"/>
      <w:kern w:val="0"/>
      <w:sz w:val="36"/>
      <w:szCs w:val="36"/>
    </w:rPr>
  </w:style>
  <w:style w:type="paragraph" w:customStyle="1" w:styleId="affff7">
    <w:name w:val="表文中"/>
    <w:basedOn w:val="a0"/>
    <w:rsid w:val="009C19A9"/>
    <w:pPr>
      <w:spacing w:line="480" w:lineRule="exact"/>
      <w:ind w:left="57" w:right="57"/>
      <w:jc w:val="center"/>
      <w:textAlignment w:val="center"/>
    </w:pPr>
    <w:rPr>
      <w:rFonts w:ascii="標楷體"/>
      <w:sz w:val="26"/>
      <w:szCs w:val="20"/>
    </w:rPr>
  </w:style>
  <w:style w:type="character" w:styleId="affff8">
    <w:name w:val="annotation reference"/>
    <w:basedOn w:val="a1"/>
    <w:semiHidden/>
    <w:unhideWhenUsed/>
    <w:rsid w:val="00D020BD"/>
    <w:rPr>
      <w:sz w:val="18"/>
      <w:szCs w:val="18"/>
    </w:rPr>
  </w:style>
  <w:style w:type="paragraph" w:styleId="affff9">
    <w:name w:val="annotation subject"/>
    <w:basedOn w:val="affd"/>
    <w:next w:val="affd"/>
    <w:link w:val="affffa"/>
    <w:semiHidden/>
    <w:unhideWhenUsed/>
    <w:rsid w:val="00D020BD"/>
    <w:pPr>
      <w:adjustRightInd/>
      <w:spacing w:line="240" w:lineRule="auto"/>
      <w:textAlignment w:val="auto"/>
    </w:pPr>
    <w:rPr>
      <w:rFonts w:eastAsia="華康中楷體"/>
      <w:b/>
      <w:bCs/>
      <w:kern w:val="2"/>
      <w:szCs w:val="24"/>
    </w:rPr>
  </w:style>
  <w:style w:type="character" w:customStyle="1" w:styleId="affffa">
    <w:name w:val="註解主旨 字元"/>
    <w:basedOn w:val="affe"/>
    <w:link w:val="affff9"/>
    <w:semiHidden/>
    <w:rsid w:val="00D020BD"/>
    <w:rPr>
      <w:rFonts w:eastAsia="華康中楷體" w:cs="Times New Roman"/>
      <w:b/>
      <w:bCs/>
      <w:sz w:val="24"/>
      <w:szCs w:val="24"/>
    </w:rPr>
  </w:style>
  <w:style w:type="paragraph" w:customStyle="1" w:styleId="42">
    <w:name w:val="標題4內文"/>
    <w:basedOn w:val="a0"/>
    <w:rsid w:val="00660FBC"/>
    <w:pPr>
      <w:spacing w:line="400" w:lineRule="exact"/>
      <w:ind w:leftChars="700" w:left="700"/>
    </w:pPr>
    <w:rPr>
      <w:szCs w:val="28"/>
    </w:rPr>
  </w:style>
  <w:style w:type="paragraph" w:customStyle="1" w:styleId="affffb">
    <w:name w:val="台北縣 內文"/>
    <w:basedOn w:val="a0"/>
    <w:qFormat/>
    <w:rsid w:val="00B348EC"/>
    <w:pPr>
      <w:spacing w:line="500" w:lineRule="atLeast"/>
      <w:ind w:firstLineChars="202" w:firstLine="566"/>
    </w:pPr>
    <w:rPr>
      <w:rFonts w:hAnsi="標楷體"/>
    </w:rPr>
  </w:style>
  <w:style w:type="paragraph" w:customStyle="1" w:styleId="affffc">
    <w:name w:val="章"/>
    <w:basedOn w:val="a5"/>
    <w:link w:val="affffd"/>
    <w:qFormat/>
    <w:rsid w:val="004C4F7A"/>
    <w:pPr>
      <w:spacing w:before="120" w:after="120"/>
    </w:pPr>
    <w:rPr>
      <w:rFonts w:ascii="Times New Roman" w:hAnsi="Times New Roman"/>
      <w:spacing w:val="0"/>
      <w:sz w:val="36"/>
    </w:rPr>
  </w:style>
  <w:style w:type="paragraph" w:customStyle="1" w:styleId="affffe">
    <w:name w:val="台北縣 一"/>
    <w:basedOn w:val="a0"/>
    <w:qFormat/>
    <w:rsid w:val="00B348EC"/>
    <w:pPr>
      <w:autoSpaceDE w:val="0"/>
      <w:autoSpaceDN w:val="0"/>
      <w:adjustRightInd w:val="0"/>
      <w:spacing w:line="500" w:lineRule="atLeast"/>
    </w:pPr>
    <w:rPr>
      <w:rFonts w:cs="DFKaiShu-SB-Estd-BF"/>
      <w:b/>
      <w:szCs w:val="28"/>
    </w:rPr>
  </w:style>
  <w:style w:type="paragraph" w:customStyle="1" w:styleId="afffff">
    <w:name w:val="台北縣 圖"/>
    <w:basedOn w:val="a0"/>
    <w:qFormat/>
    <w:rsid w:val="00B348EC"/>
    <w:pPr>
      <w:spacing w:line="500" w:lineRule="atLeast"/>
      <w:jc w:val="center"/>
    </w:pPr>
    <w:rPr>
      <w:rFonts w:cstheme="minorBidi"/>
      <w:szCs w:val="28"/>
    </w:rPr>
  </w:style>
  <w:style w:type="paragraph" w:customStyle="1" w:styleId="afffff0">
    <w:name w:val="台北縣 表"/>
    <w:basedOn w:val="a0"/>
    <w:qFormat/>
    <w:rsid w:val="001F50CF"/>
    <w:pPr>
      <w:spacing w:before="90" w:after="90" w:line="320" w:lineRule="exact"/>
      <w:jc w:val="center"/>
    </w:pPr>
    <w:rPr>
      <w:szCs w:val="28"/>
    </w:rPr>
  </w:style>
  <w:style w:type="character" w:customStyle="1" w:styleId="16">
    <w:name w:val="(1)文 字元"/>
    <w:basedOn w:val="a1"/>
    <w:link w:val="15"/>
    <w:uiPriority w:val="99"/>
    <w:locked/>
    <w:rsid w:val="00214FCC"/>
    <w:rPr>
      <w:rFonts w:eastAsia="標楷體" w:cs="Arial"/>
      <w:sz w:val="28"/>
      <w:szCs w:val="24"/>
    </w:rPr>
  </w:style>
  <w:style w:type="paragraph" w:customStyle="1" w:styleId="afffff1">
    <w:name w:val="圖"/>
    <w:basedOn w:val="a0"/>
    <w:link w:val="afffff2"/>
    <w:qFormat/>
    <w:rsid w:val="00530ED3"/>
    <w:pPr>
      <w:jc w:val="center"/>
    </w:pPr>
    <w:rPr>
      <w:rFonts w:hAnsi="標楷體"/>
      <w:sz w:val="26"/>
      <w:szCs w:val="26"/>
    </w:rPr>
  </w:style>
  <w:style w:type="character" w:customStyle="1" w:styleId="afffff2">
    <w:name w:val="圖 字元"/>
    <w:basedOn w:val="a1"/>
    <w:link w:val="afffff1"/>
    <w:locked/>
    <w:rsid w:val="00530ED3"/>
    <w:rPr>
      <w:rFonts w:eastAsia="標楷體" w:hAnsi="標楷體"/>
      <w:sz w:val="26"/>
      <w:szCs w:val="26"/>
    </w:rPr>
  </w:style>
  <w:style w:type="paragraph" w:customStyle="1" w:styleId="1-9">
    <w:name w:val="次條列項目1-9"/>
    <w:basedOn w:val="a0"/>
    <w:rsid w:val="000212CB"/>
    <w:pPr>
      <w:kinsoku w:val="0"/>
      <w:overflowPunct w:val="0"/>
      <w:autoSpaceDE w:val="0"/>
      <w:autoSpaceDN w:val="0"/>
      <w:adjustRightInd w:val="0"/>
      <w:spacing w:line="288" w:lineRule="auto"/>
      <w:ind w:left="1078" w:hanging="284"/>
      <w:textAlignment w:val="baseline"/>
    </w:pPr>
    <w:rPr>
      <w:szCs w:val="20"/>
    </w:rPr>
  </w:style>
  <w:style w:type="paragraph" w:customStyle="1" w:styleId="110">
    <w:name w:val="內文11"/>
    <w:basedOn w:val="a0"/>
    <w:link w:val="111"/>
    <w:rsid w:val="000212CB"/>
    <w:pPr>
      <w:spacing w:line="600" w:lineRule="exact"/>
      <w:ind w:leftChars="-15" w:left="-42" w:firstLineChars="220" w:firstLine="616"/>
    </w:pPr>
    <w:rPr>
      <w:rFonts w:eastAsia="華康仿宋體W4"/>
    </w:rPr>
  </w:style>
  <w:style w:type="character" w:customStyle="1" w:styleId="111">
    <w:name w:val="內文11 字元"/>
    <w:link w:val="110"/>
    <w:rsid w:val="000212CB"/>
    <w:rPr>
      <w:rFonts w:eastAsia="華康仿宋體W4"/>
      <w:sz w:val="28"/>
      <w:szCs w:val="24"/>
    </w:rPr>
  </w:style>
  <w:style w:type="character" w:styleId="afffff3">
    <w:name w:val="FollowedHyperlink"/>
    <w:basedOn w:val="a1"/>
    <w:unhideWhenUsed/>
    <w:rsid w:val="005D2DC2"/>
    <w:rPr>
      <w:color w:val="800080" w:themeColor="followedHyperlink"/>
      <w:u w:val="single"/>
    </w:rPr>
  </w:style>
  <w:style w:type="paragraph" w:styleId="afffff4">
    <w:name w:val="Body Text Indent"/>
    <w:basedOn w:val="a0"/>
    <w:link w:val="afffff5"/>
    <w:rsid w:val="005D2DC2"/>
    <w:pPr>
      <w:adjustRightInd w:val="0"/>
      <w:spacing w:afterLines="50" w:line="360" w:lineRule="exact"/>
      <w:ind w:left="840" w:hangingChars="300" w:hanging="840"/>
      <w:textAlignment w:val="baseline"/>
    </w:pPr>
    <w:rPr>
      <w:rFonts w:ascii="標楷體"/>
      <w:szCs w:val="20"/>
    </w:rPr>
  </w:style>
  <w:style w:type="character" w:customStyle="1" w:styleId="afffff5">
    <w:name w:val="本文縮排 字元"/>
    <w:basedOn w:val="a1"/>
    <w:link w:val="afffff4"/>
    <w:rsid w:val="005D2DC2"/>
    <w:rPr>
      <w:rFonts w:ascii="標楷體" w:eastAsia="標楷體"/>
      <w:kern w:val="0"/>
      <w:sz w:val="28"/>
      <w:szCs w:val="20"/>
    </w:rPr>
  </w:style>
  <w:style w:type="paragraph" w:styleId="afffff6">
    <w:name w:val="Block Text"/>
    <w:basedOn w:val="a0"/>
    <w:rsid w:val="005D2DC2"/>
    <w:pPr>
      <w:ind w:left="212" w:right="272" w:firstLine="540"/>
    </w:pPr>
    <w:rPr>
      <w:rFonts w:ascii="標楷體"/>
      <w:szCs w:val="20"/>
    </w:rPr>
  </w:style>
  <w:style w:type="character" w:customStyle="1" w:styleId="sub20">
    <w:name w:val="sub20"/>
    <w:basedOn w:val="a1"/>
    <w:rsid w:val="005D2DC2"/>
  </w:style>
  <w:style w:type="paragraph" w:styleId="25">
    <w:name w:val="Body Text 2"/>
    <w:basedOn w:val="a0"/>
    <w:link w:val="26"/>
    <w:rsid w:val="005D2DC2"/>
    <w:pPr>
      <w:jc w:val="center"/>
    </w:pPr>
    <w:rPr>
      <w:szCs w:val="20"/>
    </w:rPr>
  </w:style>
  <w:style w:type="character" w:customStyle="1" w:styleId="26">
    <w:name w:val="本文 2 字元"/>
    <w:basedOn w:val="a1"/>
    <w:link w:val="25"/>
    <w:rsid w:val="005D2DC2"/>
    <w:rPr>
      <w:szCs w:val="20"/>
    </w:rPr>
  </w:style>
  <w:style w:type="paragraph" w:styleId="afffff7">
    <w:name w:val="Title"/>
    <w:basedOn w:val="a0"/>
    <w:link w:val="afffff8"/>
    <w:qFormat/>
    <w:locked/>
    <w:rsid w:val="005D2DC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ffff8">
    <w:name w:val="標題 字元"/>
    <w:basedOn w:val="a1"/>
    <w:link w:val="afffff7"/>
    <w:rsid w:val="005D2DC2"/>
    <w:rPr>
      <w:rFonts w:ascii="Arial" w:hAnsi="Arial" w:cs="Arial"/>
      <w:b/>
      <w:bCs/>
      <w:sz w:val="32"/>
      <w:szCs w:val="32"/>
    </w:rPr>
  </w:style>
  <w:style w:type="paragraph" w:customStyle="1" w:styleId="-b">
    <w:name w:val="摘要-表格"/>
    <w:basedOn w:val="a0"/>
    <w:rsid w:val="005D2DC2"/>
    <w:pPr>
      <w:adjustRightInd w:val="0"/>
      <w:spacing w:before="40" w:after="40"/>
      <w:textAlignment w:val="baseline"/>
    </w:pPr>
    <w:rPr>
      <w:rFonts w:eastAsia="華康中明體"/>
      <w:szCs w:val="20"/>
    </w:rPr>
  </w:style>
  <w:style w:type="paragraph" w:customStyle="1" w:styleId="afffff9">
    <w:name w:val="評審意見"/>
    <w:basedOn w:val="a0"/>
    <w:rsid w:val="005D2DC2"/>
    <w:pPr>
      <w:kinsoku w:val="0"/>
      <w:ind w:left="181" w:hanging="181"/>
    </w:pPr>
    <w:rPr>
      <w:szCs w:val="20"/>
    </w:rPr>
  </w:style>
  <w:style w:type="paragraph" w:customStyle="1" w:styleId="afffffa">
    <w:name w:val="成果經費運用"/>
    <w:basedOn w:val="a0"/>
    <w:rsid w:val="005D2DC2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sz w:val="20"/>
      <w:szCs w:val="20"/>
    </w:rPr>
  </w:style>
  <w:style w:type="paragraph" w:customStyle="1" w:styleId="afffffb">
    <w:name w:val="國外出差表"/>
    <w:basedOn w:val="a0"/>
    <w:rsid w:val="005D2DC2"/>
    <w:pPr>
      <w:autoSpaceDE w:val="0"/>
      <w:autoSpaceDN w:val="0"/>
      <w:adjustRightInd w:val="0"/>
      <w:jc w:val="center"/>
      <w:textAlignment w:val="bottom"/>
    </w:pPr>
    <w:rPr>
      <w:rFonts w:eastAsia="細明體"/>
      <w:sz w:val="18"/>
      <w:szCs w:val="20"/>
    </w:rPr>
  </w:style>
  <w:style w:type="paragraph" w:styleId="afffffc">
    <w:name w:val="Plain Text"/>
    <w:basedOn w:val="a0"/>
    <w:link w:val="afffffd"/>
    <w:rsid w:val="005D2DC2"/>
    <w:rPr>
      <w:rFonts w:ascii="細明體" w:eastAsia="細明體" w:hAnsi="Courier New" w:cs="Courier New"/>
    </w:rPr>
  </w:style>
  <w:style w:type="character" w:customStyle="1" w:styleId="afffffd">
    <w:name w:val="純文字 字元"/>
    <w:basedOn w:val="a1"/>
    <w:link w:val="afffffc"/>
    <w:rsid w:val="005D2DC2"/>
    <w:rPr>
      <w:rFonts w:ascii="細明體" w:eastAsia="細明體" w:hAnsi="Courier New" w:cs="Courier New"/>
      <w:szCs w:val="24"/>
    </w:rPr>
  </w:style>
  <w:style w:type="paragraph" w:customStyle="1" w:styleId="27">
    <w:name w:val="樣式2"/>
    <w:basedOn w:val="a0"/>
    <w:rsid w:val="005D2DC2"/>
    <w:pPr>
      <w:kinsoku w:val="0"/>
      <w:adjustRightInd w:val="0"/>
      <w:spacing w:line="360" w:lineRule="atLeast"/>
      <w:textAlignment w:val="baseline"/>
    </w:pPr>
    <w:rPr>
      <w:sz w:val="32"/>
      <w:szCs w:val="20"/>
    </w:rPr>
  </w:style>
  <w:style w:type="paragraph" w:customStyle="1" w:styleId="reference12">
    <w:name w:val="reference 12"/>
    <w:basedOn w:val="a0"/>
    <w:autoRedefine/>
    <w:rsid w:val="005D2DC2"/>
    <w:pPr>
      <w:adjustRightInd w:val="0"/>
      <w:spacing w:beforeLines="20" w:line="280" w:lineRule="exact"/>
      <w:ind w:left="480" w:hangingChars="200" w:hanging="480"/>
      <w:textAlignment w:val="baseline"/>
    </w:pPr>
    <w:rPr>
      <w:szCs w:val="20"/>
    </w:rPr>
  </w:style>
  <w:style w:type="paragraph" w:customStyle="1" w:styleId="ref-chinese">
    <w:name w:val="ref-chinese"/>
    <w:basedOn w:val="a0"/>
    <w:rsid w:val="005D2DC2"/>
    <w:pPr>
      <w:autoSpaceDE w:val="0"/>
      <w:autoSpaceDN w:val="0"/>
      <w:adjustRightInd w:val="0"/>
      <w:spacing w:line="460" w:lineRule="atLeast"/>
      <w:ind w:left="524" w:hanging="524"/>
      <w:textAlignment w:val="baseline"/>
    </w:pPr>
    <w:rPr>
      <w:rFonts w:ascii="標楷體" w:cs="標楷體"/>
      <w:color w:val="000000"/>
      <w:szCs w:val="28"/>
    </w:rPr>
  </w:style>
  <w:style w:type="paragraph" w:customStyle="1" w:styleId="refrence">
    <w:name w:val="refrence"/>
    <w:basedOn w:val="a0"/>
    <w:rsid w:val="005D2DC2"/>
    <w:pPr>
      <w:autoSpaceDE w:val="0"/>
      <w:autoSpaceDN w:val="0"/>
      <w:adjustRightInd w:val="0"/>
      <w:ind w:left="851" w:right="538" w:hanging="851"/>
    </w:pPr>
    <w:rPr>
      <w:sz w:val="20"/>
    </w:rPr>
  </w:style>
  <w:style w:type="paragraph" w:customStyle="1" w:styleId="1d">
    <w:name w:val="本文1"/>
    <w:basedOn w:val="afffffc"/>
    <w:rsid w:val="005D2DC2"/>
    <w:pPr>
      <w:ind w:firstLineChars="200" w:firstLine="200"/>
    </w:pPr>
    <w:rPr>
      <w:b/>
    </w:rPr>
  </w:style>
  <w:style w:type="paragraph" w:styleId="Web">
    <w:name w:val="Normal (Web)"/>
    <w:basedOn w:val="a0"/>
    <w:uiPriority w:val="99"/>
    <w:rsid w:val="005D2DC2"/>
    <w:pPr>
      <w:spacing w:before="100" w:beforeAutospacing="1" w:after="100" w:afterAutospacing="1"/>
    </w:pPr>
  </w:style>
  <w:style w:type="character" w:customStyle="1" w:styleId="style71">
    <w:name w:val="style71"/>
    <w:basedOn w:val="a1"/>
    <w:rsid w:val="005D2DC2"/>
    <w:rPr>
      <w:b/>
      <w:bCs/>
      <w:color w:val="FFFFFF"/>
      <w:shd w:val="clear" w:color="auto" w:fill="336699"/>
    </w:rPr>
  </w:style>
  <w:style w:type="character" w:styleId="afffffe">
    <w:name w:val="Emphasis"/>
    <w:uiPriority w:val="20"/>
    <w:qFormat/>
    <w:locked/>
    <w:rsid w:val="007035CC"/>
    <w:rPr>
      <w:i/>
      <w:iCs/>
    </w:rPr>
  </w:style>
  <w:style w:type="character" w:customStyle="1" w:styleId="ae">
    <w:name w:val="(一)文 字元"/>
    <w:basedOn w:val="a1"/>
    <w:link w:val="ad"/>
    <w:uiPriority w:val="99"/>
    <w:rsid w:val="005C40E1"/>
    <w:rPr>
      <w:rFonts w:eastAsia="標楷體" w:cs="Arial"/>
      <w:spacing w:val="6"/>
      <w:kern w:val="0"/>
      <w:szCs w:val="24"/>
    </w:rPr>
  </w:style>
  <w:style w:type="character" w:customStyle="1" w:styleId="publication-title4">
    <w:name w:val="publication-title4"/>
    <w:rsid w:val="00150894"/>
  </w:style>
  <w:style w:type="paragraph" w:customStyle="1" w:styleId="affffff">
    <w:name w:val="節"/>
    <w:basedOn w:val="1-1"/>
    <w:link w:val="affffff0"/>
    <w:qFormat/>
    <w:rsid w:val="00530ED3"/>
    <w:pPr>
      <w:spacing w:before="120" w:after="0" w:line="360" w:lineRule="auto"/>
      <w:jc w:val="left"/>
    </w:pPr>
    <w:rPr>
      <w:spacing w:val="0"/>
      <w:sz w:val="32"/>
    </w:rPr>
  </w:style>
  <w:style w:type="character" w:customStyle="1" w:styleId="current-selection">
    <w:name w:val="current-selection"/>
    <w:rsid w:val="00150894"/>
  </w:style>
  <w:style w:type="character" w:customStyle="1" w:styleId="affffff1">
    <w:name w:val="_"/>
    <w:rsid w:val="00150894"/>
  </w:style>
  <w:style w:type="character" w:customStyle="1" w:styleId="ff3">
    <w:name w:val="ff3"/>
    <w:rsid w:val="00150894"/>
  </w:style>
  <w:style w:type="character" w:customStyle="1" w:styleId="journaltitle">
    <w:name w:val="journaltitle"/>
    <w:rsid w:val="00150894"/>
  </w:style>
  <w:style w:type="character" w:customStyle="1" w:styleId="publication-meta-journal">
    <w:name w:val="publication-meta-journal"/>
    <w:basedOn w:val="a1"/>
    <w:rsid w:val="00150894"/>
  </w:style>
  <w:style w:type="character" w:styleId="HTML">
    <w:name w:val="HTML Cite"/>
    <w:uiPriority w:val="99"/>
    <w:unhideWhenUsed/>
    <w:rsid w:val="00150894"/>
    <w:rPr>
      <w:i/>
      <w:iCs/>
    </w:rPr>
  </w:style>
  <w:style w:type="character" w:customStyle="1" w:styleId="vol">
    <w:name w:val="vol"/>
    <w:rsid w:val="00150894"/>
  </w:style>
  <w:style w:type="character" w:customStyle="1" w:styleId="pagefirst">
    <w:name w:val="pagefirst"/>
    <w:rsid w:val="00150894"/>
  </w:style>
  <w:style w:type="character" w:customStyle="1" w:styleId="pagelast">
    <w:name w:val="pagelast"/>
    <w:rsid w:val="00150894"/>
  </w:style>
  <w:style w:type="character" w:customStyle="1" w:styleId="ti">
    <w:name w:val="ti"/>
    <w:basedOn w:val="a1"/>
    <w:rsid w:val="00150894"/>
  </w:style>
  <w:style w:type="character" w:customStyle="1" w:styleId="cofunctiongetcustomerdatacofunctiongetcustomerdataname">
    <w:name w:val="co_function_get_customer_data co_function_get_customer_data_name"/>
    <w:rsid w:val="00150894"/>
  </w:style>
  <w:style w:type="paragraph" w:customStyle="1" w:styleId="affffff2">
    <w:name w:val="a"/>
    <w:basedOn w:val="a0"/>
    <w:rsid w:val="00BA31C6"/>
    <w:pPr>
      <w:adjustRightInd w:val="0"/>
      <w:ind w:left="1980" w:hanging="240"/>
    </w:pPr>
    <w:rPr>
      <w:rFonts w:ascii="Arial" w:hAnsi="Arial"/>
      <w:snapToGrid w:val="0"/>
      <w:szCs w:val="20"/>
    </w:rPr>
  </w:style>
  <w:style w:type="paragraph" w:customStyle="1" w:styleId="affffff3">
    <w:name w:val="附件標題"/>
    <w:basedOn w:val="a0"/>
    <w:autoRedefine/>
    <w:rsid w:val="00FD4603"/>
    <w:pPr>
      <w:jc w:val="center"/>
    </w:pPr>
    <w:rPr>
      <w:rFonts w:hAnsi="標楷體"/>
      <w:b/>
      <w:spacing w:val="20"/>
      <w:sz w:val="36"/>
      <w:szCs w:val="20"/>
    </w:rPr>
  </w:style>
  <w:style w:type="paragraph" w:styleId="affffff4">
    <w:name w:val="TOC Heading"/>
    <w:basedOn w:val="10"/>
    <w:next w:val="a0"/>
    <w:uiPriority w:val="39"/>
    <w:unhideWhenUsed/>
    <w:qFormat/>
    <w:rsid w:val="00843EF0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ffffd">
    <w:name w:val="章 字元"/>
    <w:basedOn w:val="a6"/>
    <w:link w:val="affffc"/>
    <w:rsid w:val="004C4F7A"/>
    <w:rPr>
      <w:rFonts w:ascii="標楷體" w:eastAsia="標楷體" w:hAnsi="標楷體" w:cs="Arial"/>
      <w:b/>
      <w:spacing w:val="10"/>
      <w:sz w:val="36"/>
      <w:szCs w:val="28"/>
    </w:rPr>
  </w:style>
  <w:style w:type="paragraph" w:customStyle="1" w:styleId="-c">
    <w:name w:val="頁首-偶數"/>
    <w:basedOn w:val="aff2"/>
    <w:link w:val="-d"/>
    <w:qFormat/>
    <w:rsid w:val="00BF417E"/>
  </w:style>
  <w:style w:type="character" w:customStyle="1" w:styleId="affffff0">
    <w:name w:val="節 字元"/>
    <w:basedOn w:val="1-10"/>
    <w:link w:val="affffff"/>
    <w:rsid w:val="00530ED3"/>
    <w:rPr>
      <w:rFonts w:eastAsia="標楷體"/>
      <w:b/>
      <w:color w:val="000000" w:themeColor="text1"/>
      <w:spacing w:val="10"/>
      <w:kern w:val="0"/>
      <w:sz w:val="32"/>
      <w:szCs w:val="28"/>
    </w:rPr>
  </w:style>
  <w:style w:type="character" w:customStyle="1" w:styleId="-d">
    <w:name w:val="頁首-偶數 字元"/>
    <w:basedOn w:val="aff3"/>
    <w:link w:val="-c"/>
    <w:rsid w:val="00BF417E"/>
    <w:rPr>
      <w:rFonts w:eastAsia="標楷體"/>
      <w:sz w:val="20"/>
      <w:szCs w:val="20"/>
      <w:u w:val="single"/>
    </w:rPr>
  </w:style>
  <w:style w:type="paragraph" w:customStyle="1" w:styleId="affffff5">
    <w:name w:val="參考文獻內文"/>
    <w:basedOn w:val="affffff6"/>
    <w:uiPriority w:val="1"/>
    <w:rsid w:val="00F75598"/>
    <w:pPr>
      <w:tabs>
        <w:tab w:val="left" w:pos="560"/>
      </w:tabs>
      <w:spacing w:after="0"/>
    </w:pPr>
    <w:rPr>
      <w:rFonts w:hAnsi="標楷體"/>
      <w:szCs w:val="20"/>
    </w:rPr>
  </w:style>
  <w:style w:type="paragraph" w:styleId="affffff6">
    <w:name w:val="Body Text"/>
    <w:basedOn w:val="a0"/>
    <w:link w:val="affffff7"/>
    <w:uiPriority w:val="99"/>
    <w:semiHidden/>
    <w:unhideWhenUsed/>
    <w:rsid w:val="00F75598"/>
    <w:pPr>
      <w:spacing w:after="120"/>
    </w:pPr>
  </w:style>
  <w:style w:type="character" w:customStyle="1" w:styleId="affffff7">
    <w:name w:val="本文 字元"/>
    <w:basedOn w:val="a1"/>
    <w:link w:val="affffff6"/>
    <w:uiPriority w:val="99"/>
    <w:semiHidden/>
    <w:rsid w:val="00F75598"/>
    <w:rPr>
      <w:rFonts w:eastAsia="標楷體"/>
      <w:sz w:val="28"/>
      <w:szCs w:val="24"/>
    </w:rPr>
  </w:style>
  <w:style w:type="paragraph" w:customStyle="1" w:styleId="affffff8">
    <w:name w:val="個人資料表內文"/>
    <w:basedOn w:val="a0"/>
    <w:link w:val="affffff9"/>
    <w:qFormat/>
    <w:rsid w:val="00DE65AD"/>
    <w:rPr>
      <w:rFonts w:ascii="標楷體"/>
    </w:rPr>
  </w:style>
  <w:style w:type="character" w:customStyle="1" w:styleId="affffff9">
    <w:name w:val="個人資料表內文 字元"/>
    <w:basedOn w:val="a1"/>
    <w:link w:val="affffff8"/>
    <w:rsid w:val="00DE65AD"/>
    <w:rPr>
      <w:rFonts w:ascii="標楷體" w:eastAsia="標楷體"/>
      <w:szCs w:val="24"/>
    </w:rPr>
  </w:style>
  <w:style w:type="table" w:customStyle="1" w:styleId="TableNormal">
    <w:name w:val="Table Normal"/>
    <w:uiPriority w:val="2"/>
    <w:semiHidden/>
    <w:unhideWhenUsed/>
    <w:qFormat/>
    <w:rsid w:val="00507433"/>
    <w:pPr>
      <w:widowControl w:val="0"/>
    </w:pPr>
    <w:rPr>
      <w:rFonts w:asciiTheme="minorHAnsi" w:eastAsiaTheme="minorEastAsia" w:hAnsiTheme="minorHAnsi" w:cstheme="minorBid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507433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rsid w:val="00FC239C"/>
  </w:style>
  <w:style w:type="paragraph" w:customStyle="1" w:styleId="3-2">
    <w:name w:val="樣式3-2"/>
    <w:basedOn w:val="a0"/>
    <w:autoRedefine/>
    <w:rsid w:val="00201C73"/>
    <w:pPr>
      <w:ind w:leftChars="200" w:left="200"/>
    </w:pPr>
    <w:rPr>
      <w:rFonts w:ascii="標楷體" w:hAnsi="標楷體"/>
      <w:kern w:val="52"/>
      <w:szCs w:val="20"/>
    </w:rPr>
  </w:style>
  <w:style w:type="paragraph" w:customStyle="1" w:styleId="affffffa">
    <w:name w:val="本文(水保局)"/>
    <w:basedOn w:val="af9"/>
    <w:link w:val="affffffb"/>
    <w:qFormat/>
    <w:rsid w:val="008605C7"/>
    <w:pPr>
      <w:ind w:leftChars="0" w:left="0" w:firstLine="560"/>
    </w:pPr>
    <w:rPr>
      <w:rFonts w:hAnsi="Times New Roman"/>
    </w:rPr>
  </w:style>
  <w:style w:type="character" w:customStyle="1" w:styleId="afa">
    <w:name w:val="一、文 字元"/>
    <w:basedOn w:val="a1"/>
    <w:link w:val="af9"/>
    <w:uiPriority w:val="99"/>
    <w:rsid w:val="005B0441"/>
    <w:rPr>
      <w:rFonts w:eastAsia="標楷體" w:hAnsi="Arial"/>
      <w:sz w:val="28"/>
      <w:szCs w:val="28"/>
    </w:rPr>
  </w:style>
  <w:style w:type="character" w:customStyle="1" w:styleId="affffffb">
    <w:name w:val="本文(水保局) 字元"/>
    <w:basedOn w:val="afa"/>
    <w:link w:val="affffffa"/>
    <w:rsid w:val="008605C7"/>
    <w:rPr>
      <w:rFonts w:eastAsia="標楷體" w:hAnsi="Arial"/>
      <w:sz w:val="28"/>
      <w:szCs w:val="28"/>
    </w:rPr>
  </w:style>
  <w:style w:type="paragraph" w:styleId="6">
    <w:name w:val="toc 6"/>
    <w:basedOn w:val="a0"/>
    <w:next w:val="a0"/>
    <w:autoRedefine/>
    <w:uiPriority w:val="39"/>
    <w:unhideWhenUsed/>
    <w:locked/>
    <w:rsid w:val="002763FB"/>
    <w:pPr>
      <w:ind w:left="14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locked/>
    <w:rsid w:val="002763FB"/>
    <w:pPr>
      <w:ind w:left="168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locked/>
    <w:rsid w:val="002763FB"/>
    <w:pPr>
      <w:ind w:left="196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locked/>
    <w:rsid w:val="002763FB"/>
    <w:pPr>
      <w:ind w:left="2240"/>
    </w:pPr>
    <w:rPr>
      <w:rFonts w:asciiTheme="minorHAnsi" w:hAnsiTheme="minorHAnsi"/>
      <w:sz w:val="18"/>
      <w:szCs w:val="18"/>
    </w:rPr>
  </w:style>
  <w:style w:type="paragraph" w:customStyle="1" w:styleId="xl64">
    <w:name w:val="xl64"/>
    <w:basedOn w:val="a0"/>
    <w:uiPriority w:val="99"/>
    <w:rsid w:val="000F6044"/>
    <w:pPr>
      <w:spacing w:before="100" w:beforeAutospacing="1" w:after="100" w:afterAutospacing="1"/>
    </w:pPr>
  </w:style>
  <w:style w:type="table" w:customStyle="1" w:styleId="28">
    <w:name w:val="表格格線2"/>
    <w:basedOn w:val="a2"/>
    <w:next w:val="af0"/>
    <w:uiPriority w:val="59"/>
    <w:rsid w:val="000B115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extrafieldslabel">
    <w:name w:val="itemextrafieldslabel"/>
    <w:rsid w:val="00644BC7"/>
  </w:style>
  <w:style w:type="character" w:customStyle="1" w:styleId="itemextrafieldsvalue">
    <w:name w:val="itemextrafieldsvalue"/>
    <w:rsid w:val="00644BC7"/>
  </w:style>
  <w:style w:type="paragraph" w:customStyle="1" w:styleId="100">
    <w:name w:val="條列10"/>
    <w:basedOn w:val="a0"/>
    <w:rsid w:val="00FB3967"/>
    <w:pPr>
      <w:kinsoku w:val="0"/>
      <w:overflowPunct w:val="0"/>
      <w:autoSpaceDE w:val="0"/>
      <w:autoSpaceDN w:val="0"/>
      <w:adjustRightInd w:val="0"/>
      <w:spacing w:line="288" w:lineRule="auto"/>
      <w:ind w:left="340" w:hanging="340"/>
      <w:textAlignment w:val="baseline"/>
    </w:pPr>
    <w:rPr>
      <w:szCs w:val="20"/>
    </w:rPr>
  </w:style>
  <w:style w:type="paragraph" w:styleId="HTML0">
    <w:name w:val="HTML Preformatted"/>
    <w:basedOn w:val="a0"/>
    <w:link w:val="HTML1"/>
    <w:uiPriority w:val="99"/>
    <w:unhideWhenUsed/>
    <w:rsid w:val="00F6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1"/>
    <w:link w:val="HTML0"/>
    <w:uiPriority w:val="99"/>
    <w:rsid w:val="00F634CF"/>
    <w:rPr>
      <w:rFonts w:ascii="細明體" w:eastAsia="細明體" w:hAnsi="細明體" w:cs="細明體"/>
      <w:kern w:val="0"/>
      <w:szCs w:val="24"/>
    </w:rPr>
  </w:style>
  <w:style w:type="table" w:customStyle="1" w:styleId="36">
    <w:name w:val="表格格線3"/>
    <w:basedOn w:val="a2"/>
    <w:next w:val="af0"/>
    <w:uiPriority w:val="59"/>
    <w:rsid w:val="009D4F6A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e">
    <w:name w:val="1圖"/>
    <w:basedOn w:val="affffffc"/>
    <w:link w:val="1f"/>
    <w:qFormat/>
    <w:rsid w:val="00A737F2"/>
    <w:pPr>
      <w:jc w:val="center"/>
      <w:outlineLvl w:val="3"/>
    </w:pPr>
    <w:rPr>
      <w:color w:val="000000"/>
      <w:sz w:val="28"/>
      <w:szCs w:val="28"/>
    </w:rPr>
  </w:style>
  <w:style w:type="character" w:customStyle="1" w:styleId="1f">
    <w:name w:val="1圖 字元"/>
    <w:link w:val="1e"/>
    <w:rsid w:val="00A737F2"/>
    <w:rPr>
      <w:rFonts w:eastAsia="標楷體"/>
      <w:color w:val="000000"/>
      <w:sz w:val="28"/>
      <w:szCs w:val="28"/>
    </w:rPr>
  </w:style>
  <w:style w:type="paragraph" w:styleId="affffffc">
    <w:name w:val="caption"/>
    <w:aliases w:val="s標號"/>
    <w:basedOn w:val="a0"/>
    <w:next w:val="a0"/>
    <w:unhideWhenUsed/>
    <w:qFormat/>
    <w:locked/>
    <w:rsid w:val="00A737F2"/>
    <w:rPr>
      <w:sz w:val="20"/>
      <w:szCs w:val="20"/>
    </w:rPr>
  </w:style>
  <w:style w:type="paragraph" w:customStyle="1" w:styleId="affffffd">
    <w:name w:val="公文(後續段落)"/>
    <w:rsid w:val="00A2791D"/>
    <w:pPr>
      <w:adjustRightInd w:val="0"/>
      <w:snapToGrid w:val="0"/>
      <w:ind w:left="320"/>
    </w:pPr>
    <w:rPr>
      <w:rFonts w:eastAsia="標楷體"/>
      <w:noProof/>
      <w:kern w:val="0"/>
      <w:sz w:val="32"/>
      <w:szCs w:val="20"/>
    </w:rPr>
  </w:style>
  <w:style w:type="paragraph" w:customStyle="1" w:styleId="affffffe">
    <w:name w:val="圖標"/>
    <w:qFormat/>
    <w:rsid w:val="00A6569C"/>
    <w:pPr>
      <w:autoSpaceDE w:val="0"/>
      <w:autoSpaceDN w:val="0"/>
      <w:jc w:val="center"/>
      <w:outlineLvl w:val="5"/>
    </w:pPr>
    <w:rPr>
      <w:rFonts w:asciiTheme="minorHAnsi" w:eastAsia="標楷體" w:hAnsiTheme="minorHAnsi"/>
      <w:b/>
      <w:snapToGrid w:val="0"/>
      <w:color w:val="000000"/>
      <w:kern w:val="0"/>
      <w:sz w:val="28"/>
      <w:szCs w:val="28"/>
    </w:rPr>
  </w:style>
  <w:style w:type="paragraph" w:customStyle="1" w:styleId="afffffff">
    <w:name w:val="圖文"/>
    <w:basedOn w:val="a0"/>
    <w:qFormat/>
    <w:rsid w:val="00C651D8"/>
    <w:pPr>
      <w:adjustRightInd w:val="0"/>
    </w:pPr>
    <w:rPr>
      <w:szCs w:val="20"/>
    </w:rPr>
  </w:style>
  <w:style w:type="numbering" w:customStyle="1" w:styleId="1f0">
    <w:name w:val="無清單1"/>
    <w:next w:val="a3"/>
    <w:uiPriority w:val="99"/>
    <w:semiHidden/>
    <w:unhideWhenUsed/>
    <w:rsid w:val="006F1BDD"/>
  </w:style>
  <w:style w:type="character" w:customStyle="1" w:styleId="apple-style-span">
    <w:name w:val="apple-style-span"/>
    <w:basedOn w:val="a1"/>
    <w:rsid w:val="006F1BDD"/>
  </w:style>
  <w:style w:type="paragraph" w:customStyle="1" w:styleId="fig">
    <w:name w:val="fig"/>
    <w:basedOn w:val="afffc"/>
    <w:link w:val="fig0"/>
    <w:qFormat/>
    <w:rsid w:val="006F1BDD"/>
    <w:pPr>
      <w:tabs>
        <w:tab w:val="right" w:leader="dot" w:pos="9913"/>
      </w:tabs>
      <w:adjustRightInd w:val="0"/>
      <w:spacing w:line="440" w:lineRule="exact"/>
      <w:ind w:leftChars="100" w:left="1500" w:hangingChars="450" w:hanging="1260"/>
    </w:pPr>
    <w:rPr>
      <w:noProof/>
      <w:color w:val="000000"/>
      <w:szCs w:val="28"/>
    </w:rPr>
  </w:style>
  <w:style w:type="character" w:customStyle="1" w:styleId="afffd">
    <w:name w:val="圖表目錄 字元"/>
    <w:aliases w:val="RY表目錄 字元"/>
    <w:basedOn w:val="a1"/>
    <w:link w:val="afffc"/>
    <w:uiPriority w:val="99"/>
    <w:rsid w:val="006F1BDD"/>
    <w:rPr>
      <w:rFonts w:eastAsia="標楷體"/>
      <w:sz w:val="28"/>
      <w:szCs w:val="24"/>
    </w:rPr>
  </w:style>
  <w:style w:type="character" w:customStyle="1" w:styleId="fig0">
    <w:name w:val="fig 字元"/>
    <w:basedOn w:val="afffd"/>
    <w:link w:val="fig"/>
    <w:rsid w:val="006F1BDD"/>
    <w:rPr>
      <w:rFonts w:eastAsia="標楷體"/>
      <w:noProof/>
      <w:color w:val="000000"/>
      <w:sz w:val="28"/>
      <w:szCs w:val="28"/>
    </w:rPr>
  </w:style>
  <w:style w:type="character" w:customStyle="1" w:styleId="112">
    <w:name w:val="1.1內文 字元"/>
    <w:link w:val="113"/>
    <w:rsid w:val="00E25D0E"/>
    <w:rPr>
      <w:rFonts w:eastAsia="標楷體"/>
      <w:spacing w:val="10"/>
      <w:szCs w:val="24"/>
    </w:rPr>
  </w:style>
  <w:style w:type="paragraph" w:customStyle="1" w:styleId="113">
    <w:name w:val="1.1內文"/>
    <w:basedOn w:val="a0"/>
    <w:link w:val="112"/>
    <w:rsid w:val="00E25D0E"/>
    <w:pPr>
      <w:spacing w:beforeLines="25" w:before="25" w:afterLines="25" w:after="25" w:line="340" w:lineRule="exact"/>
      <w:ind w:firstLineChars="200" w:firstLine="200"/>
    </w:pPr>
    <w:rPr>
      <w:spacing w:val="10"/>
    </w:rPr>
  </w:style>
  <w:style w:type="paragraph" w:customStyle="1" w:styleId="1110">
    <w:name w:val="1.1.1內文"/>
    <w:basedOn w:val="a0"/>
    <w:link w:val="1111"/>
    <w:rsid w:val="00E25D0E"/>
    <w:pPr>
      <w:spacing w:beforeLines="25" w:before="25" w:afterLines="25" w:after="25" w:line="340" w:lineRule="exact"/>
      <w:ind w:leftChars="100" w:left="100" w:firstLineChars="200" w:firstLine="200"/>
    </w:pPr>
    <w:rPr>
      <w:spacing w:val="10"/>
    </w:rPr>
  </w:style>
  <w:style w:type="character" w:customStyle="1" w:styleId="1111">
    <w:name w:val="1.1.1內文 字元"/>
    <w:link w:val="1110"/>
    <w:rsid w:val="00E25D0E"/>
    <w:rPr>
      <w:rFonts w:eastAsia="標楷體"/>
      <w:spacing w:val="10"/>
      <w:szCs w:val="24"/>
    </w:rPr>
  </w:style>
  <w:style w:type="character" w:customStyle="1" w:styleId="afffffff0">
    <w:name w:val="圖標題 字元"/>
    <w:rsid w:val="00E25D0E"/>
    <w:rPr>
      <w:rFonts w:eastAsia="華康中黑體(P)"/>
      <w:b/>
      <w:bCs/>
      <w:snapToGrid w:val="0"/>
      <w:spacing w:val="20"/>
      <w:sz w:val="24"/>
      <w:lang w:val="en-US" w:eastAsia="zh-TW" w:bidi="ar-SA"/>
    </w:rPr>
  </w:style>
  <w:style w:type="paragraph" w:customStyle="1" w:styleId="29">
    <w:name w:val="樣式 本文 + 第一行:  2 字元"/>
    <w:basedOn w:val="affffff6"/>
    <w:qFormat/>
    <w:rsid w:val="00547312"/>
    <w:pPr>
      <w:adjustRightInd w:val="0"/>
      <w:spacing w:after="0"/>
      <w:ind w:firstLineChars="200" w:firstLine="480"/>
    </w:pPr>
    <w:rPr>
      <w:rFonts w:asciiTheme="minorHAnsi" w:hAnsiTheme="minorHAnsi"/>
      <w:szCs w:val="20"/>
    </w:rPr>
  </w:style>
  <w:style w:type="paragraph" w:customStyle="1" w:styleId="2a">
    <w:name w:val="樣式 標號圖文 + 第一行:  2 字元"/>
    <w:basedOn w:val="affffffc"/>
    <w:qFormat/>
    <w:rsid w:val="00EF2E16"/>
    <w:pPr>
      <w:adjustRightInd w:val="0"/>
      <w:spacing w:before="120"/>
      <w:ind w:firstLineChars="200" w:firstLine="480"/>
      <w:jc w:val="center"/>
    </w:pPr>
    <w:rPr>
      <w:b/>
      <w:bCs/>
      <w:sz w:val="24"/>
    </w:rPr>
  </w:style>
  <w:style w:type="character" w:customStyle="1" w:styleId="affff3">
    <w:name w:val="清單段落 字元"/>
    <w:basedOn w:val="a1"/>
    <w:link w:val="affff2"/>
    <w:uiPriority w:val="34"/>
    <w:rsid w:val="002F51BC"/>
    <w:rPr>
      <w:rFonts w:ascii="Calibri" w:hAnsi="Calibri" w:cs="新細明體"/>
      <w:kern w:val="0"/>
    </w:rPr>
  </w:style>
  <w:style w:type="paragraph" w:styleId="afffffff1">
    <w:name w:val="Revision"/>
    <w:hidden/>
    <w:uiPriority w:val="99"/>
    <w:semiHidden/>
    <w:rsid w:val="005F7AC3"/>
    <w:rPr>
      <w:rFonts w:ascii="新細明體" w:hAnsi="新細明體" w:cs="新細明體"/>
      <w:kern w:val="0"/>
      <w:szCs w:val="24"/>
    </w:rPr>
  </w:style>
  <w:style w:type="paragraph" w:customStyle="1" w:styleId="afffffff2">
    <w:name w:val="表標"/>
    <w:basedOn w:val="a0"/>
    <w:qFormat/>
    <w:rsid w:val="0047057D"/>
    <w:pPr>
      <w:widowControl w:val="0"/>
      <w:autoSpaceDE w:val="0"/>
      <w:autoSpaceDN w:val="0"/>
      <w:adjustRightInd w:val="0"/>
      <w:snapToGrid w:val="0"/>
      <w:spacing w:before="240" w:after="120"/>
      <w:ind w:firstLineChars="200" w:firstLine="200"/>
      <w:jc w:val="center"/>
      <w:outlineLvl w:val="4"/>
    </w:pPr>
    <w:rPr>
      <w:rFonts w:asciiTheme="minorHAnsi" w:eastAsia="標楷體" w:hAnsiTheme="minorHAnsi" w:cs="Times New Roman"/>
      <w:b/>
      <w:snapToGrid w:val="0"/>
      <w:color w:val="000000"/>
      <w:szCs w:val="28"/>
    </w:rPr>
  </w:style>
  <w:style w:type="paragraph" w:customStyle="1" w:styleId="111-11">
    <w:name w:val="1.1.1-1.(1)"/>
    <w:basedOn w:val="a0"/>
    <w:link w:val="111-110"/>
    <w:rsid w:val="00483D68"/>
    <w:pPr>
      <w:widowControl w:val="0"/>
      <w:spacing w:beforeLines="25" w:before="90" w:afterLines="25" w:after="90" w:line="340" w:lineRule="exact"/>
      <w:ind w:leftChars="200" w:left="831" w:hangingChars="135" w:hanging="351"/>
      <w:jc w:val="both"/>
    </w:pPr>
    <w:rPr>
      <w:rFonts w:ascii="Times New Roman" w:eastAsia="標楷體" w:hAnsi="Times New Roman" w:cs="Times New Roman"/>
      <w:spacing w:val="10"/>
      <w:kern w:val="2"/>
    </w:rPr>
  </w:style>
  <w:style w:type="character" w:customStyle="1" w:styleId="111-110">
    <w:name w:val="1.1.1-1.(1) 字元"/>
    <w:link w:val="111-11"/>
    <w:rsid w:val="00483D68"/>
    <w:rPr>
      <w:rFonts w:eastAsia="標楷體"/>
      <w:spacing w:val="10"/>
      <w:szCs w:val="24"/>
    </w:rPr>
  </w:style>
  <w:style w:type="paragraph" w:customStyle="1" w:styleId="-">
    <w:name w:val="圖-名稱"/>
    <w:link w:val="-e"/>
    <w:autoRedefine/>
    <w:rsid w:val="00102434"/>
    <w:pPr>
      <w:widowControl w:val="0"/>
      <w:numPr>
        <w:ilvl w:val="1"/>
        <w:numId w:val="26"/>
      </w:numPr>
      <w:snapToGrid w:val="0"/>
      <w:spacing w:line="440" w:lineRule="exact"/>
      <w:ind w:left="0" w:firstLine="0"/>
      <w:jc w:val="center"/>
    </w:pPr>
    <w:rPr>
      <w:rFonts w:eastAsia="標楷體"/>
      <w:sz w:val="28"/>
      <w:szCs w:val="24"/>
    </w:rPr>
  </w:style>
  <w:style w:type="character" w:customStyle="1" w:styleId="-e">
    <w:name w:val="圖-名稱 字元 字元"/>
    <w:link w:val="-"/>
    <w:rsid w:val="00102434"/>
    <w:rPr>
      <w:rFonts w:eastAsia="標楷體"/>
      <w:sz w:val="28"/>
      <w:szCs w:val="24"/>
    </w:rPr>
  </w:style>
  <w:style w:type="character" w:customStyle="1" w:styleId="ab">
    <w:name w:val="圖名 字元"/>
    <w:link w:val="aa"/>
    <w:locked/>
    <w:rsid w:val="00EE4464"/>
    <w:rPr>
      <w:rFonts w:ascii="Arial" w:eastAsia="標楷體" w:hAnsi="標楷體" w:cs="Arial"/>
      <w:sz w:val="28"/>
      <w:szCs w:val="28"/>
    </w:rPr>
  </w:style>
  <w:style w:type="character" w:customStyle="1" w:styleId="-2">
    <w:name w:val="圖-格式 字元"/>
    <w:link w:val="-1"/>
    <w:rsid w:val="00B0712A"/>
    <w:rPr>
      <w:rFonts w:ascii="Arial" w:eastAsia="標楷體" w:hAnsi="Arial" w:cs="Arial"/>
      <w:spacing w:val="10"/>
      <w:kern w:val="0"/>
      <w:sz w:val="32"/>
      <w:szCs w:val="20"/>
    </w:rPr>
  </w:style>
  <w:style w:type="table" w:customStyle="1" w:styleId="1f1">
    <w:name w:val="表格格線1"/>
    <w:basedOn w:val="a2"/>
    <w:next w:val="af0"/>
    <w:uiPriority w:val="39"/>
    <w:rsid w:val="00155F9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996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928">
          <w:marLeft w:val="37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F:\&#27700;&#20445;&#23616;\&#26381;&#21209;&#24314;&#35696;&#26360;&#26684;&#2433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822C8A-6D4C-41D1-A263-A8FEBB70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服務建議書格式.dot</Template>
  <TotalTime>5</TotalTime>
  <Pages>1</Pages>
  <Words>8</Words>
  <Characters>52</Characters>
  <Application>Microsoft Office Word</Application>
  <DocSecurity>0</DocSecurity>
  <Lines>1</Lines>
  <Paragraphs>1</Paragraphs>
  <ScaleCrop>false</ScaleCrop>
  <Company>Apin's workshop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第三章　水文分析</dc:title>
  <dc:creator>ES-PC</dc:creator>
  <cp:lastModifiedBy>PlusZero</cp:lastModifiedBy>
  <cp:revision>3</cp:revision>
  <cp:lastPrinted>2021-11-15T03:35:00Z</cp:lastPrinted>
  <dcterms:created xsi:type="dcterms:W3CDTF">2022-01-10T14:44:00Z</dcterms:created>
  <dcterms:modified xsi:type="dcterms:W3CDTF">2022-01-10T14:48:00Z</dcterms:modified>
</cp:coreProperties>
</file>